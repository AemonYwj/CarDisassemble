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72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6"/>
        <w:gridCol w:w="2044"/>
        <w:gridCol w:w="467"/>
        <w:gridCol w:w="4599"/>
        <w:gridCol w:w="966"/>
      </w:tblGrid>
      <w:tr w:rsidR="0031519D" w:rsidRPr="00200C38" w14:paraId="52613600" w14:textId="77777777" w:rsidTr="00FB219D">
        <w:trPr>
          <w:trHeight w:hRule="exact" w:val="1610"/>
          <w:jc w:val="center"/>
        </w:trPr>
        <w:tc>
          <w:tcPr>
            <w:tcW w:w="9072" w:type="dxa"/>
            <w:gridSpan w:val="5"/>
          </w:tcPr>
          <w:p w14:paraId="6FC0D7C6" w14:textId="77777777" w:rsidR="0031519D" w:rsidRDefault="00000000" w:rsidP="006C3CF2">
            <w:pPr>
              <w:widowControl/>
              <w:spacing w:line="290" w:lineRule="auto"/>
              <w:jc w:val="center"/>
              <w:rPr>
                <w:rFonts w:ascii="仿宋_GB2312" w:eastAsia="仿宋_GB2312" w:hAnsi="华文仿宋"/>
                <w:noProof/>
                <w:sz w:val="48"/>
              </w:rPr>
            </w:pPr>
            <w:r>
              <w:rPr>
                <w:rFonts w:ascii="仿宋_GB2312" w:eastAsia="仿宋_GB2312" w:hAnsi="华文仿宋"/>
                <w:noProof/>
                <w:sz w:val="48"/>
              </w:rPr>
              <w:pict w14:anchorId="432C6962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2054" type="#_x0000_t202" style="position:absolute;left:0;text-align:left;margin-left:331.3pt;margin-top:-101.5pt;width:150.7pt;height:38.3pt;z-index:1" filled="f" stroked="f" strokecolor="red">
                  <v:textbox style="mso-next-textbox:#_x0000_s2054">
                    <w:txbxContent>
                      <w:p w14:paraId="5AE5ED3D" w14:textId="77777777" w:rsidR="007C7400" w:rsidRPr="0085391E" w:rsidRDefault="007C7400" w:rsidP="007C7400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Fonts w:ascii="宋体" w:hAnsi="宋体"/>
                            <w:sz w:val="28"/>
                            <w:szCs w:val="28"/>
                          </w:rPr>
                          <w:t>★</w:t>
                        </w: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评分</w:t>
                        </w:r>
                        <w:r w:rsidRPr="0085391E">
                          <w:rPr>
                            <w:rFonts w:hint="eastAsia"/>
                            <w:sz w:val="28"/>
                            <w:szCs w:val="28"/>
                          </w:rPr>
                          <w:t>：</w:t>
                        </w:r>
                      </w:p>
                    </w:txbxContent>
                  </v:textbox>
                </v:shape>
              </w:pict>
            </w:r>
          </w:p>
          <w:p w14:paraId="5422B406" w14:textId="77777777" w:rsidR="006C3CF2" w:rsidRPr="00200C38" w:rsidRDefault="006C3CF2" w:rsidP="006C3CF2">
            <w:pPr>
              <w:widowControl/>
              <w:spacing w:line="290" w:lineRule="auto"/>
              <w:jc w:val="center"/>
              <w:rPr>
                <w:rFonts w:ascii="黑体" w:eastAsia="黑体"/>
                <w:sz w:val="48"/>
              </w:rPr>
            </w:pPr>
          </w:p>
        </w:tc>
      </w:tr>
      <w:tr w:rsidR="00076B0B" w14:paraId="59E1086F" w14:textId="77777777" w:rsidTr="00FB219D">
        <w:trPr>
          <w:trHeight w:hRule="exact" w:val="2498"/>
          <w:jc w:val="center"/>
        </w:trPr>
        <w:tc>
          <w:tcPr>
            <w:tcW w:w="9072" w:type="dxa"/>
            <w:gridSpan w:val="5"/>
          </w:tcPr>
          <w:p w14:paraId="68C2EDFC" w14:textId="40767F44" w:rsidR="00E13EA9" w:rsidRDefault="00E13EA9" w:rsidP="00E13EA9">
            <w:pPr>
              <w:widowControl/>
              <w:spacing w:line="290" w:lineRule="auto"/>
              <w:jc w:val="center"/>
              <w:rPr>
                <w:rFonts w:ascii="Arial" w:eastAsia="黑体"/>
                <w:color w:val="FF0000"/>
                <w:sz w:val="52"/>
                <w:u w:val="single"/>
              </w:rPr>
            </w:pPr>
            <w:r>
              <w:rPr>
                <w:rFonts w:ascii="Arial" w:eastAsia="黑体" w:hint="eastAsia"/>
                <w:color w:val="FF0000"/>
                <w:sz w:val="52"/>
                <w:u w:val="single"/>
              </w:rPr>
              <w:t>EA888</w:t>
            </w:r>
            <w:r>
              <w:rPr>
                <w:rFonts w:ascii="Arial" w:eastAsia="黑体" w:hint="eastAsia"/>
                <w:color w:val="FF0000"/>
                <w:sz w:val="52"/>
                <w:u w:val="single"/>
              </w:rPr>
              <w:t>发动机</w:t>
            </w:r>
          </w:p>
          <w:p w14:paraId="166FCB90" w14:textId="77777777" w:rsidR="00076B0B" w:rsidRDefault="006C3CF2" w:rsidP="00E45449">
            <w:pPr>
              <w:widowControl/>
              <w:spacing w:line="290" w:lineRule="auto"/>
              <w:jc w:val="center"/>
              <w:rPr>
                <w:rFonts w:ascii="黑体" w:eastAsia="黑体"/>
                <w:sz w:val="36"/>
              </w:rPr>
            </w:pPr>
            <w:r>
              <w:rPr>
                <w:rFonts w:ascii="Arial" w:eastAsia="黑体" w:hint="eastAsia"/>
                <w:sz w:val="48"/>
              </w:rPr>
              <w:t>发动机构造</w:t>
            </w:r>
            <w:r w:rsidRPr="00200C38">
              <w:rPr>
                <w:rFonts w:ascii="Arial" w:eastAsia="黑体" w:hint="eastAsia"/>
                <w:sz w:val="48"/>
              </w:rPr>
              <w:t>拆装实习报告</w:t>
            </w:r>
          </w:p>
        </w:tc>
      </w:tr>
      <w:tr w:rsidR="0083195F" w14:paraId="4AD8A1BB" w14:textId="77777777" w:rsidTr="00236EBF">
        <w:trPr>
          <w:gridBefore w:val="1"/>
          <w:gridAfter w:val="1"/>
          <w:wBefore w:w="996" w:type="dxa"/>
          <w:wAfter w:w="966" w:type="dxa"/>
          <w:jc w:val="center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D8236" w14:textId="77777777" w:rsidR="0083195F" w:rsidRPr="00037713" w:rsidRDefault="00FB219D" w:rsidP="00236EBF">
            <w:pPr>
              <w:widowControl/>
              <w:contextualSpacing/>
              <w:jc w:val="center"/>
              <w:rPr>
                <w:rFonts w:ascii="仿宋_GB2312" w:eastAsia="仿宋_GB2312"/>
                <w:spacing w:val="-20"/>
                <w:sz w:val="32"/>
              </w:rPr>
            </w:pPr>
            <w:r>
              <w:rPr>
                <w:rFonts w:ascii="仿宋_GB2312" w:eastAsia="仿宋_GB2312" w:hAnsi="华文仿宋" w:hint="eastAsia"/>
                <w:spacing w:val="-2"/>
                <w:sz w:val="32"/>
              </w:rPr>
              <w:t>小</w:t>
            </w:r>
            <w:r w:rsidR="0083195F" w:rsidRPr="00C33C43">
              <w:rPr>
                <w:rFonts w:ascii="仿宋_GB2312" w:eastAsia="仿宋_GB2312" w:hAnsi="华文仿宋" w:hint="eastAsia"/>
                <w:spacing w:val="-2"/>
                <w:sz w:val="32"/>
              </w:rPr>
              <w:t xml:space="preserve"> </w:t>
            </w:r>
            <w:r w:rsidR="0083195F">
              <w:rPr>
                <w:rFonts w:ascii="仿宋_GB2312" w:eastAsia="仿宋_GB2312" w:hAnsi="华文仿宋" w:hint="eastAsia"/>
                <w:spacing w:val="-2"/>
                <w:sz w:val="32"/>
              </w:rPr>
              <w:t>组</w:t>
            </w:r>
            <w:r w:rsidR="0083195F" w:rsidRPr="00C33C43">
              <w:rPr>
                <w:rFonts w:ascii="仿宋_GB2312" w:eastAsia="仿宋_GB2312" w:hAnsi="华文仿宋" w:hint="eastAsia"/>
                <w:spacing w:val="-2"/>
                <w:sz w:val="32"/>
              </w:rPr>
              <w:t xml:space="preserve"> </w:t>
            </w:r>
            <w:r w:rsidR="0083195F">
              <w:rPr>
                <w:rFonts w:ascii="仿宋_GB2312" w:eastAsia="仿宋_GB2312" w:hAnsi="华文仿宋" w:hint="eastAsia"/>
                <w:spacing w:val="-2"/>
                <w:sz w:val="32"/>
              </w:rPr>
              <w:t>成</w:t>
            </w:r>
            <w:r w:rsidR="0083195F" w:rsidRPr="00C33C43">
              <w:rPr>
                <w:rFonts w:ascii="仿宋_GB2312" w:eastAsia="仿宋_GB2312" w:hAnsi="华文仿宋" w:hint="eastAsia"/>
                <w:spacing w:val="-2"/>
                <w:sz w:val="32"/>
              </w:rPr>
              <w:t xml:space="preserve"> </w:t>
            </w:r>
            <w:r w:rsidR="0083195F">
              <w:rPr>
                <w:rFonts w:ascii="仿宋_GB2312" w:eastAsia="仿宋_GB2312" w:hAnsi="华文仿宋" w:hint="eastAsia"/>
                <w:spacing w:val="-2"/>
                <w:sz w:val="32"/>
              </w:rPr>
              <w:t>员</w:t>
            </w:r>
          </w:p>
        </w:tc>
        <w:tc>
          <w:tcPr>
            <w:tcW w:w="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91D13" w14:textId="77777777" w:rsidR="0083195F" w:rsidRPr="00037713" w:rsidRDefault="0083195F" w:rsidP="00236EBF">
            <w:pPr>
              <w:widowControl/>
              <w:contextualSpacing/>
              <w:jc w:val="center"/>
              <w:rPr>
                <w:rFonts w:ascii="仿宋_GB2312" w:eastAsia="仿宋_GB2312"/>
                <w:spacing w:val="-20"/>
                <w:sz w:val="32"/>
              </w:rPr>
            </w:pPr>
            <w:r w:rsidRPr="00037713">
              <w:rPr>
                <w:rFonts w:ascii="仿宋_GB2312" w:eastAsia="仿宋_GB2312" w:hint="eastAsia"/>
                <w:spacing w:val="-20"/>
                <w:sz w:val="32"/>
              </w:rPr>
              <w:t>:</w:t>
            </w:r>
          </w:p>
        </w:tc>
        <w:tc>
          <w:tcPr>
            <w:tcW w:w="4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D1202" w14:textId="55726108" w:rsidR="00C16B20" w:rsidRPr="00C16B20" w:rsidRDefault="00E13EA9" w:rsidP="00236EBF">
            <w:pPr>
              <w:contextualSpacing/>
              <w:jc w:val="center"/>
            </w:pPr>
            <w:r>
              <w:rPr>
                <w:rFonts w:ascii="仿宋_GB2312" w:eastAsia="仿宋_GB2312" w:hint="eastAsia"/>
                <w:sz w:val="32"/>
              </w:rPr>
              <w:t>尤韦捷</w:t>
            </w:r>
            <w:r w:rsidR="0083195F" w:rsidRPr="00C16B20">
              <w:rPr>
                <w:rFonts w:ascii="仿宋_GB2312" w:eastAsia="仿宋_GB2312" w:hint="eastAsia"/>
                <w:sz w:val="32"/>
              </w:rPr>
              <w:t>（</w:t>
            </w:r>
            <w:r>
              <w:rPr>
                <w:rFonts w:ascii="仿宋_GB2312" w:eastAsia="仿宋_GB2312" w:hint="eastAsia"/>
                <w:sz w:val="32"/>
              </w:rPr>
              <w:t>2</w:t>
            </w:r>
            <w:r>
              <w:rPr>
                <w:rFonts w:ascii="仿宋_GB2312" w:eastAsia="仿宋_GB2312"/>
                <w:sz w:val="32"/>
              </w:rPr>
              <w:t>020010482</w:t>
            </w:r>
            <w:r w:rsidR="007E24F2" w:rsidRPr="00C16B20">
              <w:rPr>
                <w:rFonts w:ascii="仿宋_GB2312" w:eastAsia="仿宋_GB2312" w:hint="eastAsia"/>
                <w:sz w:val="32"/>
              </w:rPr>
              <w:t>，</w:t>
            </w:r>
            <w:r>
              <w:rPr>
                <w:rFonts w:ascii="仿宋_GB2312" w:eastAsia="仿宋_GB2312" w:hint="eastAsia"/>
                <w:sz w:val="32"/>
              </w:rPr>
              <w:t>车0</w:t>
            </w:r>
            <w:r>
              <w:rPr>
                <w:rFonts w:ascii="仿宋_GB2312" w:eastAsia="仿宋_GB2312"/>
                <w:sz w:val="32"/>
              </w:rPr>
              <w:t>3</w:t>
            </w:r>
            <w:r w:rsidR="0083195F" w:rsidRPr="00C16B20">
              <w:rPr>
                <w:rFonts w:ascii="仿宋_GB2312" w:eastAsia="仿宋_GB2312" w:hint="eastAsia"/>
                <w:sz w:val="32"/>
              </w:rPr>
              <w:t>）</w:t>
            </w:r>
          </w:p>
        </w:tc>
      </w:tr>
      <w:tr w:rsidR="00F90DF7" w14:paraId="3C8318E3" w14:textId="77777777" w:rsidTr="00236EBF">
        <w:trPr>
          <w:gridBefore w:val="1"/>
          <w:gridAfter w:val="1"/>
          <w:wBefore w:w="996" w:type="dxa"/>
          <w:wAfter w:w="966" w:type="dxa"/>
          <w:jc w:val="center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155F4" w14:textId="77777777" w:rsidR="00F90DF7" w:rsidRDefault="00F90DF7" w:rsidP="00236EBF">
            <w:pPr>
              <w:widowControl/>
              <w:contextualSpacing/>
              <w:jc w:val="center"/>
              <w:rPr>
                <w:rFonts w:ascii="仿宋_GB2312" w:eastAsia="仿宋_GB2312" w:hAnsi="华文仿宋"/>
                <w:spacing w:val="-2"/>
                <w:sz w:val="32"/>
              </w:rPr>
            </w:pPr>
            <w:r>
              <w:rPr>
                <w:rFonts w:ascii="仿宋_GB2312" w:eastAsia="仿宋_GB2312" w:hAnsi="华文仿宋" w:hint="eastAsia"/>
                <w:spacing w:val="-2"/>
                <w:sz w:val="32"/>
              </w:rPr>
              <w:t xml:space="preserve">报 告 </w:t>
            </w:r>
            <w:r w:rsidR="00236EBF">
              <w:rPr>
                <w:rFonts w:ascii="仿宋_GB2312" w:eastAsia="仿宋_GB2312" w:hAnsi="华文仿宋" w:hint="eastAsia"/>
                <w:spacing w:val="-2"/>
                <w:sz w:val="32"/>
              </w:rPr>
              <w:t>总 编</w:t>
            </w:r>
          </w:p>
        </w:tc>
        <w:tc>
          <w:tcPr>
            <w:tcW w:w="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B555E" w14:textId="77777777" w:rsidR="00F90DF7" w:rsidRPr="00037713" w:rsidRDefault="00F90DF7" w:rsidP="00236EBF">
            <w:pPr>
              <w:widowControl/>
              <w:contextualSpacing/>
              <w:jc w:val="center"/>
              <w:rPr>
                <w:rFonts w:ascii="仿宋_GB2312" w:eastAsia="仿宋_GB2312"/>
                <w:spacing w:val="-20"/>
                <w:sz w:val="32"/>
              </w:rPr>
            </w:pPr>
            <w:r w:rsidRPr="00037713">
              <w:rPr>
                <w:rFonts w:ascii="仿宋_GB2312" w:eastAsia="仿宋_GB2312" w:hint="eastAsia"/>
                <w:spacing w:val="-20"/>
                <w:sz w:val="32"/>
              </w:rPr>
              <w:t>:</w:t>
            </w:r>
          </w:p>
        </w:tc>
        <w:tc>
          <w:tcPr>
            <w:tcW w:w="4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6EE5C" w14:textId="2622E2F7" w:rsidR="00F90DF7" w:rsidRPr="00C16B20" w:rsidRDefault="00E13EA9" w:rsidP="00236EBF">
            <w:pPr>
              <w:contextualSpacing/>
              <w:jc w:val="center"/>
            </w:pPr>
            <w:r>
              <w:rPr>
                <w:rFonts w:ascii="仿宋_GB2312" w:eastAsia="仿宋_GB2312" w:hint="eastAsia"/>
                <w:sz w:val="32"/>
              </w:rPr>
              <w:t>尤韦捷</w:t>
            </w:r>
            <w:r w:rsidRPr="00C16B20">
              <w:rPr>
                <w:rFonts w:ascii="仿宋_GB2312" w:eastAsia="仿宋_GB2312" w:hint="eastAsia"/>
                <w:sz w:val="32"/>
              </w:rPr>
              <w:t>（</w:t>
            </w:r>
            <w:r>
              <w:rPr>
                <w:rFonts w:ascii="仿宋_GB2312" w:eastAsia="仿宋_GB2312" w:hint="eastAsia"/>
                <w:sz w:val="32"/>
              </w:rPr>
              <w:t>2</w:t>
            </w:r>
            <w:r>
              <w:rPr>
                <w:rFonts w:ascii="仿宋_GB2312" w:eastAsia="仿宋_GB2312"/>
                <w:sz w:val="32"/>
              </w:rPr>
              <w:t>020010482</w:t>
            </w:r>
            <w:r w:rsidRPr="00C16B20">
              <w:rPr>
                <w:rFonts w:ascii="仿宋_GB2312" w:eastAsia="仿宋_GB2312" w:hint="eastAsia"/>
                <w:sz w:val="32"/>
              </w:rPr>
              <w:t>，</w:t>
            </w:r>
            <w:r>
              <w:rPr>
                <w:rFonts w:ascii="仿宋_GB2312" w:eastAsia="仿宋_GB2312" w:hint="eastAsia"/>
                <w:sz w:val="32"/>
              </w:rPr>
              <w:t>车0</w:t>
            </w:r>
            <w:r>
              <w:rPr>
                <w:rFonts w:ascii="仿宋_GB2312" w:eastAsia="仿宋_GB2312"/>
                <w:sz w:val="32"/>
              </w:rPr>
              <w:t>3</w:t>
            </w:r>
            <w:r w:rsidRPr="00C16B20">
              <w:rPr>
                <w:rFonts w:ascii="仿宋_GB2312" w:eastAsia="仿宋_GB2312" w:hint="eastAsia"/>
                <w:sz w:val="32"/>
              </w:rPr>
              <w:t>）</w:t>
            </w:r>
          </w:p>
        </w:tc>
      </w:tr>
      <w:tr w:rsidR="00F90DF7" w14:paraId="3741AE8E" w14:textId="77777777" w:rsidTr="00236EBF">
        <w:trPr>
          <w:gridBefore w:val="1"/>
          <w:gridAfter w:val="1"/>
          <w:wBefore w:w="996" w:type="dxa"/>
          <w:wAfter w:w="966" w:type="dxa"/>
          <w:trHeight w:hRule="exact" w:val="567"/>
          <w:jc w:val="center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5E91A9" w14:textId="77777777" w:rsidR="00F90DF7" w:rsidRPr="00C33C43" w:rsidRDefault="00F90DF7" w:rsidP="00236EBF">
            <w:pPr>
              <w:widowControl/>
              <w:contextualSpacing/>
              <w:jc w:val="center"/>
              <w:rPr>
                <w:rFonts w:ascii="仿宋_GB2312" w:eastAsia="仿宋_GB2312" w:hAnsi="华文仿宋"/>
                <w:spacing w:val="-2"/>
                <w:sz w:val="32"/>
              </w:rPr>
            </w:pPr>
            <w:r w:rsidRPr="00C33C43">
              <w:rPr>
                <w:rFonts w:ascii="仿宋_GB2312" w:eastAsia="仿宋_GB2312" w:hAnsi="华文仿宋" w:hint="eastAsia"/>
                <w:spacing w:val="-2"/>
                <w:sz w:val="32"/>
              </w:rPr>
              <w:t>指 导 教 师</w:t>
            </w:r>
          </w:p>
        </w:tc>
        <w:tc>
          <w:tcPr>
            <w:tcW w:w="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6C807" w14:textId="77777777" w:rsidR="00F90DF7" w:rsidRDefault="00F90DF7" w:rsidP="00236EBF">
            <w:pPr>
              <w:widowControl/>
              <w:contextualSpacing/>
              <w:jc w:val="center"/>
              <w:rPr>
                <w:rFonts w:ascii="仿宋_GB2312" w:eastAsia="仿宋_GB2312"/>
                <w:sz w:val="32"/>
              </w:rPr>
            </w:pPr>
            <w:r>
              <w:rPr>
                <w:rFonts w:ascii="仿宋_GB2312" w:eastAsia="仿宋_GB2312" w:hint="eastAsia"/>
                <w:sz w:val="32"/>
              </w:rPr>
              <w:t>:</w:t>
            </w:r>
          </w:p>
        </w:tc>
        <w:tc>
          <w:tcPr>
            <w:tcW w:w="4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480E5" w14:textId="13947EF6" w:rsidR="00F90DF7" w:rsidRDefault="00E13EA9" w:rsidP="00236EBF">
            <w:pPr>
              <w:widowControl/>
              <w:contextualSpacing/>
              <w:jc w:val="center"/>
              <w:rPr>
                <w:rFonts w:ascii="仿宋_GB2312" w:eastAsia="仿宋_GB2312"/>
                <w:spacing w:val="98"/>
                <w:sz w:val="32"/>
              </w:rPr>
            </w:pPr>
            <w:r>
              <w:rPr>
                <w:rFonts w:ascii="仿宋_GB2312" w:eastAsia="仿宋_GB2312" w:hint="eastAsia"/>
                <w:spacing w:val="98"/>
                <w:sz w:val="32"/>
              </w:rPr>
              <w:t>黄锦川</w:t>
            </w:r>
          </w:p>
        </w:tc>
      </w:tr>
      <w:tr w:rsidR="00F90DF7" w14:paraId="0548B293" w14:textId="77777777" w:rsidTr="00236EBF">
        <w:trPr>
          <w:gridBefore w:val="1"/>
          <w:gridAfter w:val="1"/>
          <w:wBefore w:w="996" w:type="dxa"/>
          <w:wAfter w:w="966" w:type="dxa"/>
          <w:trHeight w:hRule="exact" w:val="567"/>
          <w:jc w:val="center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23D7F" w14:textId="77777777" w:rsidR="00F90DF7" w:rsidRDefault="00F90DF7" w:rsidP="00236EBF">
            <w:pPr>
              <w:widowControl/>
              <w:contextualSpacing/>
              <w:jc w:val="center"/>
              <w:rPr>
                <w:rFonts w:ascii="仿宋_GB2312" w:eastAsia="仿宋_GB2312" w:hAnsi="华文仿宋"/>
                <w:spacing w:val="-2"/>
                <w:sz w:val="32"/>
              </w:rPr>
            </w:pPr>
            <w:r>
              <w:rPr>
                <w:rFonts w:ascii="仿宋_GB2312" w:eastAsia="仿宋_GB2312" w:hAnsi="华文仿宋" w:hint="eastAsia"/>
                <w:spacing w:val="-2"/>
                <w:sz w:val="32"/>
              </w:rPr>
              <w:t>实 习</w:t>
            </w:r>
            <w:r w:rsidRPr="00C33C43">
              <w:rPr>
                <w:rFonts w:ascii="仿宋_GB2312" w:eastAsia="仿宋_GB2312" w:hAnsi="华文仿宋" w:hint="eastAsia"/>
                <w:spacing w:val="-2"/>
                <w:sz w:val="32"/>
              </w:rPr>
              <w:t xml:space="preserve"> </w:t>
            </w:r>
            <w:r>
              <w:rPr>
                <w:rFonts w:ascii="仿宋_GB2312" w:eastAsia="仿宋_GB2312" w:hAnsi="华文仿宋" w:hint="eastAsia"/>
                <w:spacing w:val="-2"/>
                <w:sz w:val="32"/>
              </w:rPr>
              <w:t>时</w:t>
            </w:r>
            <w:r w:rsidRPr="00C33C43">
              <w:rPr>
                <w:rFonts w:ascii="仿宋_GB2312" w:eastAsia="仿宋_GB2312" w:hAnsi="华文仿宋" w:hint="eastAsia"/>
                <w:spacing w:val="-2"/>
                <w:sz w:val="32"/>
              </w:rPr>
              <w:t xml:space="preserve"> </w:t>
            </w:r>
            <w:r>
              <w:rPr>
                <w:rFonts w:ascii="仿宋_GB2312" w:eastAsia="仿宋_GB2312" w:hAnsi="华文仿宋" w:hint="eastAsia"/>
                <w:spacing w:val="-2"/>
                <w:sz w:val="32"/>
              </w:rPr>
              <w:t>间</w:t>
            </w:r>
          </w:p>
        </w:tc>
        <w:tc>
          <w:tcPr>
            <w:tcW w:w="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E2F04" w14:textId="77777777" w:rsidR="00F90DF7" w:rsidRPr="00037713" w:rsidRDefault="00F90DF7" w:rsidP="00236EBF">
            <w:pPr>
              <w:widowControl/>
              <w:contextualSpacing/>
              <w:jc w:val="center"/>
              <w:rPr>
                <w:rFonts w:ascii="仿宋_GB2312" w:eastAsia="仿宋_GB2312"/>
                <w:spacing w:val="-20"/>
                <w:sz w:val="32"/>
              </w:rPr>
            </w:pPr>
            <w:r w:rsidRPr="00037713">
              <w:rPr>
                <w:rFonts w:ascii="仿宋_GB2312" w:eastAsia="仿宋_GB2312" w:hint="eastAsia"/>
                <w:spacing w:val="-20"/>
                <w:sz w:val="32"/>
              </w:rPr>
              <w:t>:</w:t>
            </w:r>
          </w:p>
        </w:tc>
        <w:tc>
          <w:tcPr>
            <w:tcW w:w="4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E8C4A" w14:textId="5673D7EB" w:rsidR="00F90DF7" w:rsidRDefault="00E13EA9" w:rsidP="00236EBF">
            <w:pPr>
              <w:widowControl/>
              <w:contextualSpacing/>
              <w:jc w:val="center"/>
              <w:rPr>
                <w:rFonts w:ascii="仿宋_GB2312" w:eastAsia="仿宋_GB2312"/>
                <w:spacing w:val="98"/>
                <w:sz w:val="32"/>
              </w:rPr>
            </w:pPr>
            <w:r>
              <w:rPr>
                <w:rFonts w:ascii="仿宋_GB2312" w:eastAsia="仿宋_GB2312" w:hint="eastAsia"/>
                <w:spacing w:val="98"/>
                <w:sz w:val="32"/>
              </w:rPr>
              <w:t>2</w:t>
            </w:r>
            <w:r>
              <w:rPr>
                <w:rFonts w:ascii="仿宋_GB2312" w:eastAsia="仿宋_GB2312"/>
                <w:spacing w:val="98"/>
                <w:sz w:val="32"/>
              </w:rPr>
              <w:t>022</w:t>
            </w:r>
            <w:r>
              <w:rPr>
                <w:rFonts w:ascii="仿宋_GB2312" w:eastAsia="仿宋_GB2312" w:hint="eastAsia"/>
                <w:spacing w:val="98"/>
                <w:sz w:val="32"/>
              </w:rPr>
              <w:t>年7月</w:t>
            </w:r>
          </w:p>
        </w:tc>
      </w:tr>
    </w:tbl>
    <w:p w14:paraId="50F77403" w14:textId="77777777" w:rsidR="00F86A53" w:rsidRDefault="00F86A53" w:rsidP="00F86A53">
      <w:pPr>
        <w:widowControl/>
        <w:spacing w:line="80" w:lineRule="exact"/>
        <w:rPr>
          <w:rFonts w:ascii="仿宋体" w:eastAsia="仿宋体"/>
          <w:spacing w:val="20"/>
          <w:sz w:val="28"/>
        </w:rPr>
        <w:sectPr w:rsidR="00F86A53" w:rsidSect="00E45449">
          <w:footerReference w:type="default" r:id="rId8"/>
          <w:pgSz w:w="11907" w:h="16840" w:code="9"/>
          <w:pgMar w:top="3402" w:right="2268" w:bottom="3402" w:left="2268" w:header="720" w:footer="720" w:gutter="0"/>
          <w:cols w:space="720"/>
          <w:docGrid w:linePitch="326"/>
        </w:sectPr>
      </w:pPr>
    </w:p>
    <w:tbl>
      <w:tblPr>
        <w:tblW w:w="8505" w:type="dxa"/>
        <w:jc w:val="center"/>
        <w:tblBorders>
          <w:top w:val="single" w:sz="12" w:space="0" w:color="000000"/>
          <w:bottom w:val="single" w:sz="12" w:space="0" w:color="000000"/>
        </w:tblBorders>
        <w:tblLook w:val="04A0" w:firstRow="1" w:lastRow="0" w:firstColumn="1" w:lastColumn="0" w:noHBand="0" w:noVBand="1"/>
      </w:tblPr>
      <w:tblGrid>
        <w:gridCol w:w="1798"/>
        <w:gridCol w:w="6707"/>
      </w:tblGrid>
      <w:tr w:rsidR="001B3249" w14:paraId="7D7C44F3" w14:textId="77777777" w:rsidTr="004C0DE3">
        <w:trPr>
          <w:trHeight w:val="567"/>
          <w:jc w:val="center"/>
        </w:trPr>
        <w:tc>
          <w:tcPr>
            <w:tcW w:w="1798" w:type="dxa"/>
            <w:vAlign w:val="center"/>
          </w:tcPr>
          <w:p w14:paraId="402A8349" w14:textId="77777777" w:rsidR="001B3249" w:rsidRDefault="001B3249" w:rsidP="00102138">
            <w:pPr>
              <w:pStyle w:val="9"/>
              <w:jc w:val="distribute"/>
            </w:pPr>
            <w:r>
              <w:rPr>
                <w:rFonts w:hint="eastAsia"/>
              </w:rPr>
              <w:lastRenderedPageBreak/>
              <w:t>实习时间</w:t>
            </w:r>
            <w:r w:rsidR="00A94FB3">
              <w:rPr>
                <w:rFonts w:hint="eastAsia"/>
              </w:rPr>
              <w:t>：</w:t>
            </w:r>
          </w:p>
        </w:tc>
        <w:tc>
          <w:tcPr>
            <w:tcW w:w="6707" w:type="dxa"/>
            <w:vAlign w:val="center"/>
          </w:tcPr>
          <w:p w14:paraId="39FB6C73" w14:textId="7D0D652E" w:rsidR="001B3249" w:rsidRDefault="00A83F69" w:rsidP="00A40DD7">
            <w:pPr>
              <w:pStyle w:val="9"/>
            </w:pPr>
            <w:r>
              <w:rPr>
                <w:rFonts w:hint="eastAsia"/>
              </w:rPr>
              <w:t>2</w:t>
            </w:r>
            <w:r>
              <w:t>022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月</w:t>
            </w:r>
          </w:p>
        </w:tc>
      </w:tr>
      <w:tr w:rsidR="001B3249" w14:paraId="693A3149" w14:textId="77777777" w:rsidTr="004C0DE3">
        <w:trPr>
          <w:trHeight w:val="567"/>
          <w:jc w:val="center"/>
        </w:trPr>
        <w:tc>
          <w:tcPr>
            <w:tcW w:w="1798" w:type="dxa"/>
            <w:vAlign w:val="center"/>
          </w:tcPr>
          <w:p w14:paraId="236E21EE" w14:textId="77777777" w:rsidR="001B3249" w:rsidRDefault="001B3249" w:rsidP="00102138">
            <w:pPr>
              <w:pStyle w:val="9"/>
              <w:jc w:val="distribute"/>
            </w:pPr>
            <w:r>
              <w:rPr>
                <w:rFonts w:hint="eastAsia"/>
              </w:rPr>
              <w:t>实习地点</w:t>
            </w:r>
            <w:r w:rsidR="00A94FB3">
              <w:rPr>
                <w:rFonts w:hint="eastAsia"/>
              </w:rPr>
              <w:t>：</w:t>
            </w:r>
          </w:p>
        </w:tc>
        <w:tc>
          <w:tcPr>
            <w:tcW w:w="6707" w:type="dxa"/>
            <w:vAlign w:val="center"/>
          </w:tcPr>
          <w:p w14:paraId="5318607B" w14:textId="74EE47AF" w:rsidR="001B3249" w:rsidRDefault="00A83F69" w:rsidP="00A40DD7">
            <w:pPr>
              <w:pStyle w:val="9"/>
            </w:pPr>
            <w:r>
              <w:rPr>
                <w:rFonts w:hint="eastAsia"/>
              </w:rPr>
              <w:t>线上</w:t>
            </w:r>
          </w:p>
        </w:tc>
      </w:tr>
      <w:tr w:rsidR="006166FE" w14:paraId="044B5E18" w14:textId="77777777" w:rsidTr="004C0DE3">
        <w:trPr>
          <w:trHeight w:val="567"/>
          <w:jc w:val="center"/>
        </w:trPr>
        <w:tc>
          <w:tcPr>
            <w:tcW w:w="1798" w:type="dxa"/>
            <w:vAlign w:val="center"/>
          </w:tcPr>
          <w:p w14:paraId="7881BF38" w14:textId="77777777" w:rsidR="006166FE" w:rsidRDefault="006166FE" w:rsidP="0060248E">
            <w:pPr>
              <w:pStyle w:val="9"/>
              <w:jc w:val="distribute"/>
            </w:pPr>
            <w:r>
              <w:rPr>
                <w:rFonts w:hint="eastAsia"/>
              </w:rPr>
              <w:t>小组成员：</w:t>
            </w:r>
          </w:p>
        </w:tc>
        <w:tc>
          <w:tcPr>
            <w:tcW w:w="6707" w:type="dxa"/>
            <w:vAlign w:val="center"/>
          </w:tcPr>
          <w:p w14:paraId="2491B14B" w14:textId="77777777" w:rsidR="006166FE" w:rsidRPr="00130FB3" w:rsidRDefault="00130FB3" w:rsidP="00130FB3">
            <w:pPr>
              <w:pStyle w:val="B"/>
            </w:pPr>
            <w:r w:rsidRPr="00130FB3">
              <w:rPr>
                <w:rFonts w:hint="eastAsia"/>
                <w:b/>
                <w:color w:val="FF0000"/>
                <w:u w:val="single"/>
              </w:rPr>
              <w:t>粘贴小组成员照片</w:t>
            </w:r>
            <w:r>
              <w:rPr>
                <w:rFonts w:hint="eastAsia"/>
                <w:b/>
                <w:color w:val="FF0000"/>
                <w:u w:val="single"/>
              </w:rPr>
              <w:t>，注明姓名学号</w:t>
            </w:r>
          </w:p>
        </w:tc>
      </w:tr>
    </w:tbl>
    <w:p w14:paraId="5A657C02" w14:textId="269C661C" w:rsidR="00876B5D" w:rsidRDefault="00876B5D" w:rsidP="0030401A">
      <w:pPr>
        <w:pStyle w:val="21"/>
      </w:pPr>
      <w:r>
        <w:rPr>
          <w:rFonts w:hint="eastAsia"/>
        </w:rPr>
        <w:t xml:space="preserve">1  </w:t>
      </w:r>
      <w:r w:rsidR="006C3CF2">
        <w:rPr>
          <w:rFonts w:hint="eastAsia"/>
        </w:rPr>
        <w:t>基本</w:t>
      </w:r>
      <w:r w:rsidR="002A717F">
        <w:rPr>
          <w:rFonts w:hint="eastAsia"/>
        </w:rPr>
        <w:t>参数</w:t>
      </w:r>
      <w:r w:rsidR="006C3CF2" w:rsidRPr="00EB39AD">
        <w:rPr>
          <w:rFonts w:hint="eastAsia"/>
          <w:color w:val="FF0000"/>
          <w:u w:val="single"/>
        </w:rPr>
        <w:t>（完成人：</w:t>
      </w:r>
      <w:r w:rsidR="00A83F69">
        <w:rPr>
          <w:rFonts w:hint="eastAsia"/>
          <w:color w:val="FF0000"/>
          <w:u w:val="single"/>
        </w:rPr>
        <w:t>尤韦捷</w:t>
      </w:r>
      <w:r w:rsidR="006C3CF2" w:rsidRPr="00EB39AD">
        <w:rPr>
          <w:rFonts w:hint="eastAsia"/>
          <w:color w:val="FF0000"/>
          <w:u w:val="single"/>
        </w:rPr>
        <w:t>）</w:t>
      </w:r>
    </w:p>
    <w:p w14:paraId="025348E6" w14:textId="77777777" w:rsidR="00BC5465" w:rsidRPr="00BC5465" w:rsidRDefault="00BC5465" w:rsidP="00BC5465">
      <w:pPr>
        <w:pStyle w:val="8"/>
      </w:pPr>
      <w:r>
        <w:rPr>
          <w:rFonts w:hint="eastAsia"/>
        </w:rPr>
        <w:t>表</w:t>
      </w:r>
      <w:r>
        <w:rPr>
          <w:rFonts w:hint="eastAsia"/>
        </w:rPr>
        <w:t xml:space="preserve">1  </w:t>
      </w:r>
      <w:r w:rsidR="000C6520">
        <w:rPr>
          <w:rFonts w:hint="eastAsia"/>
        </w:rPr>
        <w:t>XXX</w:t>
      </w:r>
      <w:r w:rsidR="000C6520">
        <w:rPr>
          <w:rFonts w:hint="eastAsia"/>
        </w:rPr>
        <w:t>发动机基本参数</w:t>
      </w:r>
    </w:p>
    <w:tbl>
      <w:tblPr>
        <w:tblW w:w="8505" w:type="dxa"/>
        <w:jc w:val="center"/>
        <w:tblBorders>
          <w:top w:val="single" w:sz="12" w:space="0" w:color="000000"/>
          <w:bottom w:val="single" w:sz="12" w:space="0" w:color="000000"/>
        </w:tblBorders>
        <w:tblLook w:val="04A0" w:firstRow="1" w:lastRow="0" w:firstColumn="1" w:lastColumn="0" w:noHBand="0" w:noVBand="1"/>
      </w:tblPr>
      <w:tblGrid>
        <w:gridCol w:w="2445"/>
        <w:gridCol w:w="6060"/>
      </w:tblGrid>
      <w:tr w:rsidR="003F18A2" w:rsidRPr="00BC5465" w14:paraId="31A6F3DC" w14:textId="77777777" w:rsidTr="009777E2">
        <w:trPr>
          <w:jc w:val="center"/>
        </w:trPr>
        <w:tc>
          <w:tcPr>
            <w:tcW w:w="2445" w:type="dxa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0204FCF" w14:textId="2CEA4FAA" w:rsidR="00BC5465" w:rsidRPr="00BC5465" w:rsidRDefault="00BC5465" w:rsidP="009777E2">
            <w:pPr>
              <w:pStyle w:val="9"/>
            </w:pPr>
            <w:r w:rsidRPr="00BC5465">
              <w:rPr>
                <w:rFonts w:hint="eastAsia"/>
              </w:rPr>
              <w:t>项目</w:t>
            </w:r>
            <w:r w:rsidR="008251F2">
              <w:rPr>
                <w:rFonts w:hint="eastAsia"/>
              </w:rPr>
              <w:t>名称</w:t>
            </w:r>
          </w:p>
        </w:tc>
        <w:tc>
          <w:tcPr>
            <w:tcW w:w="6060" w:type="dxa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02A29125" w14:textId="77777777" w:rsidR="00BC5465" w:rsidRPr="00BC5465" w:rsidRDefault="006C253D" w:rsidP="009777E2">
            <w:pPr>
              <w:pStyle w:val="9"/>
            </w:pPr>
            <w:r>
              <w:rPr>
                <w:rFonts w:hint="eastAsia"/>
              </w:rPr>
              <w:t>内容</w:t>
            </w:r>
          </w:p>
        </w:tc>
      </w:tr>
      <w:tr w:rsidR="003F18A2" w:rsidRPr="00BC5465" w14:paraId="0E7C1D22" w14:textId="77777777" w:rsidTr="009777E2">
        <w:trPr>
          <w:jc w:val="center"/>
        </w:trPr>
        <w:tc>
          <w:tcPr>
            <w:tcW w:w="2445" w:type="dxa"/>
            <w:tcBorders>
              <w:top w:val="single" w:sz="8" w:space="0" w:color="000000"/>
            </w:tcBorders>
            <w:vAlign w:val="center"/>
          </w:tcPr>
          <w:p w14:paraId="6CE61A56" w14:textId="77777777" w:rsidR="00BC5465" w:rsidRPr="00BC5465" w:rsidRDefault="0064280A" w:rsidP="009777E2">
            <w:pPr>
              <w:pStyle w:val="9"/>
            </w:pPr>
            <w:r>
              <w:rPr>
                <w:rFonts w:hint="eastAsia"/>
              </w:rPr>
              <w:t>型号</w:t>
            </w:r>
          </w:p>
        </w:tc>
        <w:tc>
          <w:tcPr>
            <w:tcW w:w="6060" w:type="dxa"/>
            <w:tcBorders>
              <w:top w:val="single" w:sz="8" w:space="0" w:color="000000"/>
            </w:tcBorders>
            <w:vAlign w:val="center"/>
          </w:tcPr>
          <w:p w14:paraId="528D36CC" w14:textId="5471837B" w:rsidR="00BC5465" w:rsidRPr="00BC5465" w:rsidRDefault="00A83F69" w:rsidP="009777E2">
            <w:pPr>
              <w:pStyle w:val="9"/>
            </w:pPr>
            <w:r w:rsidRPr="00A83F69">
              <w:t>EA888</w:t>
            </w:r>
          </w:p>
        </w:tc>
      </w:tr>
      <w:tr w:rsidR="003F18A2" w:rsidRPr="00BC5465" w14:paraId="69F87941" w14:textId="77777777" w:rsidTr="009777E2">
        <w:trPr>
          <w:jc w:val="center"/>
        </w:trPr>
        <w:tc>
          <w:tcPr>
            <w:tcW w:w="2445" w:type="dxa"/>
            <w:vAlign w:val="center"/>
          </w:tcPr>
          <w:p w14:paraId="4A765FD7" w14:textId="77777777" w:rsidR="00BC5465" w:rsidRPr="00BC5465" w:rsidRDefault="008251F2" w:rsidP="000E1F37">
            <w:pPr>
              <w:pStyle w:val="9"/>
            </w:pPr>
            <w:r>
              <w:rPr>
                <w:rFonts w:hint="eastAsia"/>
              </w:rPr>
              <w:t>参数</w:t>
            </w:r>
          </w:p>
        </w:tc>
        <w:tc>
          <w:tcPr>
            <w:tcW w:w="6060" w:type="dxa"/>
            <w:vAlign w:val="center"/>
          </w:tcPr>
          <w:p w14:paraId="3A47A7AD" w14:textId="77777777" w:rsidR="00BC5465" w:rsidRPr="00BC5465" w:rsidRDefault="000E1F37" w:rsidP="009777E2">
            <w:pPr>
              <w:pStyle w:val="9"/>
            </w:pPr>
            <w:r>
              <w:rPr>
                <w:rFonts w:hint="eastAsia"/>
              </w:rPr>
              <w:t>XX</w:t>
            </w:r>
          </w:p>
        </w:tc>
      </w:tr>
      <w:tr w:rsidR="006C3CF2" w:rsidRPr="00BC5465" w14:paraId="420498AB" w14:textId="77777777" w:rsidTr="009777E2">
        <w:trPr>
          <w:jc w:val="center"/>
        </w:trPr>
        <w:tc>
          <w:tcPr>
            <w:tcW w:w="2445" w:type="dxa"/>
            <w:vAlign w:val="center"/>
          </w:tcPr>
          <w:p w14:paraId="7C50918B" w14:textId="77777777" w:rsidR="006C3CF2" w:rsidRDefault="006C3CF2" w:rsidP="000E1F37">
            <w:pPr>
              <w:pStyle w:val="9"/>
            </w:pPr>
            <w:r>
              <w:rPr>
                <w:rFonts w:hint="eastAsia"/>
              </w:rPr>
              <w:t>。。。</w:t>
            </w:r>
          </w:p>
        </w:tc>
        <w:tc>
          <w:tcPr>
            <w:tcW w:w="6060" w:type="dxa"/>
            <w:vAlign w:val="center"/>
          </w:tcPr>
          <w:p w14:paraId="39EC8705" w14:textId="77777777" w:rsidR="006C3CF2" w:rsidRDefault="006C3CF2" w:rsidP="009777E2">
            <w:pPr>
              <w:pStyle w:val="9"/>
            </w:pPr>
            <w:r>
              <w:rPr>
                <w:rFonts w:hint="eastAsia"/>
              </w:rPr>
              <w:t>。。。</w:t>
            </w:r>
          </w:p>
        </w:tc>
      </w:tr>
    </w:tbl>
    <w:p w14:paraId="4561A765" w14:textId="77777777" w:rsidR="000C6520" w:rsidRPr="000C6520" w:rsidRDefault="000C6520" w:rsidP="000C6520">
      <w:pPr>
        <w:pStyle w:val="9"/>
        <w:jc w:val="left"/>
      </w:pPr>
      <w:r>
        <w:rPr>
          <w:rFonts w:hint="eastAsia"/>
        </w:rPr>
        <w:t>*</w:t>
      </w:r>
      <w:r>
        <w:rPr>
          <w:rFonts w:hint="eastAsia"/>
        </w:rPr>
        <w:t>必要时配图说明，允许使用网络图片</w:t>
      </w:r>
    </w:p>
    <w:p w14:paraId="625F83F0" w14:textId="39CCFDF5" w:rsidR="00062FB1" w:rsidRPr="0028246D" w:rsidRDefault="00A82F3C" w:rsidP="0028246D">
      <w:pPr>
        <w:pStyle w:val="21"/>
      </w:pPr>
      <w:r>
        <w:rPr>
          <w:rFonts w:hint="eastAsia"/>
        </w:rPr>
        <w:t>2</w:t>
      </w:r>
      <w:r w:rsidR="00E71FF6">
        <w:rPr>
          <w:rFonts w:hint="eastAsia"/>
        </w:rPr>
        <w:t xml:space="preserve">  </w:t>
      </w:r>
      <w:r w:rsidR="00C56340">
        <w:rPr>
          <w:rFonts w:hint="eastAsia"/>
        </w:rPr>
        <w:t>构造分解分析</w:t>
      </w:r>
    </w:p>
    <w:p w14:paraId="0555737F" w14:textId="3B3B0FE2" w:rsidR="0031763C" w:rsidRDefault="0031763C" w:rsidP="0031763C">
      <w:pPr>
        <w:pStyle w:val="31"/>
      </w:pPr>
      <w:r>
        <w:rPr>
          <w:rFonts w:hint="eastAsia"/>
        </w:rPr>
        <w:t>2.</w:t>
      </w:r>
      <w:r>
        <w:t xml:space="preserve">1 </w:t>
      </w:r>
      <w:r>
        <w:t>机体</w:t>
      </w:r>
    </w:p>
    <w:p w14:paraId="63DD1403" w14:textId="335598CC" w:rsidR="001433E8" w:rsidRPr="001433E8" w:rsidRDefault="00000000" w:rsidP="001433E8">
      <w:pPr>
        <w:pStyle w:val="51"/>
        <w:ind w:firstLineChars="0" w:firstLine="0"/>
      </w:pPr>
      <w:r>
        <w:rPr>
          <w:noProof/>
        </w:rPr>
        <w:pict w14:anchorId="4E7C00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7" type="#_x0000_t75" style="position:absolute;left:0;text-align:left;margin-left:74.2pt;margin-top:23.9pt;width:301.65pt;height:366.6pt;z-index:-32;mso-position-horizontal-relative:text;mso-position-vertical-relative:text" wrapcoords="-43 0 -43 21565 21600 21565 21600 0 -43 0">
            <v:imagedata r:id="rId9" o:title=""/>
            <w10:wrap type="topAndBottom"/>
          </v:shape>
        </w:pict>
      </w:r>
    </w:p>
    <w:p w14:paraId="179D3311" w14:textId="79C1E6C4" w:rsidR="001433E8" w:rsidRPr="0028246D" w:rsidRDefault="0028246D" w:rsidP="000609AA">
      <w:pPr>
        <w:pStyle w:val="51"/>
        <w:ind w:firstLine="480"/>
      </w:pPr>
      <w:r>
        <w:rPr>
          <w:rFonts w:hint="eastAsia"/>
        </w:rPr>
        <w:lastRenderedPageBreak/>
        <w:t>EA</w:t>
      </w:r>
      <w:r>
        <w:t>888</w:t>
      </w:r>
      <w:r>
        <w:rPr>
          <w:rFonts w:hint="eastAsia"/>
        </w:rPr>
        <w:t>是</w:t>
      </w:r>
      <w:r w:rsidR="00B54295">
        <w:rPr>
          <w:rFonts w:hint="eastAsia"/>
        </w:rPr>
        <w:t>大众奥迪生产的系列四缸内燃汽油发动机。其机体由</w:t>
      </w:r>
      <w:r w:rsidR="005632E8">
        <w:rPr>
          <w:rFonts w:hint="eastAsia"/>
        </w:rPr>
        <w:t>缸体、缸盖、气缸垫、油底壳组成。机体是发动机的骨架，也是配气机构、曲柄连杆机构和各大系统的装配基体，同时能够形成燃烧室，也是冷却系统和润滑系统的组成部分。</w:t>
      </w:r>
    </w:p>
    <w:p w14:paraId="3A3C726E" w14:textId="45D6DD15" w:rsidR="005C6CF0" w:rsidRDefault="005C6CF0" w:rsidP="005C6CF0">
      <w:pPr>
        <w:pStyle w:val="41"/>
      </w:pPr>
      <w:r>
        <w:rPr>
          <w:rFonts w:hint="eastAsia"/>
        </w:rPr>
        <w:t>2.</w:t>
      </w:r>
      <w:r>
        <w:t>1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气缸体</w:t>
      </w:r>
    </w:p>
    <w:p w14:paraId="47FEA479" w14:textId="07EC1363" w:rsidR="005B3D1D" w:rsidRDefault="001709A0" w:rsidP="000609AA">
      <w:pPr>
        <w:pStyle w:val="51"/>
        <w:ind w:firstLine="480"/>
      </w:pPr>
      <w:r>
        <w:rPr>
          <w:noProof/>
        </w:rPr>
        <w:pict w14:anchorId="06B07E3B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4" type="#_x0000_t32" style="position:absolute;left:0;text-align:left;margin-left:185.15pt;margin-top:312.1pt;width:124.3pt;height:42.85pt;flip:y;z-index:6" o:connectortype="straight" strokecolor="blue" strokeweight="3pt">
            <v:shadow type="perspective" color="#1f3763" opacity=".5" offset="1pt" offset2="-1pt"/>
          </v:shape>
        </w:pict>
      </w:r>
      <w:r w:rsidR="005B3D1D">
        <w:rPr>
          <w:noProof/>
        </w:rPr>
        <w:pict w14:anchorId="2BBBD892">
          <v:shape id="_x0000_s2063" type="#_x0000_t202" style="position:absolute;left:0;text-align:left;margin-left:316.55pt;margin-top:300.95pt;width:115.75pt;height:24pt;z-index:5">
            <v:textbox>
              <w:txbxContent>
                <w:p w14:paraId="6070125C" w14:textId="75E8A7D5" w:rsidR="005B3D1D" w:rsidRDefault="001709A0" w:rsidP="001709A0">
                  <w:pPr>
                    <w:jc w:val="center"/>
                  </w:pPr>
                  <w:r>
                    <w:rPr>
                      <w:rFonts w:hint="eastAsia"/>
                    </w:rPr>
                    <w:t>外部加强筋</w:t>
                  </w:r>
                </w:p>
              </w:txbxContent>
            </v:textbox>
          </v:shape>
        </w:pict>
      </w:r>
      <w:r w:rsidR="005B3D1D">
        <w:rPr>
          <w:noProof/>
        </w:rPr>
        <w:pict w14:anchorId="574BD5CE">
          <v:shape id="图片 1" o:spid="_x0000_s2061" type="#_x0000_t75" style="position:absolute;left:0;text-align:left;margin-left:36.35pt;margin-top:280.5pt;width:254.4pt;height:206.65pt;z-index:4;visibility:visible;mso-wrap-style:square;mso-position-horizontal-relative:text;mso-position-vertical-relative:text;mso-width-relative:page;mso-height-relative:page">
            <v:imagedata r:id="rId10" o:title=""/>
            <w10:wrap type="topAndBottom"/>
          </v:shape>
        </w:pict>
      </w:r>
      <w:r w:rsidR="005B3D1D">
        <w:rPr>
          <w:noProof/>
        </w:rPr>
        <w:pict w14:anchorId="2D187F0F">
          <v:shape id="_x0000_s2058" type="#_x0000_t75" style="position:absolute;left:0;text-align:left;margin-left:33.35pt;margin-top:26.9pt;width:283.2pt;height:248.25pt;z-index:2;mso-position-horizontal-relative:text;mso-position-vertical-relative:text;mso-width-relative:page;mso-height-relative:page">
            <v:imagedata r:id="rId11" o:title="" croptop="8778f" cropbottom="1176f" cropleft="3495f" cropright="6921f"/>
            <w10:wrap type="topAndBottom"/>
          </v:shape>
        </w:pict>
      </w:r>
    </w:p>
    <w:p w14:paraId="48FD26B1" w14:textId="3933A2E3" w:rsidR="000609AA" w:rsidRDefault="00694288" w:rsidP="000609AA">
      <w:pPr>
        <w:pStyle w:val="51"/>
        <w:ind w:firstLine="480"/>
      </w:pPr>
      <w:r w:rsidRPr="00694288">
        <w:rPr>
          <w:rFonts w:hint="eastAsia"/>
        </w:rPr>
        <w:t>根据需要</w:t>
      </w:r>
      <w:r>
        <w:rPr>
          <w:rFonts w:hint="eastAsia"/>
        </w:rPr>
        <w:t>，</w:t>
      </w:r>
      <w:r w:rsidRPr="00694288">
        <w:rPr>
          <w:rFonts w:hint="eastAsia"/>
        </w:rPr>
        <w:t>缸体的材料一般采用灰铸铁、铝镁合金、高密球墨铸铁</w:t>
      </w:r>
      <w:r>
        <w:rPr>
          <w:rFonts w:hint="eastAsia"/>
        </w:rPr>
        <w:t>等不同材料一体铸造而成</w:t>
      </w:r>
      <w:r w:rsidRPr="00694288">
        <w:rPr>
          <w:rFonts w:hint="eastAsia"/>
        </w:rPr>
        <w:t>。</w:t>
      </w:r>
      <w:r w:rsidR="000609AA">
        <w:rPr>
          <w:rFonts w:hint="eastAsia"/>
        </w:rPr>
        <w:t>如图</w:t>
      </w:r>
      <w:r>
        <w:rPr>
          <w:rFonts w:hint="eastAsia"/>
        </w:rPr>
        <w:t>可见</w:t>
      </w:r>
      <w:r w:rsidR="000609AA">
        <w:rPr>
          <w:rFonts w:hint="eastAsia"/>
        </w:rPr>
        <w:t>，该</w:t>
      </w:r>
      <w:r w:rsidR="00D43E71">
        <w:rPr>
          <w:rFonts w:hint="eastAsia"/>
        </w:rPr>
        <w:t>缸体为铸铁制成，为框架结构，机体</w:t>
      </w:r>
      <w:r w:rsidR="001709A0">
        <w:rPr>
          <w:rFonts w:hint="eastAsia"/>
        </w:rPr>
        <w:t>外部和横隔板处均</w:t>
      </w:r>
      <w:r w:rsidR="00D43E71">
        <w:rPr>
          <w:rFonts w:hint="eastAsia"/>
        </w:rPr>
        <w:t>可见加强筋。同时，铸铁材料耐</w:t>
      </w:r>
      <w:r w:rsidR="005B3D1D">
        <w:rPr>
          <w:rFonts w:hint="eastAsia"/>
        </w:rPr>
        <w:t>高温，具有较高的强度与刚度，能够抗拉、压、弯载荷。</w:t>
      </w:r>
    </w:p>
    <w:p w14:paraId="26350A23" w14:textId="4D7D36DE" w:rsidR="005B3D1D" w:rsidRDefault="00BB2921" w:rsidP="00E64C05">
      <w:pPr>
        <w:pStyle w:val="51"/>
        <w:ind w:firstLine="482"/>
      </w:pPr>
      <w:r>
        <w:rPr>
          <w:rFonts w:hint="eastAsia"/>
          <w:b/>
          <w:bCs/>
          <w:noProof/>
        </w:rPr>
        <w:lastRenderedPageBreak/>
        <w:pict w14:anchorId="5CECAF73">
          <v:shape id="_x0000_s2079" type="#_x0000_t75" style="position:absolute;left:0;text-align:left;margin-left:12.55pt;margin-top:338.65pt;width:416.45pt;height:277.25pt;z-index:12">
            <v:imagedata r:id="rId12" o:title="" croptop="12723f" cropbottom="14386f" cropleft="3575f" cropright="4241f"/>
            <w10:wrap type="topAndBottom"/>
          </v:shape>
        </w:pict>
      </w:r>
      <w:r w:rsidR="004D2BBE">
        <w:rPr>
          <w:rFonts w:hint="eastAsia"/>
          <w:noProof/>
        </w:rPr>
        <w:pict w14:anchorId="07871195">
          <v:shape id="_x0000_s2070" type="#_x0000_t32" style="position:absolute;left:0;text-align:left;margin-left:-.5pt;margin-top:117.75pt;width:85pt;height:30.5pt;z-index:11" o:connectortype="straight" strokecolor="blue" strokeweight="3pt">
            <v:shadow type="perspective" color="#1f3763" opacity=".5" offset="1pt" offset2="-1pt"/>
          </v:shape>
        </w:pict>
      </w:r>
      <w:r w:rsidR="004D2BBE">
        <w:rPr>
          <w:rFonts w:hint="eastAsia"/>
          <w:noProof/>
        </w:rPr>
        <w:pict w14:anchorId="1B25EB6B">
          <v:shape id="_x0000_s2069" type="#_x0000_t202" style="position:absolute;left:0;text-align:left;margin-left:-42.5pt;margin-top:107.75pt;width:42pt;height:22.5pt;z-index:10">
            <v:textbox style="mso-next-textbox:#_x0000_s2069">
              <w:txbxContent>
                <w:p w14:paraId="2D56B970" w14:textId="27F8FB42" w:rsidR="004D2BBE" w:rsidRDefault="004D2BBE" w:rsidP="004D2BBE">
                  <w:r>
                    <w:rPr>
                      <w:rFonts w:hint="eastAsia"/>
                    </w:rPr>
                    <w:t>水孔</w:t>
                  </w:r>
                </w:p>
              </w:txbxContent>
            </v:textbox>
          </v:shape>
        </w:pict>
      </w:r>
      <w:r w:rsidR="004D2BBE">
        <w:rPr>
          <w:rFonts w:hint="eastAsia"/>
          <w:noProof/>
        </w:rPr>
        <w:pict w14:anchorId="053FFF20">
          <v:shape id="_x0000_s2068" type="#_x0000_t32" style="position:absolute;left:0;text-align:left;margin-left:351pt;margin-top:32.25pt;width:81pt;height:68.5pt;flip:y;z-index:9" o:connectortype="straight" strokecolor="blue" strokeweight="3pt">
            <v:shadow type="perspective" color="#1f3763" opacity=".5" offset="1pt" offset2="-1pt"/>
          </v:shape>
        </w:pict>
      </w:r>
      <w:r w:rsidR="004D2BBE">
        <w:rPr>
          <w:rFonts w:hint="eastAsia"/>
          <w:noProof/>
        </w:rPr>
        <w:pict w14:anchorId="1B25EB6B">
          <v:shape id="_x0000_s2067" type="#_x0000_t202" style="position:absolute;left:0;text-align:left;margin-left:6in;margin-top:20.25pt;width:51pt;height:26pt;z-index:8">
            <v:textbox style="mso-next-textbox:#_x0000_s2067">
              <w:txbxContent>
                <w:p w14:paraId="5BFC1F69" w14:textId="1BBC12D2" w:rsidR="004D2BBE" w:rsidRDefault="004D2BBE">
                  <w:r>
                    <w:rPr>
                      <w:rFonts w:hint="eastAsia"/>
                    </w:rPr>
                    <w:t>气缸</w:t>
                  </w:r>
                </w:p>
              </w:txbxContent>
            </v:textbox>
          </v:shape>
        </w:pict>
      </w:r>
      <w:r w:rsidR="001709A0">
        <w:rPr>
          <w:rFonts w:hint="eastAsia"/>
        </w:rPr>
        <w:t>机体顶面，可见四个气缸和冷却用的水孔。</w:t>
      </w:r>
      <w:r w:rsidR="00694288">
        <w:rPr>
          <w:rFonts w:hint="eastAsia"/>
        </w:rPr>
        <w:t>缸体顶部为</w:t>
      </w:r>
      <w:r w:rsidR="00694288" w:rsidRPr="00694288">
        <w:rPr>
          <w:rFonts w:hint="eastAsia"/>
        </w:rPr>
        <w:t>封顶式</w:t>
      </w:r>
      <w:r w:rsidR="00694288" w:rsidRPr="00694288">
        <w:rPr>
          <w:rFonts w:hint="eastAsia"/>
        </w:rPr>
        <w:t>(closed-deck)</w:t>
      </w:r>
      <w:r w:rsidR="00694288" w:rsidRPr="00694288">
        <w:rPr>
          <w:rFonts w:hint="eastAsia"/>
        </w:rPr>
        <w:t>缸体</w:t>
      </w:r>
      <w:r w:rsidR="00694288">
        <w:rPr>
          <w:rFonts w:hint="eastAsia"/>
        </w:rPr>
        <w:t>，刚度好。</w:t>
      </w:r>
      <w:r w:rsidR="00694288">
        <w:rPr>
          <w:rFonts w:hint="eastAsia"/>
        </w:rPr>
        <w:t>EA</w:t>
      </w:r>
      <w:r w:rsidR="001709A0">
        <w:rPr>
          <w:noProof/>
        </w:rPr>
        <w:pict w14:anchorId="5A1FD69E">
          <v:shape id="_x0000_s2066" type="#_x0000_t75" style="position:absolute;left:0;text-align:left;margin-left:22.5pt;margin-top:-14.75pt;width:397.5pt;height:241pt;z-index:7;visibility:visible;mso-wrap-style:square;mso-position-horizontal-relative:text;mso-position-vertical-relative:text;mso-width-relative:page;mso-height-relative:page">
            <v:imagedata r:id="rId13" o:title=""/>
            <w10:wrap type="topAndBottom"/>
          </v:shape>
        </w:pict>
      </w:r>
      <w:r w:rsidR="00694288">
        <w:t>888</w:t>
      </w:r>
      <w:r w:rsidR="00694288">
        <w:rPr>
          <w:rFonts w:hint="eastAsia"/>
        </w:rPr>
        <w:t>为四气缸的四冲程发动机</w:t>
      </w:r>
      <w:r w:rsidR="00E64C05">
        <w:rPr>
          <w:rFonts w:hint="eastAsia"/>
        </w:rPr>
        <w:t>。工作时，四个气缸内按序分别发火，活塞在四气缸中进行往复运动。因此，气缸承担了</w:t>
      </w:r>
      <w:r w:rsidR="00E64C05">
        <w:rPr>
          <w:rFonts w:hint="eastAsia"/>
        </w:rPr>
        <w:t>组成燃烧室；引导活塞往复运动；工作中要保证密封、散热</w:t>
      </w:r>
      <w:r w:rsidR="00E64C05">
        <w:rPr>
          <w:rFonts w:hint="eastAsia"/>
        </w:rPr>
        <w:t>；</w:t>
      </w:r>
      <w:r w:rsidR="00E64C05">
        <w:rPr>
          <w:rFonts w:hint="eastAsia"/>
        </w:rPr>
        <w:t>承受侧压力</w:t>
      </w:r>
      <w:r w:rsidR="00E64C05">
        <w:rPr>
          <w:rFonts w:hint="eastAsia"/>
        </w:rPr>
        <w:t>等多项功能。因此，气缸需要</w:t>
      </w:r>
      <w:r w:rsidR="00E64C05">
        <w:rPr>
          <w:rFonts w:hint="eastAsia"/>
        </w:rPr>
        <w:t>具有足够的强度和刚度</w:t>
      </w:r>
      <w:r w:rsidR="00E64C05">
        <w:rPr>
          <w:rFonts w:hint="eastAsia"/>
        </w:rPr>
        <w:t>，能够</w:t>
      </w:r>
      <w:r w:rsidR="00E64C05">
        <w:rPr>
          <w:rFonts w:hint="eastAsia"/>
        </w:rPr>
        <w:t>耐磨、耐高温</w:t>
      </w:r>
      <w:r w:rsidR="00E64C05">
        <w:rPr>
          <w:rFonts w:hint="eastAsia"/>
        </w:rPr>
        <w:t>，并且有</w:t>
      </w:r>
      <w:r w:rsidR="00E64C05">
        <w:rPr>
          <w:rFonts w:hint="eastAsia"/>
        </w:rPr>
        <w:t>较高的加工精度和光洁度</w:t>
      </w:r>
      <w:r w:rsidR="00E64C05">
        <w:rPr>
          <w:rFonts w:hint="eastAsia"/>
        </w:rPr>
        <w:t>，以</w:t>
      </w:r>
      <w:r w:rsidR="00E64C05">
        <w:rPr>
          <w:rFonts w:hint="eastAsia"/>
        </w:rPr>
        <w:t>与活塞配合保证密封</w:t>
      </w:r>
      <w:r w:rsidR="00E64C05">
        <w:rPr>
          <w:rFonts w:hint="eastAsia"/>
        </w:rPr>
        <w:t>。</w:t>
      </w:r>
    </w:p>
    <w:p w14:paraId="57AEB272" w14:textId="0EBFF152" w:rsidR="00645EE5" w:rsidRDefault="00645EE5" w:rsidP="00E64C05">
      <w:pPr>
        <w:pStyle w:val="51"/>
        <w:ind w:firstLine="480"/>
        <w:rPr>
          <w:rFonts w:hint="eastAsia"/>
        </w:rPr>
      </w:pPr>
      <w:r>
        <w:t>EA888</w:t>
      </w:r>
      <w:r>
        <w:t>有</w:t>
      </w:r>
      <w:r>
        <w:rPr>
          <w:rFonts w:hint="eastAsia"/>
        </w:rPr>
        <w:t>1</w:t>
      </w:r>
      <w:r>
        <w:t>.8L</w:t>
      </w:r>
      <w:r>
        <w:t>和</w:t>
      </w:r>
      <w:r>
        <w:rPr>
          <w:rFonts w:hint="eastAsia"/>
        </w:rPr>
        <w:t>2</w:t>
      </w:r>
      <w:r>
        <w:t>L</w:t>
      </w:r>
      <w:r>
        <w:t>两种排量。这两种排量均是</w:t>
      </w:r>
      <w:r>
        <w:rPr>
          <w:rFonts w:hint="eastAsia"/>
        </w:rPr>
        <w:t>4</w:t>
      </w:r>
      <w:r>
        <w:t>气缸，</w:t>
      </w:r>
      <w:r w:rsidRPr="00645EE5">
        <w:rPr>
          <w:rFonts w:hint="eastAsia"/>
        </w:rPr>
        <w:t>四个气缸的直径均为</w:t>
      </w:r>
      <w:r w:rsidRPr="00645EE5">
        <w:rPr>
          <w:rFonts w:hint="eastAsia"/>
        </w:rPr>
        <w:t xml:space="preserve"> 82. </w:t>
      </w:r>
      <w:r w:rsidRPr="00645EE5">
        <w:rPr>
          <w:rFonts w:hint="eastAsia"/>
        </w:rPr>
        <w:lastRenderedPageBreak/>
        <w:t>5mm</w:t>
      </w:r>
      <w:r>
        <w:rPr>
          <w:rFonts w:hint="eastAsia"/>
        </w:rPr>
        <w:t>，排量的改变主要通过改变活塞的行程，其中</w:t>
      </w:r>
    </w:p>
    <w:p w14:paraId="6BB64907" w14:textId="3D78EB9E" w:rsidR="004D2BBE" w:rsidRDefault="00760E98" w:rsidP="004D2BBE">
      <w:pPr>
        <w:pStyle w:val="51"/>
        <w:ind w:firstLine="480"/>
      </w:pPr>
      <w:r>
        <w:rPr>
          <w:rFonts w:hint="eastAsia"/>
        </w:rPr>
        <w:t>水路方面，</w:t>
      </w:r>
      <w:r>
        <w:rPr>
          <w:rFonts w:hint="eastAsia"/>
        </w:rPr>
        <w:t>ea</w:t>
      </w:r>
      <w:r>
        <w:t>888</w:t>
      </w:r>
      <w:r>
        <w:rPr>
          <w:rFonts w:hint="eastAsia"/>
        </w:rPr>
        <w:t>采取了封顶式缸体和封闭式水道的形式</w:t>
      </w:r>
      <w:r w:rsidR="0021114B">
        <w:rPr>
          <w:rFonts w:hint="eastAsia"/>
        </w:rPr>
        <w:t>。水套位于气缸外，为气缸提供冷却。由于线上拆装软件的限制，并未制作出气缸光滑的表面和特有的网格加工痕迹，而是直接施加了铸铁材质的法线贴图；同样，也无法判断</w:t>
      </w:r>
      <w:r w:rsidR="0021114B">
        <w:rPr>
          <w:rFonts w:hint="eastAsia"/>
        </w:rPr>
        <w:t>ea</w:t>
      </w:r>
      <w:r w:rsidR="0021114B">
        <w:t>888</w:t>
      </w:r>
      <w:r w:rsidR="0021114B">
        <w:rPr>
          <w:rFonts w:hint="eastAsia"/>
        </w:rPr>
        <w:t>是否</w:t>
      </w:r>
      <w:r w:rsidR="009F2DD2">
        <w:rPr>
          <w:rFonts w:hint="eastAsia"/>
        </w:rPr>
        <w:t>有缸套。经在线查询，未能找到相关信息</w:t>
      </w:r>
      <w:r w:rsidR="00D7498A">
        <w:rPr>
          <w:rFonts w:hint="eastAsia"/>
        </w:rPr>
        <w:t>。从网上所查到的</w:t>
      </w:r>
      <w:r w:rsidR="00D7498A">
        <w:rPr>
          <w:rFonts w:hint="eastAsia"/>
        </w:rPr>
        <w:t>ea</w:t>
      </w:r>
      <w:r w:rsidR="00D7498A">
        <w:t>888</w:t>
      </w:r>
      <w:r w:rsidR="00D7498A">
        <w:rPr>
          <w:rFonts w:hint="eastAsia"/>
        </w:rPr>
        <w:t>气缸照片来看</w:t>
      </w:r>
      <w:r w:rsidR="00BB2921">
        <w:rPr>
          <w:rFonts w:hint="eastAsia"/>
        </w:rPr>
        <w:t>（如上图）</w:t>
      </w:r>
      <w:r w:rsidR="00D7498A">
        <w:rPr>
          <w:rFonts w:hint="eastAsia"/>
        </w:rPr>
        <w:t>，似乎是无缸套的</w:t>
      </w:r>
      <w:r w:rsidR="00D7498A">
        <w:rPr>
          <w:rStyle w:val="ae"/>
        </w:rPr>
        <w:footnoteReference w:id="1"/>
      </w:r>
      <w:r w:rsidR="00D7498A">
        <w:rPr>
          <w:rFonts w:hint="eastAsia"/>
        </w:rPr>
        <w:t>。</w:t>
      </w:r>
    </w:p>
    <w:p w14:paraId="15B391E1" w14:textId="012039A6" w:rsidR="004D2BBE" w:rsidRDefault="003521CF" w:rsidP="00305591">
      <w:pPr>
        <w:pStyle w:val="51"/>
        <w:ind w:firstLine="482"/>
      </w:pPr>
      <w:r>
        <w:rPr>
          <w:rFonts w:hint="eastAsia"/>
          <w:b/>
          <w:bCs/>
          <w:noProof/>
        </w:rPr>
        <w:pict w14:anchorId="053FFF20">
          <v:shape id="_x0000_s2083" type="#_x0000_t32" style="position:absolute;left:0;text-align:left;margin-left:234.6pt;margin-top:145.45pt;width:153.6pt;height:81.2pt;flip:y;z-index:15" o:connectortype="straight" strokecolor="blue" strokeweight="3pt">
            <v:shadow type="perspective" color="#1f3763" opacity=".5" offset="1pt" offset2="-1pt"/>
          </v:shape>
        </w:pict>
      </w:r>
      <w:r>
        <w:rPr>
          <w:rFonts w:hint="eastAsia"/>
          <w:b/>
          <w:bCs/>
          <w:noProof/>
        </w:rPr>
        <w:pict w14:anchorId="2BBBD892">
          <v:shape id="_x0000_s2082" type="#_x0000_t202" style="position:absolute;left:0;text-align:left;margin-left:390.95pt;margin-top:133.55pt;width:78.5pt;height:24pt;z-index:14">
            <v:textbox style="mso-next-textbox:#_x0000_s2082">
              <w:txbxContent>
                <w:p w14:paraId="540BF2DF" w14:textId="7EFF7390" w:rsidR="003521CF" w:rsidRDefault="003521CF" w:rsidP="003521CF">
                  <w:pPr>
                    <w:jc w:val="center"/>
                  </w:pPr>
                  <w:r>
                    <w:rPr>
                      <w:rFonts w:hint="eastAsia"/>
                    </w:rPr>
                    <w:t>主轴承盖</w:t>
                  </w:r>
                </w:p>
              </w:txbxContent>
            </v:textbox>
          </v:shape>
        </w:pict>
      </w:r>
      <w:r w:rsidR="00BB2921">
        <w:rPr>
          <w:noProof/>
        </w:rPr>
        <w:pict w14:anchorId="24E9C269">
          <v:shape id="_x0000_s2080" type="#_x0000_t75" style="position:absolute;left:0;text-align:left;margin-left:-8.4pt;margin-top:106.65pt;width:451.8pt;height:216.6pt;z-index:13;visibility:visible;mso-wrap-style:square;mso-position-horizontal-relative:text;mso-position-vertical-relative:text;mso-width-relative:page;mso-height-relative:page">
            <v:imagedata r:id="rId14" o:title=""/>
            <w10:wrap type="topAndBottom"/>
          </v:shape>
        </w:pict>
      </w:r>
      <w:r w:rsidR="004D2BBE">
        <w:rPr>
          <w:rFonts w:hint="eastAsia"/>
        </w:rPr>
        <w:t>一般来说，缸套分为湿缸套、干缸套和无缸套三种。其中湿缸套的</w:t>
      </w:r>
      <w:r w:rsidR="004D2BBE" w:rsidRPr="004D2BBE">
        <w:rPr>
          <w:rFonts w:hint="eastAsia"/>
        </w:rPr>
        <w:t>气缸套外壁和冷却液直接接触</w:t>
      </w:r>
      <w:r w:rsidR="004D2BBE">
        <w:rPr>
          <w:rFonts w:hint="eastAsia"/>
        </w:rPr>
        <w:t>。一般这类缸套采取合金铸铁结构，特点是传热好，</w:t>
      </w:r>
      <w:r w:rsidR="00305591">
        <w:rPr>
          <w:rFonts w:hint="eastAsia"/>
        </w:rPr>
        <w:t>铸造容易，维修方便，但是机体的刚度较差，容易漏水。干缸套是指将气缸套直接</w:t>
      </w:r>
      <w:r w:rsidR="00305591">
        <w:rPr>
          <w:rFonts w:hint="eastAsia"/>
        </w:rPr>
        <w:t>压入铸铁机体缸套座孔</w:t>
      </w:r>
      <w:r w:rsidR="00305591">
        <w:rPr>
          <w:rFonts w:hint="eastAsia"/>
        </w:rPr>
        <w:t>，不与冷却液接触。这种缸套的机体刚度较大，但是气缸套传热较差，容易发生局部变形。无缸套式机体刚度好，但是对所采取的机体材料有要求。</w:t>
      </w:r>
    </w:p>
    <w:p w14:paraId="0C7F6A5F" w14:textId="3DA64C87" w:rsidR="00BB2921" w:rsidRDefault="00BB2921" w:rsidP="00305591">
      <w:pPr>
        <w:pStyle w:val="51"/>
        <w:ind w:firstLine="480"/>
      </w:pPr>
      <w:r>
        <w:rPr>
          <w:rFonts w:hint="eastAsia"/>
        </w:rPr>
        <w:t>缸体下侧为曲轴箱，用于</w:t>
      </w:r>
      <w:r w:rsidRPr="00BB2921">
        <w:rPr>
          <w:rFonts w:hint="eastAsia"/>
        </w:rPr>
        <w:t>容纳曲轴，将曲轴包裹起来</w:t>
      </w:r>
      <w:r>
        <w:rPr>
          <w:rFonts w:hint="eastAsia"/>
        </w:rPr>
        <w:t>。如上图可见，</w:t>
      </w:r>
      <w:r>
        <w:rPr>
          <w:rFonts w:hint="eastAsia"/>
        </w:rPr>
        <w:t>EA</w:t>
      </w:r>
      <w:r>
        <w:t>888</w:t>
      </w:r>
      <w:r>
        <w:rPr>
          <w:rFonts w:hint="eastAsia"/>
        </w:rPr>
        <w:t>的曲轴箱为龙门式，曲轴箱的底面比曲轴轴线要</w:t>
      </w:r>
      <w:r w:rsidR="003521CF">
        <w:rPr>
          <w:rFonts w:hint="eastAsia"/>
        </w:rPr>
        <w:t>低出接近</w:t>
      </w:r>
      <w:r w:rsidR="003521CF">
        <w:rPr>
          <w:rFonts w:hint="eastAsia"/>
        </w:rPr>
        <w:t>1</w:t>
      </w:r>
      <w:r w:rsidR="003521CF">
        <w:rPr>
          <w:rFonts w:hint="eastAsia"/>
        </w:rPr>
        <w:t>个曲轴直径。这类曲轴箱的</w:t>
      </w:r>
      <w:r w:rsidR="003521CF" w:rsidRPr="003521CF">
        <w:rPr>
          <w:rFonts w:hint="eastAsia"/>
        </w:rPr>
        <w:t>纵向抗弯刚度和绕曲轴轴线的扭转</w:t>
      </w:r>
      <w:r w:rsidR="003521CF">
        <w:rPr>
          <w:rFonts w:hint="eastAsia"/>
        </w:rPr>
        <w:t>刚度均较好，强度高，能承受较大的机械负荷；但是加工会复杂一些。除此之外，还有隧道式和半分式的曲轴箱。</w:t>
      </w:r>
    </w:p>
    <w:p w14:paraId="2FD2A9EA" w14:textId="5AED4912" w:rsidR="003521CF" w:rsidRPr="000B7726" w:rsidRDefault="003521CF" w:rsidP="000B7726">
      <w:pPr>
        <w:pStyle w:val="51"/>
        <w:spacing w:line="240" w:lineRule="auto"/>
        <w:ind w:firstLine="480"/>
        <w:jc w:val="left"/>
        <w:rPr>
          <w:rFonts w:hint="eastAsia"/>
        </w:rPr>
      </w:pPr>
      <w:r>
        <w:rPr>
          <w:rFonts w:hint="eastAsia"/>
        </w:rPr>
        <w:t>同样，从上图可见，该发动机使用的是单体式主轴承盖。</w:t>
      </w:r>
      <w:r w:rsidR="000B7726">
        <w:rPr>
          <w:rFonts w:hint="eastAsia"/>
        </w:rPr>
        <w:t>除此之外还有</w:t>
      </w:r>
      <w:r w:rsidR="000B7726">
        <w:rPr>
          <w:rFonts w:hint="eastAsia"/>
        </w:rPr>
        <w:t>将主轴承盖都安装在一个盖子上</w:t>
      </w:r>
      <w:r w:rsidR="000B7726">
        <w:rPr>
          <w:rFonts w:hint="eastAsia"/>
        </w:rPr>
        <w:t>，再固定在机体上的</w:t>
      </w:r>
      <w:r w:rsidR="000B7726">
        <w:rPr>
          <w:rFonts w:hint="eastAsia"/>
        </w:rPr>
        <w:t>整体式主轴承盖</w:t>
      </w:r>
      <w:r w:rsidR="000B7726">
        <w:rPr>
          <w:rFonts w:hint="eastAsia"/>
        </w:rPr>
        <w:t>。</w:t>
      </w:r>
    </w:p>
    <w:p w14:paraId="3BFEAEA4" w14:textId="0A83CBFA" w:rsidR="005C6CF0" w:rsidRDefault="005C6CF0" w:rsidP="005C6CF0">
      <w:pPr>
        <w:pStyle w:val="41"/>
      </w:pPr>
      <w:r>
        <w:rPr>
          <w:rFonts w:hint="eastAsia"/>
        </w:rPr>
        <w:t>2.</w:t>
      </w:r>
      <w:r>
        <w:t>1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气缸盖</w:t>
      </w:r>
    </w:p>
    <w:p w14:paraId="7D34E22D" w14:textId="77C97946" w:rsidR="003521CF" w:rsidRDefault="00645EE5" w:rsidP="003521CF">
      <w:pPr>
        <w:pStyle w:val="51"/>
        <w:ind w:firstLine="480"/>
      </w:pPr>
      <w:r>
        <w:rPr>
          <w:noProof/>
        </w:rPr>
        <w:lastRenderedPageBreak/>
        <w:pict w14:anchorId="587B4E25">
          <v:shape id="_x0000_s2084" type="#_x0000_t75" style="position:absolute;left:0;text-align:left;margin-left:-.6pt;margin-top:60.05pt;width:451.8pt;height:268.8pt;z-index:16;visibility:visible;mso-wrap-style:square;mso-position-horizontal-relative:text;mso-position-vertical-relative:text;mso-width-relative:page;mso-height-relative:page">
            <v:imagedata r:id="rId15" o:title=""/>
            <w10:wrap type="topAndBottom"/>
          </v:shape>
        </w:pict>
      </w:r>
      <w:r w:rsidR="000B7726">
        <w:rPr>
          <w:rFonts w:hint="eastAsia"/>
        </w:rPr>
        <w:t>气缸盖的作用是</w:t>
      </w:r>
      <w:r w:rsidR="000B7726" w:rsidRPr="000B7726">
        <w:rPr>
          <w:rFonts w:hint="eastAsia"/>
        </w:rPr>
        <w:t>封闭气缸，组成燃烧室</w:t>
      </w:r>
      <w:r w:rsidR="000B7726">
        <w:rPr>
          <w:rFonts w:hint="eastAsia"/>
        </w:rPr>
        <w:t>。因此，其工作环境高温高压，需要使用灰铸铁、合金铸铁、铝合金等材料。</w:t>
      </w:r>
      <w:r w:rsidR="00D61775">
        <w:rPr>
          <w:rFonts w:hint="eastAsia"/>
        </w:rPr>
        <w:t>如下图可见缸盖上的缸盖螺栓孔、气门孔、气门挺杆孔、火花塞孔等等多处预留孔洞。</w:t>
      </w:r>
    </w:p>
    <w:p w14:paraId="06E9B76F" w14:textId="4FE5DB13" w:rsidR="00654D3F" w:rsidRDefault="00654D3F" w:rsidP="00654D3F">
      <w:pPr>
        <w:pStyle w:val="51"/>
        <w:ind w:firstLine="482"/>
        <w:rPr>
          <w:rFonts w:hint="eastAsia"/>
        </w:rPr>
      </w:pPr>
      <w:r>
        <w:rPr>
          <w:rFonts w:hint="eastAsia"/>
          <w:b/>
          <w:bCs/>
          <w:noProof/>
        </w:rPr>
        <w:pict w14:anchorId="7FEE9CDF">
          <v:shape id="_x0000_s2098" type="#_x0000_t32" style="position:absolute;left:0;text-align:left;margin-left:44.4pt;margin-top:31.85pt;width:77.4pt;height:13.2pt;z-index:22" o:connectortype="straight" strokecolor="blue" strokeweight="3pt">
            <v:shadow type="perspective" color="#1f3763" opacity=".5" offset="1pt" offset2="-1pt"/>
          </v:shape>
        </w:pict>
      </w:r>
      <w:r>
        <w:rPr>
          <w:rFonts w:hint="eastAsia"/>
          <w:b/>
          <w:bCs/>
          <w:noProof/>
        </w:rPr>
        <w:pict w14:anchorId="4F2ED2BF">
          <v:shape id="_x0000_s2101" type="#_x0000_t32" style="position:absolute;left:0;text-align:left;margin-left:331.2pt;margin-top:106.85pt;width:90.1pt;height:40.2pt;flip:y;z-index:25" o:connectortype="straight" strokecolor="blue" strokeweight="3pt">
            <v:shadow type="perspective" color="#1f3763" opacity=".5" offset="1pt" offset2="-1pt"/>
          </v:shape>
        </w:pict>
      </w:r>
      <w:r>
        <w:rPr>
          <w:rFonts w:hint="eastAsia"/>
          <w:b/>
          <w:bCs/>
          <w:noProof/>
        </w:rPr>
        <w:pict w14:anchorId="5257D6C8">
          <v:shape id="_x0000_s2100" type="#_x0000_t32" style="position:absolute;left:0;text-align:left;margin-left:337.2pt;margin-top:55.25pt;width:81.7pt;height:78pt;flip:y;z-index:24" o:connectortype="straight" strokecolor="blue" strokeweight="3pt">
            <v:shadow type="perspective" color="#1f3763" opacity=".5" offset="1pt" offset2="-1pt"/>
          </v:shape>
        </w:pict>
      </w:r>
      <w:r>
        <w:rPr>
          <w:rFonts w:hint="eastAsia"/>
          <w:b/>
          <w:bCs/>
          <w:noProof/>
        </w:rPr>
        <w:pict w14:anchorId="0ED797FE">
          <v:shape id="_x0000_s2099" type="#_x0000_t32" style="position:absolute;left:0;text-align:left;margin-left:279pt;margin-top:2.45pt;width:139.9pt;height:109.8pt;flip:y;z-index:23" o:connectortype="straight" strokecolor="blue" strokeweight="3pt">
            <v:shadow type="perspective" color="#1f3763" opacity=".5" offset="1pt" offset2="-1pt"/>
          </v:shape>
        </w:pict>
      </w:r>
      <w:r>
        <w:rPr>
          <w:rFonts w:hint="eastAsia"/>
          <w:b/>
          <w:bCs/>
          <w:noProof/>
        </w:rPr>
        <w:pict w14:anchorId="000520A9">
          <v:shape id="_x0000_s2097" type="#_x0000_t202" style="position:absolute;left:0;text-align:left;margin-left:-40.1pt;margin-top:20.45pt;width:78.5pt;height:24pt;z-index:21">
            <v:textbox style="mso-next-textbox:#_x0000_s2097">
              <w:txbxContent>
                <w:p w14:paraId="23BD7C60" w14:textId="77777777" w:rsidR="00654D3F" w:rsidRDefault="00654D3F" w:rsidP="00654D3F">
                  <w:pPr>
                    <w:jc w:val="center"/>
                  </w:pPr>
                  <w:r>
                    <w:rPr>
                      <w:rFonts w:hint="eastAsia"/>
                    </w:rPr>
                    <w:t>缸盖螺栓</w:t>
                  </w:r>
                </w:p>
              </w:txbxContent>
            </v:textbox>
          </v:shape>
        </w:pict>
      </w:r>
      <w:r>
        <w:rPr>
          <w:rFonts w:hint="eastAsia"/>
          <w:b/>
          <w:bCs/>
          <w:noProof/>
        </w:rPr>
        <w:pict w14:anchorId="5FC29A6E">
          <v:shape id="_x0000_s2096" type="#_x0000_t202" style="position:absolute;left:0;text-align:left;margin-left:421.3pt;margin-top:94.25pt;width:78.5pt;height:24pt;z-index:20">
            <v:textbox style="mso-next-textbox:#_x0000_s2096">
              <w:txbxContent>
                <w:p w14:paraId="37592247" w14:textId="77777777" w:rsidR="00654D3F" w:rsidRDefault="00654D3F" w:rsidP="00654D3F">
                  <w:pPr>
                    <w:jc w:val="center"/>
                  </w:pPr>
                  <w:r>
                    <w:rPr>
                      <w:rFonts w:hint="eastAsia"/>
                    </w:rPr>
                    <w:t>气门挺杆孔</w:t>
                  </w:r>
                </w:p>
              </w:txbxContent>
            </v:textbox>
          </v:shape>
        </w:pict>
      </w:r>
      <w:r>
        <w:rPr>
          <w:rFonts w:hint="eastAsia"/>
          <w:b/>
          <w:bCs/>
          <w:noProof/>
        </w:rPr>
        <w:pict w14:anchorId="47AB6027">
          <v:shape id="_x0000_s2095" type="#_x0000_t202" style="position:absolute;left:0;text-align:left;margin-left:418.9pt;margin-top:43.25pt;width:78.5pt;height:24pt;z-index:19">
            <v:textbox style="mso-next-textbox:#_x0000_s2095">
              <w:txbxContent>
                <w:p w14:paraId="7184C87E" w14:textId="77777777" w:rsidR="00654D3F" w:rsidRDefault="00654D3F" w:rsidP="00654D3F">
                  <w:pPr>
                    <w:jc w:val="center"/>
                  </w:pPr>
                  <w:r>
                    <w:rPr>
                      <w:rFonts w:hint="eastAsia"/>
                    </w:rPr>
                    <w:t>进排气门孔</w:t>
                  </w:r>
                </w:p>
              </w:txbxContent>
            </v:textbox>
          </v:shape>
        </w:pict>
      </w:r>
      <w:r>
        <w:rPr>
          <w:rFonts w:hint="eastAsia"/>
          <w:b/>
          <w:bCs/>
          <w:noProof/>
        </w:rPr>
        <w:pict w14:anchorId="149498FA">
          <v:shape id="_x0000_s2094" type="#_x0000_t202" style="position:absolute;left:0;text-align:left;margin-left:417.7pt;margin-top:-9.55pt;width:78.5pt;height:24pt;z-index:18">
            <v:textbox style="mso-next-textbox:#_x0000_s2094">
              <w:txbxContent>
                <w:p w14:paraId="0E0C8DA7" w14:textId="77777777" w:rsidR="00654D3F" w:rsidRDefault="00654D3F" w:rsidP="00654D3F">
                  <w:pPr>
                    <w:jc w:val="center"/>
                  </w:pPr>
                  <w:r>
                    <w:rPr>
                      <w:rFonts w:hint="eastAsia"/>
                    </w:rPr>
                    <w:t>火花塞孔</w:t>
                  </w:r>
                </w:p>
              </w:txbxContent>
            </v:textbox>
          </v:shape>
        </w:pict>
      </w:r>
    </w:p>
    <w:p w14:paraId="141F7A19" w14:textId="09503F03" w:rsidR="00654D3F" w:rsidRDefault="00D8713E" w:rsidP="00D8713E">
      <w:pPr>
        <w:pStyle w:val="51"/>
        <w:ind w:firstLine="480"/>
      </w:pPr>
      <w:r>
        <w:rPr>
          <w:noProof/>
        </w:rPr>
        <w:pict w14:anchorId="5AEE76CB">
          <v:shape id="_x0000_s2108" type="#_x0000_t32" style="position:absolute;left:0;text-align:left;margin-left:349.2pt;margin-top:282.6pt;width:69.7pt;height:53.4pt;flip:x;z-index:32" o:connectortype="straight" strokecolor="blue" strokeweight="3pt">
            <v:shadow type="perspective" color="#1f3763" opacity=".5" offset="1pt" offset2="-1pt"/>
          </v:shape>
        </w:pict>
      </w:r>
      <w:r>
        <w:rPr>
          <w:noProof/>
        </w:rPr>
        <w:pict w14:anchorId="5FC29A6E">
          <v:shape id="_x0000_s2107" type="#_x0000_t202" style="position:absolute;left:0;text-align:left;margin-left:418.3pt;margin-top:273.6pt;width:78.5pt;height:24pt;z-index:31">
            <v:textbox style="mso-next-textbox:#_x0000_s2107">
              <w:txbxContent>
                <w:p w14:paraId="56F9EAE1" w14:textId="46ED422B" w:rsidR="00D8713E" w:rsidRDefault="00D8713E" w:rsidP="00D8713E">
                  <w:pPr>
                    <w:jc w:val="center"/>
                  </w:pPr>
                  <w:r>
                    <w:t>排气道</w:t>
                  </w:r>
                </w:p>
              </w:txbxContent>
            </v:textbox>
          </v:shape>
        </w:pict>
      </w:r>
      <w:r>
        <w:rPr>
          <w:noProof/>
        </w:rPr>
        <w:pict w14:anchorId="3E7177C4">
          <v:shape id="_x0000_s2106" type="#_x0000_t75" style="position:absolute;left:0;text-align:left;margin-left:0;margin-top:212.9pt;width:451.8pt;height:183.6pt;z-index:30;visibility:visible;mso-wrap-style:square;mso-position-horizontal-relative:text;mso-position-vertical-relative:text;mso-width-relative:page;mso-height-relative:page">
            <v:imagedata r:id="rId16" o:title=""/>
            <w10:wrap type="topAndBottom"/>
          </v:shape>
        </w:pict>
      </w:r>
      <w:r w:rsidR="00654D3F">
        <w:rPr>
          <w:rFonts w:hint="eastAsia"/>
          <w:b/>
          <w:bCs/>
          <w:noProof/>
        </w:rPr>
        <w:pict w14:anchorId="7FEE9CDF">
          <v:shape id="_x0000_s2105" type="#_x0000_t32" style="position:absolute;left:0;text-align:left;margin-left:294pt;margin-top:89.4pt;width:133.3pt;height:66.6pt;flip:y;z-index:29" o:connectortype="straight" strokecolor="blue" strokeweight="3pt">
            <v:shadow type="perspective" color="#1f3763" opacity=".5" offset="1pt" offset2="-1pt"/>
          </v:shape>
        </w:pict>
      </w:r>
      <w:r w:rsidR="00654D3F">
        <w:rPr>
          <w:rFonts w:hint="eastAsia"/>
          <w:b/>
          <w:bCs/>
          <w:noProof/>
        </w:rPr>
        <w:pict w14:anchorId="7FEE9CDF">
          <v:shape id="_x0000_s2104" type="#_x0000_t32" style="position:absolute;left:0;text-align:left;margin-left:30pt;margin-top:115.8pt;width:86.4pt;height:66.6pt;z-index:28" o:connectortype="straight" strokecolor="blue" strokeweight="3pt">
            <v:shadow type="perspective" color="#1f3763" opacity=".5" offset="1pt" offset2="-1pt"/>
          </v:shape>
        </w:pict>
      </w:r>
      <w:r w:rsidR="00654D3F">
        <w:rPr>
          <w:rFonts w:hint="eastAsia"/>
          <w:noProof/>
        </w:rPr>
        <w:pict w14:anchorId="5FC29A6E">
          <v:shape id="_x0000_s2103" type="#_x0000_t202" style="position:absolute;left:0;text-align:left;margin-left:-48.5pt;margin-top:103.8pt;width:78.5pt;height:24pt;z-index:27">
            <v:textbox style="mso-next-textbox:#_x0000_s2103">
              <w:txbxContent>
                <w:p w14:paraId="1F00E410" w14:textId="3C6CF167" w:rsidR="00654D3F" w:rsidRDefault="00654D3F" w:rsidP="00654D3F">
                  <w:pPr>
                    <w:jc w:val="center"/>
                  </w:pPr>
                  <w:r>
                    <w:rPr>
                      <w:rFonts w:hint="eastAsia"/>
                    </w:rPr>
                    <w:t>喷油器孔</w:t>
                  </w:r>
                </w:p>
              </w:txbxContent>
            </v:textbox>
          </v:shape>
        </w:pict>
      </w:r>
      <w:r w:rsidR="00654D3F">
        <w:rPr>
          <w:rFonts w:hint="eastAsia"/>
          <w:b/>
          <w:bCs/>
          <w:noProof/>
        </w:rPr>
        <w:pict w14:anchorId="5FC29A6E">
          <v:shape id="_x0000_s2102" type="#_x0000_t202" style="position:absolute;left:0;text-align:left;margin-left:427.3pt;margin-top:78.6pt;width:78.5pt;height:24pt;z-index:26">
            <v:textbox style="mso-next-textbox:#_x0000_s2102">
              <w:txbxContent>
                <w:p w14:paraId="14DF1E33" w14:textId="722D60B0" w:rsidR="00654D3F" w:rsidRDefault="00654D3F" w:rsidP="00654D3F">
                  <w:pPr>
                    <w:jc w:val="center"/>
                  </w:pPr>
                  <w:r>
                    <w:rPr>
                      <w:rFonts w:hint="eastAsia"/>
                    </w:rPr>
                    <w:t>进气道</w:t>
                  </w:r>
                </w:p>
              </w:txbxContent>
            </v:textbox>
          </v:shape>
        </w:pict>
      </w:r>
      <w:r w:rsidR="00654D3F">
        <w:rPr>
          <w:noProof/>
        </w:rPr>
        <w:pict w14:anchorId="654939B1">
          <v:shape id="_x0000_s2093" type="#_x0000_t75" style="position:absolute;left:0;text-align:left;margin-left:0;margin-top:27.6pt;width:451.2pt;height:183pt;z-index:17;visibility:visible;mso-wrap-style:square;mso-position-horizontal-relative:text;mso-position-vertical-relative:text;mso-width-relative:page;mso-height-relative:page">
            <v:imagedata r:id="rId17" o:title=""/>
            <w10:wrap type="topAndBottom"/>
          </v:shape>
        </w:pict>
      </w:r>
      <w:r w:rsidR="00953273">
        <w:rPr>
          <w:rFonts w:hint="eastAsia"/>
        </w:rPr>
        <w:t>从气缸盖侧面看，则可以看到预留的进排气道和喷油器的孔洞。</w:t>
      </w:r>
    </w:p>
    <w:p w14:paraId="668E13D4" w14:textId="2E8EE0EA" w:rsidR="00D8713E" w:rsidRDefault="000831E7" w:rsidP="00D8713E">
      <w:pPr>
        <w:pStyle w:val="51"/>
        <w:ind w:firstLine="480"/>
        <w:rPr>
          <w:rFonts w:hint="eastAsia"/>
        </w:rPr>
      </w:pPr>
      <w:r>
        <w:rPr>
          <w:noProof/>
        </w:rPr>
        <w:lastRenderedPageBreak/>
        <w:pict w14:anchorId="33CDFBAB">
          <v:shape id="_x0000_s2109" type="#_x0000_t75" style="position:absolute;left:0;text-align:left;margin-left:18.6pt;margin-top:110.45pt;width:412.2pt;height:262.2pt;z-index:33;mso-position-horizontal-relative:text;mso-position-vertical-relative:text;mso-width-relative:page;mso-height-relative:page">
            <v:imagedata r:id="rId18" o:title="气缸垫"/>
            <w10:wrap type="topAndBottom"/>
          </v:shape>
        </w:pict>
      </w:r>
      <w:r w:rsidR="00D8713E">
        <w:t>除此之外，气缸侧面需要安装进气歧管、排气歧管和高压油管、喷油器等装置。气缸盖同时还是气门、凸轮轴等装置的装配机体。</w:t>
      </w:r>
      <w:r w:rsidR="00D8713E">
        <w:t>EA888</w:t>
      </w:r>
      <w:r w:rsidR="00D8713E">
        <w:t>的凸轮轴具有可变正时功能，可以调节气门正时。同时，</w:t>
      </w:r>
      <w:r w:rsidR="00D8713E">
        <w:t>EA888</w:t>
      </w:r>
      <w:r w:rsidR="00D8713E">
        <w:t>的气门升程可调</w:t>
      </w:r>
      <w:r w:rsidR="001D50FA">
        <w:t>。</w:t>
      </w:r>
    </w:p>
    <w:p w14:paraId="347EAAC3" w14:textId="109CA606" w:rsidR="005C6CF0" w:rsidRDefault="005C6CF0" w:rsidP="005C6CF0">
      <w:pPr>
        <w:pStyle w:val="41"/>
      </w:pP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缸垫</w:t>
      </w:r>
    </w:p>
    <w:p w14:paraId="53E0205D" w14:textId="0E3BCC78" w:rsidR="001D50FA" w:rsidRDefault="001D50FA" w:rsidP="001D50FA">
      <w:pPr>
        <w:pStyle w:val="51"/>
        <w:ind w:firstLine="480"/>
      </w:pPr>
      <w:r>
        <w:t>气缸垫的作用是</w:t>
      </w:r>
      <w:r w:rsidRPr="001D50FA">
        <w:rPr>
          <w:rFonts w:hint="eastAsia"/>
        </w:rPr>
        <w:t>密封气缸，防止漏气、漏水和漏油</w:t>
      </w:r>
      <w:r>
        <w:rPr>
          <w:rFonts w:hint="eastAsia"/>
        </w:rPr>
        <w:t>。因此，其需要能够</w:t>
      </w:r>
      <w:r>
        <w:rPr>
          <w:rFonts w:hint="eastAsia"/>
        </w:rPr>
        <w:t>在高温、高压、水和油的作用下，不烧损、不变形；</w:t>
      </w:r>
      <w:r>
        <w:rPr>
          <w:rFonts w:hint="eastAsia"/>
        </w:rPr>
        <w:t>有</w:t>
      </w:r>
      <w:r w:rsidRPr="001D50FA">
        <w:rPr>
          <w:rFonts w:hint="eastAsia"/>
        </w:rPr>
        <w:t>一定的弹性，保证密封；拆装方便，能重复使用，寿命长</w:t>
      </w:r>
      <w:r>
        <w:rPr>
          <w:rFonts w:hint="eastAsia"/>
        </w:rPr>
        <w:t>。所以，气缸垫多采用复合材料和复合结构，或多层薄钢板叠成，也有使用单层薄钢板的。</w:t>
      </w:r>
    </w:p>
    <w:p w14:paraId="4BB95B14" w14:textId="4E5F6C0C" w:rsidR="000831E7" w:rsidRPr="001D50FA" w:rsidRDefault="00C24E65" w:rsidP="001D50FA">
      <w:pPr>
        <w:pStyle w:val="51"/>
        <w:ind w:firstLine="480"/>
        <w:rPr>
          <w:rFonts w:hint="eastAsia"/>
        </w:rPr>
      </w:pPr>
      <w:r>
        <w:rPr>
          <w:noProof/>
        </w:rPr>
        <w:pict w14:anchorId="3968DB18">
          <v:shape id="_x0000_s2110" type="#_x0000_t75" style="position:absolute;left:0;text-align:left;margin-left:46.8pt;margin-top:65.55pt;width:351.85pt;height:199.8pt;z-index:34;visibility:visible;mso-wrap-style:square;mso-position-horizontal-relative:text;mso-position-vertical-relative:text;mso-width-relative:page;mso-height-relative:page">
            <v:imagedata r:id="rId19" o:title=""/>
            <w10:wrap type="topAndBottom"/>
          </v:shape>
        </w:pict>
      </w:r>
      <w:r w:rsidR="000831E7">
        <w:rPr>
          <w:rFonts w:hint="eastAsia"/>
        </w:rPr>
        <w:t>仿真软件中的建模细节不全，无法确定该软件中的气缸垫所采用的材质。但可以看出，气缸垫上多有开孔，用于容纳气缸、油孔、螺栓孔等。网络查找后发现，</w:t>
      </w:r>
      <w:r w:rsidR="000831E7">
        <w:rPr>
          <w:rFonts w:hint="eastAsia"/>
        </w:rPr>
        <w:t>ea</w:t>
      </w:r>
      <w:r w:rsidR="000831E7">
        <w:t>888</w:t>
      </w:r>
      <w:r w:rsidR="000831E7">
        <w:rPr>
          <w:rFonts w:hint="eastAsia"/>
        </w:rPr>
        <w:t>气缸垫为金属材质，全金属衬垫，并使用了橡胶环辅助密封。</w:t>
      </w:r>
    </w:p>
    <w:p w14:paraId="7A69C4DE" w14:textId="19CC5180" w:rsidR="005C6CF0" w:rsidRDefault="005C6CF0" w:rsidP="005C6CF0">
      <w:pPr>
        <w:pStyle w:val="41"/>
      </w:pPr>
      <w:r>
        <w:rPr>
          <w:rFonts w:hint="eastAsia"/>
        </w:rPr>
        <w:lastRenderedPageBreak/>
        <w:t>2.</w:t>
      </w:r>
      <w:r>
        <w:t>1</w:t>
      </w:r>
      <w:r>
        <w:rPr>
          <w:rFonts w:hint="eastAsia"/>
        </w:rPr>
        <w:t>.</w:t>
      </w:r>
      <w:r>
        <w:t xml:space="preserve">4 </w:t>
      </w:r>
      <w:r w:rsidR="000831E7">
        <w:rPr>
          <w:rFonts w:hint="eastAsia"/>
        </w:rPr>
        <w:t>气缸底</w:t>
      </w:r>
    </w:p>
    <w:p w14:paraId="6EF416CE" w14:textId="1DA7E191" w:rsidR="00C24E65" w:rsidRPr="000831E7" w:rsidRDefault="007422CA" w:rsidP="007422CA">
      <w:pPr>
        <w:pStyle w:val="51"/>
        <w:ind w:firstLine="480"/>
        <w:rPr>
          <w:rFonts w:hint="eastAsia"/>
        </w:rPr>
      </w:pPr>
      <w:r>
        <w:rPr>
          <w:rFonts w:hint="eastAsia"/>
        </w:rPr>
        <w:t>如上图，</w:t>
      </w:r>
      <w:r w:rsidR="00C24E65">
        <w:rPr>
          <w:rFonts w:hint="eastAsia"/>
        </w:rPr>
        <w:t>气缸底是气缸的底座，既支撑发动机的机体，也</w:t>
      </w:r>
      <w:r w:rsidR="00C24E65" w:rsidRPr="00C24E65">
        <w:rPr>
          <w:rFonts w:hint="eastAsia"/>
        </w:rPr>
        <w:t>封闭曲轴箱</w:t>
      </w:r>
      <w:r w:rsidR="00C24E65">
        <w:rPr>
          <w:rFonts w:hint="eastAsia"/>
        </w:rPr>
        <w:t>，</w:t>
      </w:r>
      <w:r w:rsidR="00C24E65" w:rsidRPr="00C24E65">
        <w:rPr>
          <w:rFonts w:hint="eastAsia"/>
        </w:rPr>
        <w:t>防止杂质进入</w:t>
      </w:r>
      <w:r w:rsidR="00C24E65">
        <w:rPr>
          <w:rFonts w:hint="eastAsia"/>
        </w:rPr>
        <w:t>。同时还可以作为储油设备，储存多余、下流的机油</w:t>
      </w:r>
      <w:r>
        <w:rPr>
          <w:rFonts w:hint="eastAsia"/>
        </w:rPr>
        <w:t>；并进行散热，防止机油氧化。</w:t>
      </w:r>
    </w:p>
    <w:p w14:paraId="46B2642C" w14:textId="4C853125" w:rsidR="00B5484A" w:rsidRDefault="0031763C" w:rsidP="00994556">
      <w:pPr>
        <w:pStyle w:val="31"/>
      </w:pPr>
      <w:r>
        <w:rPr>
          <w:rFonts w:hint="eastAsia"/>
        </w:rPr>
        <w:t>2.</w:t>
      </w:r>
      <w:r>
        <w:t xml:space="preserve">2 </w:t>
      </w:r>
      <w:r w:rsidR="00B5484A" w:rsidRPr="00B5484A">
        <w:t>曲柄连杆机构</w:t>
      </w:r>
    </w:p>
    <w:p w14:paraId="2CBB3E7F" w14:textId="77777777" w:rsidR="007422CA" w:rsidRPr="007422CA" w:rsidRDefault="007422CA" w:rsidP="007422CA">
      <w:pPr>
        <w:pStyle w:val="51"/>
        <w:ind w:firstLine="480"/>
        <w:rPr>
          <w:rFonts w:hint="eastAsia"/>
        </w:rPr>
      </w:pPr>
    </w:p>
    <w:p w14:paraId="44B9B8A3" w14:textId="77777777" w:rsidR="00710447" w:rsidRDefault="0031763C" w:rsidP="0031763C">
      <w:pPr>
        <w:pStyle w:val="41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 xml:space="preserve">1 </w:t>
      </w:r>
      <w:r w:rsidR="00B5484A" w:rsidRPr="00B5484A">
        <w:t>活塞</w:t>
      </w:r>
      <w:r w:rsidR="009A3FE3">
        <w:rPr>
          <w:rFonts w:hint="eastAsia"/>
        </w:rPr>
        <w:t>（及燃烧室）</w:t>
      </w:r>
    </w:p>
    <w:p w14:paraId="23ED1816" w14:textId="77777777" w:rsidR="00B5484A" w:rsidRPr="00B5484A" w:rsidRDefault="0031763C" w:rsidP="0031763C">
      <w:pPr>
        <w:pStyle w:val="41"/>
      </w:pP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 xml:space="preserve">2 </w:t>
      </w:r>
      <w:r w:rsidR="00D76F83">
        <w:t>连杆</w:t>
      </w:r>
    </w:p>
    <w:p w14:paraId="59C1D9C9" w14:textId="77777777" w:rsidR="00B5484A" w:rsidRPr="00B5484A" w:rsidRDefault="0031763C" w:rsidP="0031763C">
      <w:pPr>
        <w:pStyle w:val="41"/>
      </w:pPr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 xml:space="preserve">3 </w:t>
      </w:r>
      <w:r>
        <w:t>曲轴飞轮</w:t>
      </w:r>
    </w:p>
    <w:p w14:paraId="7CCCCD08" w14:textId="77777777" w:rsidR="00B5484A" w:rsidRPr="00B5484A" w:rsidRDefault="00887A19" w:rsidP="00994556">
      <w:pPr>
        <w:pStyle w:val="31"/>
      </w:pPr>
      <w:r>
        <w:rPr>
          <w:rFonts w:hint="eastAsia"/>
        </w:rPr>
        <w:t>2.</w:t>
      </w:r>
      <w:r>
        <w:t xml:space="preserve">3 </w:t>
      </w:r>
      <w:r w:rsidR="00B5484A" w:rsidRPr="00B5484A">
        <w:t>配气机构</w:t>
      </w:r>
    </w:p>
    <w:p w14:paraId="57E2A404" w14:textId="77777777" w:rsidR="00B5484A" w:rsidRPr="00B5484A" w:rsidRDefault="003C6BD0" w:rsidP="003C6BD0">
      <w:pPr>
        <w:pStyle w:val="41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 xml:space="preserve">1 </w:t>
      </w:r>
      <w:r>
        <w:t>气门</w:t>
      </w:r>
    </w:p>
    <w:p w14:paraId="2CBB0DE3" w14:textId="77777777" w:rsidR="009E0DC2" w:rsidRPr="00B5484A" w:rsidRDefault="009E0DC2" w:rsidP="009E0DC2">
      <w:pPr>
        <w:pStyle w:val="41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气门驱动</w:t>
      </w:r>
    </w:p>
    <w:p w14:paraId="1F108E8A" w14:textId="77777777" w:rsidR="00B5484A" w:rsidRPr="00B5484A" w:rsidRDefault="009E0DC2" w:rsidP="009E0DC2">
      <w:pPr>
        <w:pStyle w:val="41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 xml:space="preserve">3 </w:t>
      </w:r>
      <w:r w:rsidR="00B5484A" w:rsidRPr="00B5484A">
        <w:t>配气定时</w:t>
      </w:r>
      <w:r>
        <w:rPr>
          <w:rFonts w:hint="eastAsia"/>
        </w:rPr>
        <w:t>及</w:t>
      </w:r>
      <w:r>
        <w:rPr>
          <w:rFonts w:hint="eastAsia"/>
        </w:rPr>
        <w:t>VVT</w:t>
      </w:r>
    </w:p>
    <w:p w14:paraId="59390C23" w14:textId="77777777" w:rsidR="00B5484A" w:rsidRPr="00B5484A" w:rsidRDefault="004B7DEF" w:rsidP="00994556">
      <w:pPr>
        <w:pStyle w:val="31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汽油机</w:t>
      </w:r>
      <w:r w:rsidR="00B5484A" w:rsidRPr="00B5484A">
        <w:t>供给系统</w:t>
      </w:r>
    </w:p>
    <w:p w14:paraId="7C9389E8" w14:textId="77777777" w:rsidR="00062FB1" w:rsidRDefault="00062FB1" w:rsidP="00542D33">
      <w:pPr>
        <w:pStyle w:val="41"/>
      </w:pPr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 xml:space="preserve">1 </w:t>
      </w:r>
      <w:r w:rsidRPr="00B5484A">
        <w:t>喷油泵</w:t>
      </w:r>
    </w:p>
    <w:p w14:paraId="431E7866" w14:textId="77777777" w:rsidR="00E072C4" w:rsidRPr="00B5484A" w:rsidRDefault="00E072C4" w:rsidP="00542D33">
      <w:pPr>
        <w:pStyle w:val="41"/>
      </w:pPr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油轨</w:t>
      </w:r>
    </w:p>
    <w:p w14:paraId="02FDC949" w14:textId="77777777" w:rsidR="00062FB1" w:rsidRPr="00B5484A" w:rsidRDefault="00062FB1" w:rsidP="00542D33">
      <w:pPr>
        <w:pStyle w:val="41"/>
      </w:pPr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 xml:space="preserve">2 </w:t>
      </w:r>
      <w:r w:rsidRPr="00B5484A">
        <w:t>喷油器</w:t>
      </w:r>
    </w:p>
    <w:p w14:paraId="2F4B517B" w14:textId="35C0B2D9" w:rsidR="00B5484A" w:rsidRPr="00B5484A" w:rsidRDefault="004B7DEF" w:rsidP="00994556">
      <w:pPr>
        <w:pStyle w:val="31"/>
      </w:pPr>
      <w:r>
        <w:rPr>
          <w:rFonts w:hint="eastAsia"/>
        </w:rPr>
        <w:t>2.</w:t>
      </w:r>
      <w:r>
        <w:t xml:space="preserve">5 </w:t>
      </w:r>
      <w:r w:rsidR="00665EF7">
        <w:rPr>
          <w:rFonts w:hint="eastAsia"/>
        </w:rPr>
        <w:t>进排气及</w:t>
      </w:r>
      <w:r w:rsidR="00B5484A" w:rsidRPr="00B5484A">
        <w:t>增压系统</w:t>
      </w:r>
    </w:p>
    <w:p w14:paraId="7781A496" w14:textId="77777777" w:rsidR="00B5484A" w:rsidRPr="00B5484A" w:rsidRDefault="00542D33" w:rsidP="00DB4ECE">
      <w:pPr>
        <w:pStyle w:val="41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进气道</w:t>
      </w:r>
      <w:r w:rsidR="00DB4ECE">
        <w:rPr>
          <w:rFonts w:hint="eastAsia"/>
        </w:rPr>
        <w:t>及进气调节</w:t>
      </w:r>
    </w:p>
    <w:p w14:paraId="43940494" w14:textId="77777777" w:rsidR="00B5484A" w:rsidRPr="00B5484A" w:rsidRDefault="00542D33" w:rsidP="00DB4ECE">
      <w:pPr>
        <w:pStyle w:val="41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 xml:space="preserve">2 </w:t>
      </w:r>
      <w:r w:rsidR="00DB4ECE">
        <w:rPr>
          <w:rFonts w:hint="eastAsia"/>
        </w:rPr>
        <w:t>排气道</w:t>
      </w:r>
    </w:p>
    <w:p w14:paraId="208085CC" w14:textId="77777777" w:rsidR="00B5484A" w:rsidRPr="00B5484A" w:rsidRDefault="00542D33" w:rsidP="00DB4ECE">
      <w:pPr>
        <w:pStyle w:val="41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增压器</w:t>
      </w:r>
    </w:p>
    <w:p w14:paraId="7D99A964" w14:textId="77777777" w:rsidR="00B5484A" w:rsidRPr="00B5484A" w:rsidRDefault="004B7DEF" w:rsidP="00994556">
      <w:pPr>
        <w:pStyle w:val="31"/>
      </w:pPr>
      <w:r>
        <w:rPr>
          <w:rFonts w:hint="eastAsia"/>
        </w:rPr>
        <w:t>2.</w:t>
      </w:r>
      <w:r>
        <w:t xml:space="preserve">6 </w:t>
      </w:r>
      <w:r w:rsidR="00B5484A" w:rsidRPr="00B5484A">
        <w:t>冷却系统</w:t>
      </w:r>
    </w:p>
    <w:p w14:paraId="0B0449B5" w14:textId="77777777" w:rsidR="00B5484A" w:rsidRPr="00B5484A" w:rsidRDefault="00CD3606" w:rsidP="00CD3606">
      <w:pPr>
        <w:pStyle w:val="41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 xml:space="preserve">1 </w:t>
      </w:r>
      <w:r w:rsidR="00B5484A" w:rsidRPr="00B5484A">
        <w:t>冷却系统</w:t>
      </w:r>
      <w:r>
        <w:rPr>
          <w:rFonts w:hint="eastAsia"/>
        </w:rPr>
        <w:t>总图</w:t>
      </w:r>
    </w:p>
    <w:p w14:paraId="3E8C5947" w14:textId="77777777" w:rsidR="00B5484A" w:rsidRPr="00B5484A" w:rsidRDefault="00CD3606" w:rsidP="00CD3606">
      <w:pPr>
        <w:pStyle w:val="41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冷却系统部件</w:t>
      </w:r>
    </w:p>
    <w:p w14:paraId="2949DF4C" w14:textId="465D6B21" w:rsidR="00B5484A" w:rsidRPr="00B5484A" w:rsidRDefault="00CD3606" w:rsidP="00994556">
      <w:pPr>
        <w:pStyle w:val="31"/>
      </w:pPr>
      <w:r>
        <w:rPr>
          <w:rFonts w:hint="eastAsia"/>
        </w:rPr>
        <w:t>2.</w:t>
      </w:r>
      <w:r>
        <w:t xml:space="preserve">7 </w:t>
      </w:r>
      <w:r w:rsidR="00B5484A" w:rsidRPr="00B5484A">
        <w:t>润滑系统</w:t>
      </w:r>
      <w:r w:rsidR="00CB601F">
        <w:tab/>
      </w:r>
    </w:p>
    <w:p w14:paraId="12082CAC" w14:textId="77777777" w:rsidR="00CD3606" w:rsidRPr="00B5484A" w:rsidRDefault="00CD3606" w:rsidP="00CD3606">
      <w:pPr>
        <w:pStyle w:val="41"/>
      </w:pPr>
      <w:r>
        <w:rPr>
          <w:rFonts w:hint="eastAsia"/>
        </w:rPr>
        <w:t>2.</w:t>
      </w:r>
      <w:r>
        <w:t>7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润滑</w:t>
      </w:r>
      <w:r w:rsidRPr="00B5484A">
        <w:t>系统</w:t>
      </w:r>
      <w:r>
        <w:rPr>
          <w:rFonts w:hint="eastAsia"/>
        </w:rPr>
        <w:t>总图</w:t>
      </w:r>
    </w:p>
    <w:p w14:paraId="5EA66F97" w14:textId="77777777" w:rsidR="00CD3606" w:rsidRPr="00B5484A" w:rsidRDefault="00CD3606" w:rsidP="00CD3606">
      <w:pPr>
        <w:pStyle w:val="41"/>
      </w:pPr>
      <w:r>
        <w:rPr>
          <w:rFonts w:hint="eastAsia"/>
        </w:rPr>
        <w:lastRenderedPageBreak/>
        <w:t>2.</w:t>
      </w:r>
      <w:r>
        <w:t>7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润滑系统部件</w:t>
      </w:r>
    </w:p>
    <w:p w14:paraId="3213DB08" w14:textId="77777777" w:rsidR="00B5484A" w:rsidRPr="00B5484A" w:rsidRDefault="00E61DF9" w:rsidP="00994556">
      <w:pPr>
        <w:pStyle w:val="31"/>
      </w:pPr>
      <w:r>
        <w:rPr>
          <w:rFonts w:hint="eastAsia"/>
        </w:rPr>
        <w:t>2.</w:t>
      </w:r>
      <w:r>
        <w:t xml:space="preserve">8 </w:t>
      </w:r>
      <w:r>
        <w:rPr>
          <w:rFonts w:hint="eastAsia"/>
        </w:rPr>
        <w:t>汽油机</w:t>
      </w:r>
      <w:r w:rsidR="00B5484A" w:rsidRPr="00B5484A">
        <w:t>点火系统</w:t>
      </w:r>
    </w:p>
    <w:p w14:paraId="3EC6A051" w14:textId="77777777" w:rsidR="00B5484A" w:rsidRDefault="00E61DF9" w:rsidP="00994556">
      <w:pPr>
        <w:pStyle w:val="31"/>
      </w:pPr>
      <w:r>
        <w:rPr>
          <w:rFonts w:hint="eastAsia"/>
        </w:rPr>
        <w:t>2.</w:t>
      </w:r>
      <w:r>
        <w:t xml:space="preserve">9 </w:t>
      </w:r>
      <w:r w:rsidR="00B5484A" w:rsidRPr="00B5484A">
        <w:t>起动系统</w:t>
      </w:r>
    </w:p>
    <w:p w14:paraId="6501182B" w14:textId="77777777" w:rsidR="009846B4" w:rsidRDefault="00887A19" w:rsidP="009846B4">
      <w:pPr>
        <w:pStyle w:val="21"/>
      </w:pPr>
      <w:r>
        <w:t>3</w:t>
      </w:r>
      <w:r w:rsidR="009846B4">
        <w:rPr>
          <w:rFonts w:hint="eastAsia"/>
        </w:rPr>
        <w:t xml:space="preserve">  </w:t>
      </w:r>
      <w:r>
        <w:rPr>
          <w:rFonts w:hint="eastAsia"/>
        </w:rPr>
        <w:t>分析、总结</w:t>
      </w:r>
    </w:p>
    <w:p w14:paraId="7609142B" w14:textId="77777777" w:rsidR="003F18A2" w:rsidRDefault="00887A19" w:rsidP="00887A19">
      <w:pPr>
        <w:pStyle w:val="31"/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编写配气正时拆装简明指南</w:t>
      </w:r>
    </w:p>
    <w:p w14:paraId="55579AB3" w14:textId="77777777" w:rsidR="00DD0FF2" w:rsidRPr="00DD0FF2" w:rsidRDefault="00DD0FF2" w:rsidP="00DD0FF2">
      <w:pPr>
        <w:pStyle w:val="51"/>
        <w:ind w:firstLine="480"/>
      </w:pPr>
      <w:r>
        <w:rPr>
          <w:rFonts w:hint="eastAsia"/>
        </w:rPr>
        <w:t>根据现有资料及操作实际，自行撰写，实物图与资料图并重。</w:t>
      </w:r>
    </w:p>
    <w:p w14:paraId="1CD6A038" w14:textId="77777777" w:rsidR="00487285" w:rsidRPr="00487285" w:rsidRDefault="00487285" w:rsidP="00D8688F">
      <w:pPr>
        <w:pStyle w:val="31"/>
      </w:pPr>
      <w:r>
        <w:rPr>
          <w:rFonts w:hint="eastAsia"/>
        </w:rPr>
        <w:t>3.</w:t>
      </w:r>
      <w:r>
        <w:t xml:space="preserve">2 </w:t>
      </w:r>
      <w:r w:rsidR="00D8688F">
        <w:rPr>
          <w:rFonts w:hint="eastAsia"/>
        </w:rPr>
        <w:t>编写电控发动机传感器、执行器清单</w:t>
      </w:r>
    </w:p>
    <w:p w14:paraId="70CD39FD" w14:textId="77777777" w:rsidR="003F18A2" w:rsidRPr="003F18A2" w:rsidRDefault="008439F5" w:rsidP="008439F5">
      <w:pPr>
        <w:pStyle w:val="31"/>
        <w:sectPr w:rsidR="003F18A2" w:rsidRPr="003F18A2" w:rsidSect="009777E2">
          <w:headerReference w:type="default" r:id="rId20"/>
          <w:footnotePr>
            <w:numFmt w:val="decimalEnclosedCircle"/>
            <w:numRestart w:val="eachPage"/>
          </w:footnotePr>
          <w:pgSz w:w="11906" w:h="16838" w:code="9"/>
          <w:pgMar w:top="1440" w:right="1440" w:bottom="1440" w:left="1440" w:header="1588" w:footer="1588" w:gutter="0"/>
          <w:pgNumType w:start="1"/>
          <w:cols w:space="425"/>
          <w:docGrid w:type="linesAndChars" w:linePitch="312"/>
        </w:sectPr>
      </w:pPr>
      <w:r>
        <w:t>3</w:t>
      </w:r>
      <w:r>
        <w:rPr>
          <w:rFonts w:hint="eastAsia"/>
        </w:rPr>
        <w:t>.</w:t>
      </w:r>
      <w:r>
        <w:t xml:space="preserve">3 </w:t>
      </w:r>
      <w:r w:rsidR="008E71AA">
        <w:rPr>
          <w:rFonts w:hint="eastAsia"/>
        </w:rPr>
        <w:t>简要总评</w:t>
      </w:r>
      <w:r>
        <w:rPr>
          <w:rFonts w:hint="eastAsia"/>
        </w:rPr>
        <w:t>本机型发动机结构技术特征</w:t>
      </w:r>
    </w:p>
    <w:p w14:paraId="0C36A137" w14:textId="77777777" w:rsidR="003617AF" w:rsidRDefault="00C553FB" w:rsidP="00D5451B">
      <w:pPr>
        <w:pStyle w:val="21"/>
      </w:pPr>
      <w:r>
        <w:rPr>
          <w:rFonts w:hint="eastAsia"/>
        </w:rPr>
        <w:lastRenderedPageBreak/>
        <w:t>附</w:t>
      </w:r>
      <w:r w:rsidR="00F96E8D">
        <w:rPr>
          <w:rFonts w:hint="eastAsia"/>
        </w:rPr>
        <w:t>A</w:t>
      </w:r>
      <w:r>
        <w:rPr>
          <w:rFonts w:hint="eastAsia"/>
        </w:rPr>
        <w:t xml:space="preserve">  </w:t>
      </w:r>
      <w:r>
        <w:rPr>
          <w:rFonts w:hint="eastAsia"/>
        </w:rPr>
        <w:t>报告</w:t>
      </w:r>
      <w:r w:rsidR="00D5451B">
        <w:rPr>
          <w:rFonts w:hint="eastAsia"/>
        </w:rPr>
        <w:t>要求</w:t>
      </w:r>
    </w:p>
    <w:p w14:paraId="26D369AA" w14:textId="77777777" w:rsidR="00D66E2E" w:rsidRPr="00D66E2E" w:rsidRDefault="00994556" w:rsidP="009A58EB">
      <w:pPr>
        <w:pStyle w:val="31"/>
      </w:pPr>
      <w:r>
        <w:t>1</w:t>
      </w:r>
      <w:r w:rsidR="00D66E2E">
        <w:rPr>
          <w:rFonts w:hint="eastAsia"/>
        </w:rPr>
        <w:t xml:space="preserve">  </w:t>
      </w:r>
      <w:r w:rsidR="00D66E2E">
        <w:rPr>
          <w:rFonts w:hint="eastAsia"/>
        </w:rPr>
        <w:t>报告</w:t>
      </w:r>
      <w:r w:rsidR="006158E6">
        <w:rPr>
          <w:rFonts w:hint="eastAsia"/>
        </w:rPr>
        <w:t>格式与</w:t>
      </w:r>
      <w:r w:rsidR="00D66E2E">
        <w:rPr>
          <w:rFonts w:hint="eastAsia"/>
        </w:rPr>
        <w:t>排版</w:t>
      </w:r>
    </w:p>
    <w:p w14:paraId="17895875" w14:textId="77777777" w:rsidR="00CF1E34" w:rsidRPr="00E73A9C" w:rsidRDefault="003617AF" w:rsidP="00EE7618">
      <w:pPr>
        <w:pStyle w:val="51"/>
        <w:numPr>
          <w:ilvl w:val="0"/>
          <w:numId w:val="23"/>
        </w:numPr>
        <w:ind w:firstLineChars="0"/>
      </w:pPr>
      <w:r w:rsidRPr="00E73A9C">
        <w:rPr>
          <w:rFonts w:hint="eastAsia"/>
        </w:rPr>
        <w:t>本模板已经</w:t>
      </w:r>
      <w:r w:rsidR="008B2A79">
        <w:rPr>
          <w:rFonts w:hint="eastAsia"/>
        </w:rPr>
        <w:t>包含</w:t>
      </w:r>
      <w:r w:rsidRPr="00E73A9C">
        <w:rPr>
          <w:rFonts w:hint="eastAsia"/>
        </w:rPr>
        <w:t>主要的文本样式，</w:t>
      </w:r>
      <w:r w:rsidR="00053C70">
        <w:rPr>
          <w:rFonts w:hint="eastAsia"/>
        </w:rPr>
        <w:t>具体信息</w:t>
      </w:r>
      <w:r w:rsidRPr="00E73A9C">
        <w:rPr>
          <w:rFonts w:hint="eastAsia"/>
        </w:rPr>
        <w:t>可在“样式</w:t>
      </w:r>
      <w:r w:rsidR="00A2143D" w:rsidRPr="00E73A9C">
        <w:rPr>
          <w:rFonts w:hint="eastAsia"/>
        </w:rPr>
        <w:t>”</w:t>
      </w:r>
      <w:r w:rsidRPr="00E73A9C">
        <w:rPr>
          <w:rFonts w:hint="eastAsia"/>
        </w:rPr>
        <w:t>工具栏查询</w:t>
      </w:r>
      <w:r w:rsidR="002946C0">
        <w:rPr>
          <w:rFonts w:hint="eastAsia"/>
        </w:rPr>
        <w:t>使用</w:t>
      </w:r>
      <w:r w:rsidR="00ED5312" w:rsidRPr="00E73A9C">
        <w:rPr>
          <w:rFonts w:hint="eastAsia"/>
        </w:rPr>
        <w:t>。</w:t>
      </w:r>
      <w:r w:rsidR="007E5792">
        <w:rPr>
          <w:rFonts w:hint="eastAsia"/>
        </w:rPr>
        <w:t>文本样式引自《</w:t>
      </w:r>
      <w:r w:rsidR="005E647D" w:rsidRPr="005E647D">
        <w:rPr>
          <w:rFonts w:hint="eastAsia"/>
        </w:rPr>
        <w:t>清华大学硕士学位论文写作指南</w:t>
      </w:r>
      <w:r w:rsidR="007E5792">
        <w:rPr>
          <w:rFonts w:hint="eastAsia"/>
        </w:rPr>
        <w:t>》</w:t>
      </w:r>
      <w:r w:rsidR="005E647D">
        <w:rPr>
          <w:rFonts w:hint="eastAsia"/>
        </w:rPr>
        <w:t>，可自行下载</w:t>
      </w:r>
      <w:r w:rsidR="00564AE1">
        <w:rPr>
          <w:rFonts w:hint="eastAsia"/>
        </w:rPr>
        <w:t>详细阅读</w:t>
      </w:r>
      <w:r w:rsidR="00CF1E34">
        <w:rPr>
          <w:rFonts w:hint="eastAsia"/>
        </w:rPr>
        <w:t>。</w:t>
      </w:r>
    </w:p>
    <w:p w14:paraId="0B132EBD" w14:textId="77777777" w:rsidR="003617AF" w:rsidRDefault="000A55E1" w:rsidP="00EE7618">
      <w:pPr>
        <w:pStyle w:val="51"/>
        <w:numPr>
          <w:ilvl w:val="0"/>
          <w:numId w:val="23"/>
        </w:numPr>
        <w:ind w:firstLineChars="0"/>
      </w:pPr>
      <w:r w:rsidRPr="00E73A9C">
        <w:rPr>
          <w:rFonts w:hint="eastAsia"/>
        </w:rPr>
        <w:t>“样式”工具栏中</w:t>
      </w:r>
      <w:r w:rsidR="00A5328B" w:rsidRPr="00E73A9C">
        <w:rPr>
          <w:rFonts w:hint="eastAsia"/>
        </w:rPr>
        <w:t>可用</w:t>
      </w:r>
      <w:r w:rsidRPr="00E73A9C">
        <w:rPr>
          <w:rFonts w:hint="eastAsia"/>
        </w:rPr>
        <w:t>的标准</w:t>
      </w:r>
      <w:r w:rsidR="008F4F0B" w:rsidRPr="00E73A9C">
        <w:rPr>
          <w:rFonts w:hint="eastAsia"/>
        </w:rPr>
        <w:t>样式包括：</w:t>
      </w:r>
      <w:r w:rsidR="008F4F0B" w:rsidRPr="00E73A9C">
        <w:rPr>
          <w:rFonts w:hint="eastAsia"/>
        </w:rPr>
        <w:t>1</w:t>
      </w:r>
      <w:r w:rsidR="008F4F0B" w:rsidRPr="00E73A9C">
        <w:rPr>
          <w:rFonts w:hint="eastAsia"/>
        </w:rPr>
        <w:t>章标题、</w:t>
      </w:r>
      <w:r w:rsidR="00A5328B" w:rsidRPr="00E73A9C">
        <w:rPr>
          <w:rFonts w:hint="eastAsia"/>
        </w:rPr>
        <w:t>2</w:t>
      </w:r>
      <w:r w:rsidR="00A5328B" w:rsidRPr="00E73A9C">
        <w:rPr>
          <w:rFonts w:hint="eastAsia"/>
        </w:rPr>
        <w:t>一级节标题</w:t>
      </w:r>
      <w:r w:rsidR="00FF05B1" w:rsidRPr="00E73A9C">
        <w:rPr>
          <w:rFonts w:hint="eastAsia"/>
        </w:rPr>
        <w:t>、</w:t>
      </w:r>
      <w:r w:rsidR="00437722" w:rsidRPr="00E73A9C">
        <w:rPr>
          <w:rFonts w:hint="eastAsia"/>
        </w:rPr>
        <w:t>3</w:t>
      </w:r>
      <w:r w:rsidR="00437722" w:rsidRPr="00E73A9C">
        <w:rPr>
          <w:rFonts w:hint="eastAsia"/>
        </w:rPr>
        <w:t>二级节标题，</w:t>
      </w:r>
      <w:r w:rsidR="00F0000A" w:rsidRPr="00E73A9C">
        <w:rPr>
          <w:rFonts w:hint="eastAsia"/>
        </w:rPr>
        <w:t>4</w:t>
      </w:r>
      <w:r w:rsidR="00F0000A" w:rsidRPr="00E73A9C">
        <w:rPr>
          <w:rFonts w:hint="eastAsia"/>
        </w:rPr>
        <w:t>三级节标题</w:t>
      </w:r>
      <w:r w:rsidR="00377CAA" w:rsidRPr="00E73A9C">
        <w:rPr>
          <w:rFonts w:hint="eastAsia"/>
        </w:rPr>
        <w:t>，</w:t>
      </w:r>
      <w:r w:rsidR="00377CAA" w:rsidRPr="00E73A9C">
        <w:rPr>
          <w:rFonts w:hint="eastAsia"/>
        </w:rPr>
        <w:t>5</w:t>
      </w:r>
      <w:r w:rsidR="00377CAA" w:rsidRPr="00E73A9C">
        <w:rPr>
          <w:rFonts w:hint="eastAsia"/>
        </w:rPr>
        <w:t>正文，</w:t>
      </w:r>
      <w:r w:rsidR="00377CAA" w:rsidRPr="00E73A9C">
        <w:rPr>
          <w:rFonts w:hint="eastAsia"/>
        </w:rPr>
        <w:t>6</w:t>
      </w:r>
      <w:r w:rsidR="00377CAA" w:rsidRPr="00E73A9C">
        <w:rPr>
          <w:rFonts w:hint="eastAsia"/>
        </w:rPr>
        <w:t>有表达式的段落，</w:t>
      </w:r>
      <w:r w:rsidR="00377CAA" w:rsidRPr="00E73A9C">
        <w:rPr>
          <w:rFonts w:hint="eastAsia"/>
        </w:rPr>
        <w:t>7</w:t>
      </w:r>
      <w:r w:rsidR="00377CAA" w:rsidRPr="00E73A9C">
        <w:rPr>
          <w:rFonts w:hint="eastAsia"/>
        </w:rPr>
        <w:t>公式表达式</w:t>
      </w:r>
      <w:r w:rsidR="00243794" w:rsidRPr="00E73A9C">
        <w:rPr>
          <w:rFonts w:hint="eastAsia"/>
        </w:rPr>
        <w:t>，</w:t>
      </w:r>
      <w:r w:rsidR="00243794" w:rsidRPr="00E73A9C">
        <w:rPr>
          <w:rFonts w:hint="eastAsia"/>
        </w:rPr>
        <w:t>8</w:t>
      </w:r>
      <w:r w:rsidR="00243794" w:rsidRPr="00E73A9C">
        <w:rPr>
          <w:rFonts w:hint="eastAsia"/>
        </w:rPr>
        <w:t>表名表序，</w:t>
      </w:r>
      <w:r w:rsidR="00243794" w:rsidRPr="00E73A9C">
        <w:rPr>
          <w:rFonts w:hint="eastAsia"/>
        </w:rPr>
        <w:t>9</w:t>
      </w:r>
      <w:r w:rsidR="00243794" w:rsidRPr="00E73A9C">
        <w:rPr>
          <w:rFonts w:hint="eastAsia"/>
        </w:rPr>
        <w:t>表格内容，</w:t>
      </w:r>
      <w:r w:rsidR="008A1DCD" w:rsidRPr="00E73A9C">
        <w:rPr>
          <w:rFonts w:hint="eastAsia"/>
        </w:rPr>
        <w:t>A</w:t>
      </w:r>
      <w:r w:rsidR="008A1DCD" w:rsidRPr="00E73A9C">
        <w:rPr>
          <w:rFonts w:hint="eastAsia"/>
        </w:rPr>
        <w:t>图名图序，</w:t>
      </w:r>
      <w:r w:rsidR="008A1DCD" w:rsidRPr="00E73A9C">
        <w:rPr>
          <w:rFonts w:hint="eastAsia"/>
        </w:rPr>
        <w:t>B</w:t>
      </w:r>
      <w:r w:rsidR="008A1DCD" w:rsidRPr="00E73A9C">
        <w:rPr>
          <w:rFonts w:hint="eastAsia"/>
        </w:rPr>
        <w:t>插图，</w:t>
      </w:r>
      <w:r w:rsidR="008A1DCD" w:rsidRPr="00E73A9C">
        <w:rPr>
          <w:rFonts w:hint="eastAsia"/>
        </w:rPr>
        <w:t>C</w:t>
      </w:r>
      <w:r w:rsidR="008A1DCD" w:rsidRPr="00E73A9C">
        <w:rPr>
          <w:rFonts w:hint="eastAsia"/>
        </w:rPr>
        <w:t>页眉，</w:t>
      </w:r>
      <w:r w:rsidR="008A1DCD" w:rsidRPr="00E73A9C">
        <w:rPr>
          <w:rFonts w:hint="eastAsia"/>
        </w:rPr>
        <w:t>D</w:t>
      </w:r>
      <w:r w:rsidR="008A1DCD" w:rsidRPr="00E73A9C">
        <w:rPr>
          <w:rFonts w:hint="eastAsia"/>
        </w:rPr>
        <w:t>页脚。</w:t>
      </w:r>
    </w:p>
    <w:p w14:paraId="79F4BEE8" w14:textId="77777777" w:rsidR="003F18A2" w:rsidRDefault="008B6F27" w:rsidP="00EE7618">
      <w:pPr>
        <w:pStyle w:val="51"/>
        <w:numPr>
          <w:ilvl w:val="0"/>
          <w:numId w:val="23"/>
        </w:numPr>
        <w:ind w:firstLineChars="0"/>
      </w:pPr>
      <w:r>
        <w:rPr>
          <w:rFonts w:hint="eastAsia"/>
        </w:rPr>
        <w:t>报告</w:t>
      </w:r>
      <w:r w:rsidR="00F73150">
        <w:rPr>
          <w:rFonts w:hint="eastAsia"/>
        </w:rPr>
        <w:t>附图有以下</w:t>
      </w:r>
      <w:r w:rsidR="00C90B21">
        <w:rPr>
          <w:rFonts w:hint="eastAsia"/>
        </w:rPr>
        <w:t>3</w:t>
      </w:r>
      <w:r w:rsidR="00F73150">
        <w:rPr>
          <w:rFonts w:hint="eastAsia"/>
        </w:rPr>
        <w:t>种方法：</w:t>
      </w:r>
      <w:r w:rsidR="008F0451">
        <w:rPr>
          <w:rFonts w:hint="eastAsia"/>
        </w:rPr>
        <w:t>电子版报告内直接附照片</w:t>
      </w:r>
      <w:r w:rsidR="008F0451">
        <w:rPr>
          <w:rFonts w:hint="eastAsia"/>
        </w:rPr>
        <w:t>/CAD</w:t>
      </w:r>
      <w:r w:rsidR="008F0451">
        <w:rPr>
          <w:rFonts w:hint="eastAsia"/>
        </w:rPr>
        <w:t>图、</w:t>
      </w:r>
      <w:r w:rsidR="006D3299">
        <w:rPr>
          <w:rFonts w:hint="eastAsia"/>
        </w:rPr>
        <w:t>报告</w:t>
      </w:r>
      <w:r w:rsidR="0067644F">
        <w:rPr>
          <w:rFonts w:hint="eastAsia"/>
        </w:rPr>
        <w:t>纸</w:t>
      </w:r>
      <w:r w:rsidR="006D3299">
        <w:rPr>
          <w:rFonts w:hint="eastAsia"/>
        </w:rPr>
        <w:t>预留空白</w:t>
      </w:r>
      <w:r w:rsidR="00957C69">
        <w:rPr>
          <w:rFonts w:hint="eastAsia"/>
        </w:rPr>
        <w:t>手工作图</w:t>
      </w:r>
      <w:r w:rsidR="003C01DF">
        <w:rPr>
          <w:rFonts w:hint="eastAsia"/>
        </w:rPr>
        <w:t>、</w:t>
      </w:r>
      <w:r w:rsidR="00A817B7">
        <w:rPr>
          <w:rFonts w:hint="eastAsia"/>
        </w:rPr>
        <w:t>手工作图</w:t>
      </w:r>
      <w:r w:rsidR="00BB1EF8">
        <w:rPr>
          <w:rFonts w:hint="eastAsia"/>
        </w:rPr>
        <w:t>后</w:t>
      </w:r>
      <w:r w:rsidR="00A817B7">
        <w:rPr>
          <w:rFonts w:hint="eastAsia"/>
        </w:rPr>
        <w:t>裁剪粘贴</w:t>
      </w:r>
      <w:r w:rsidR="004A0711">
        <w:rPr>
          <w:rFonts w:hint="eastAsia"/>
        </w:rPr>
        <w:t>至留白处</w:t>
      </w:r>
      <w:r w:rsidR="0099215A">
        <w:rPr>
          <w:rFonts w:hint="eastAsia"/>
        </w:rPr>
        <w:t>。</w:t>
      </w:r>
      <w:r w:rsidR="00FE3A4F">
        <w:rPr>
          <w:rFonts w:hint="eastAsia"/>
        </w:rPr>
        <w:t>尽量</w:t>
      </w:r>
      <w:r w:rsidR="00E76C1D">
        <w:rPr>
          <w:rFonts w:hint="eastAsia"/>
        </w:rPr>
        <w:t>控制</w:t>
      </w:r>
      <w:r w:rsidR="00B1661E">
        <w:rPr>
          <w:rFonts w:hint="eastAsia"/>
        </w:rPr>
        <w:t>报告中图片尺寸</w:t>
      </w:r>
      <w:r w:rsidR="00C908FF">
        <w:rPr>
          <w:rFonts w:hint="eastAsia"/>
        </w:rPr>
        <w:t>一致</w:t>
      </w:r>
      <w:r w:rsidR="00B1661E">
        <w:rPr>
          <w:rFonts w:hint="eastAsia"/>
        </w:rPr>
        <w:t>，</w:t>
      </w:r>
      <w:r w:rsidR="007311F4">
        <w:rPr>
          <w:rFonts w:hint="eastAsia"/>
        </w:rPr>
        <w:t>图片宽度不</w:t>
      </w:r>
      <w:r w:rsidR="009A3765">
        <w:rPr>
          <w:rFonts w:hint="eastAsia"/>
        </w:rPr>
        <w:t>宜</w:t>
      </w:r>
      <w:r w:rsidR="007311F4">
        <w:rPr>
          <w:rFonts w:hint="eastAsia"/>
        </w:rPr>
        <w:t>大于</w:t>
      </w:r>
      <w:r w:rsidR="007311F4">
        <w:rPr>
          <w:rFonts w:hint="eastAsia"/>
        </w:rPr>
        <w:t>15cm</w:t>
      </w:r>
      <w:r w:rsidR="00E76C1D">
        <w:rPr>
          <w:rFonts w:hint="eastAsia"/>
        </w:rPr>
        <w:t>，</w:t>
      </w:r>
      <w:r w:rsidR="00AA36B3">
        <w:rPr>
          <w:rFonts w:hint="eastAsia"/>
        </w:rPr>
        <w:t>大型</w:t>
      </w:r>
      <w:r w:rsidR="00E76C1D">
        <w:rPr>
          <w:rFonts w:hint="eastAsia"/>
        </w:rPr>
        <w:t>复杂</w:t>
      </w:r>
      <w:r w:rsidR="00AA36B3">
        <w:rPr>
          <w:rFonts w:hint="eastAsia"/>
        </w:rPr>
        <w:t>图形可</w:t>
      </w:r>
      <w:r w:rsidR="00546004">
        <w:rPr>
          <w:rFonts w:hint="eastAsia"/>
        </w:rPr>
        <w:t>独占一页</w:t>
      </w:r>
      <w:r w:rsidR="00C51913">
        <w:rPr>
          <w:rFonts w:hint="eastAsia"/>
        </w:rPr>
        <w:t>，插图与图片标注应尽量在同一页上</w:t>
      </w:r>
      <w:r w:rsidR="00546004">
        <w:rPr>
          <w:rFonts w:hint="eastAsia"/>
        </w:rPr>
        <w:t>。</w:t>
      </w:r>
    </w:p>
    <w:p w14:paraId="3D4CB79A" w14:textId="77777777" w:rsidR="00C03350" w:rsidRPr="0099215A" w:rsidRDefault="00571FC1" w:rsidP="00EE7618">
      <w:pPr>
        <w:pStyle w:val="51"/>
        <w:numPr>
          <w:ilvl w:val="0"/>
          <w:numId w:val="23"/>
        </w:numPr>
        <w:ind w:firstLineChars="0"/>
      </w:pPr>
      <w:r>
        <w:rPr>
          <w:rFonts w:hint="eastAsia"/>
        </w:rPr>
        <w:t>附图</w:t>
      </w:r>
      <w:r w:rsidR="000B1605">
        <w:rPr>
          <w:rFonts w:hint="eastAsia"/>
        </w:rPr>
        <w:t>还</w:t>
      </w:r>
      <w:r>
        <w:rPr>
          <w:rFonts w:hint="eastAsia"/>
        </w:rPr>
        <w:t>应满足</w:t>
      </w:r>
      <w:r w:rsidR="0066775E">
        <w:rPr>
          <w:rFonts w:hint="eastAsia"/>
        </w:rPr>
        <w:t>以下</w:t>
      </w:r>
      <w:r>
        <w:rPr>
          <w:rFonts w:hint="eastAsia"/>
        </w:rPr>
        <w:t>要求</w:t>
      </w:r>
      <w:r w:rsidR="0066775E">
        <w:rPr>
          <w:rFonts w:hint="eastAsia"/>
        </w:rPr>
        <w:t>：</w:t>
      </w:r>
      <w:r w:rsidR="00741241">
        <w:rPr>
          <w:rFonts w:hint="eastAsia"/>
        </w:rPr>
        <w:t>图片清晰、标注清楚</w:t>
      </w:r>
      <w:r w:rsidR="000A3AEA">
        <w:rPr>
          <w:rFonts w:hint="eastAsia"/>
        </w:rPr>
        <w:t>、</w:t>
      </w:r>
      <w:r w:rsidR="00D133FC">
        <w:rPr>
          <w:rFonts w:hint="eastAsia"/>
        </w:rPr>
        <w:t>与正文叙述一致、</w:t>
      </w:r>
      <w:r w:rsidR="00D64E19">
        <w:rPr>
          <w:rFonts w:hint="eastAsia"/>
        </w:rPr>
        <w:t>机械制图</w:t>
      </w:r>
      <w:r w:rsidR="00542850">
        <w:rPr>
          <w:rFonts w:hint="eastAsia"/>
        </w:rPr>
        <w:t>必须</w:t>
      </w:r>
      <w:r w:rsidR="003128D4">
        <w:rPr>
          <w:rFonts w:hint="eastAsia"/>
        </w:rPr>
        <w:t>规范</w:t>
      </w:r>
      <w:r w:rsidR="007470E9">
        <w:rPr>
          <w:rFonts w:hint="eastAsia"/>
        </w:rPr>
        <w:t>；</w:t>
      </w:r>
      <w:r w:rsidR="00666CC7">
        <w:rPr>
          <w:rFonts w:hint="eastAsia"/>
        </w:rPr>
        <w:t>不能</w:t>
      </w:r>
      <w:r w:rsidR="00CC2182">
        <w:rPr>
          <w:rFonts w:hint="eastAsia"/>
        </w:rPr>
        <w:t>堆砌</w:t>
      </w:r>
      <w:r w:rsidR="00B96753">
        <w:rPr>
          <w:rFonts w:hint="eastAsia"/>
        </w:rPr>
        <w:t>图</w:t>
      </w:r>
      <w:r w:rsidR="00CC2182">
        <w:rPr>
          <w:rFonts w:hint="eastAsia"/>
        </w:rPr>
        <w:t>片</w:t>
      </w:r>
      <w:r w:rsidR="00B96753">
        <w:rPr>
          <w:rFonts w:hint="eastAsia"/>
        </w:rPr>
        <w:t>代</w:t>
      </w:r>
      <w:r w:rsidR="00CC2182">
        <w:rPr>
          <w:rFonts w:hint="eastAsia"/>
        </w:rPr>
        <w:t>替描述分析</w:t>
      </w:r>
      <w:r w:rsidR="00B96753">
        <w:rPr>
          <w:rFonts w:hint="eastAsia"/>
        </w:rPr>
        <w:t>；</w:t>
      </w:r>
      <w:r w:rsidR="00BC50B3">
        <w:rPr>
          <w:rFonts w:hint="eastAsia"/>
        </w:rPr>
        <w:t>分析类</w:t>
      </w:r>
      <w:r w:rsidR="00E505A1">
        <w:rPr>
          <w:rFonts w:hint="eastAsia"/>
        </w:rPr>
        <w:t>作业</w:t>
      </w:r>
      <w:r w:rsidR="00D338C6">
        <w:rPr>
          <w:rFonts w:hint="eastAsia"/>
        </w:rPr>
        <w:t>不能</w:t>
      </w:r>
      <w:r w:rsidR="00C253E2">
        <w:rPr>
          <w:rFonts w:hint="eastAsia"/>
        </w:rPr>
        <w:t>直接</w:t>
      </w:r>
      <w:r w:rsidR="00335DB4">
        <w:rPr>
          <w:rFonts w:hint="eastAsia"/>
        </w:rPr>
        <w:t>使</w:t>
      </w:r>
      <w:r w:rsidR="001F0A3B">
        <w:rPr>
          <w:rFonts w:hint="eastAsia"/>
        </w:rPr>
        <w:t>用</w:t>
      </w:r>
      <w:r w:rsidR="00FC4406">
        <w:rPr>
          <w:rFonts w:hint="eastAsia"/>
        </w:rPr>
        <w:t>实验指导书附图、</w:t>
      </w:r>
      <w:r w:rsidR="003232C7">
        <w:rPr>
          <w:rFonts w:hint="eastAsia"/>
        </w:rPr>
        <w:t>资料</w:t>
      </w:r>
      <w:r w:rsidR="00FC4406">
        <w:rPr>
          <w:rFonts w:hint="eastAsia"/>
        </w:rPr>
        <w:t>扫描图、网络图</w:t>
      </w:r>
      <w:r w:rsidR="003232C7">
        <w:rPr>
          <w:rFonts w:hint="eastAsia"/>
        </w:rPr>
        <w:t>片</w:t>
      </w:r>
      <w:r w:rsidR="00E71C61">
        <w:rPr>
          <w:rFonts w:hint="eastAsia"/>
        </w:rPr>
        <w:t>，应采用实物图片或自行绘图</w:t>
      </w:r>
      <w:r w:rsidR="00FC4406">
        <w:rPr>
          <w:rFonts w:hint="eastAsia"/>
        </w:rPr>
        <w:t>。</w:t>
      </w:r>
    </w:p>
    <w:sectPr w:rsidR="00C03350" w:rsidRPr="0099215A" w:rsidSect="00076B0B">
      <w:headerReference w:type="default" r:id="rId21"/>
      <w:footerReference w:type="default" r:id="rId22"/>
      <w:pgSz w:w="11906" w:h="16838"/>
      <w:pgMar w:top="1440" w:right="1440" w:bottom="1440" w:left="144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FA2E2" w14:textId="77777777" w:rsidR="002A1B35" w:rsidRDefault="002A1B35" w:rsidP="00986704">
      <w:r>
        <w:separator/>
      </w:r>
    </w:p>
  </w:endnote>
  <w:endnote w:type="continuationSeparator" w:id="0">
    <w:p w14:paraId="259A6B6E" w14:textId="77777777" w:rsidR="002A1B35" w:rsidRDefault="002A1B35" w:rsidP="009867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体">
    <w:altName w:val="幼圆"/>
    <w:charset w:val="86"/>
    <w:family w:val="roma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63AB3" w14:textId="77777777" w:rsidR="009777E2" w:rsidRDefault="009777E2" w:rsidP="009777E2">
    <w:pPr>
      <w:pStyle w:val="D"/>
    </w:pPr>
    <w:r>
      <w:fldChar w:fldCharType="begin"/>
    </w:r>
    <w:r>
      <w:instrText xml:space="preserve"> PAGE   \* MERGEFORMAT </w:instrText>
    </w:r>
    <w:r>
      <w:fldChar w:fldCharType="separate"/>
    </w:r>
    <w:r w:rsidR="008E71AA" w:rsidRPr="008E71AA">
      <w:rPr>
        <w:noProof/>
        <w:lang w:val="zh-CN"/>
      </w:rPr>
      <w:t>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5AA00" w14:textId="77777777" w:rsidR="00B16BBE" w:rsidRPr="0013510C" w:rsidRDefault="00076B0B" w:rsidP="0013510C">
    <w:pPr>
      <w:pStyle w:val="D"/>
    </w:pPr>
    <w:r w:rsidRPr="0013510C">
      <w:rPr>
        <w:szCs w:val="28"/>
      </w:rPr>
      <w:t xml:space="preserve">~ </w:t>
    </w:r>
    <w:r w:rsidRPr="0013510C">
      <w:fldChar w:fldCharType="begin"/>
    </w:r>
    <w:r w:rsidRPr="0013510C">
      <w:instrText xml:space="preserve"> PAGE    \* MERGEFORMAT </w:instrText>
    </w:r>
    <w:r w:rsidRPr="0013510C">
      <w:fldChar w:fldCharType="separate"/>
    </w:r>
    <w:r w:rsidR="008E71AA">
      <w:rPr>
        <w:noProof/>
      </w:rPr>
      <w:t>1</w:t>
    </w:r>
    <w:r w:rsidRPr="0013510C">
      <w:fldChar w:fldCharType="end"/>
    </w:r>
    <w:r w:rsidRPr="0013510C">
      <w:rPr>
        <w:szCs w:val="28"/>
      </w:rPr>
      <w:t xml:space="preserve"> ~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FD173" w14:textId="77777777" w:rsidR="002A1B35" w:rsidRDefault="002A1B35" w:rsidP="00986704">
      <w:r>
        <w:separator/>
      </w:r>
    </w:p>
  </w:footnote>
  <w:footnote w:type="continuationSeparator" w:id="0">
    <w:p w14:paraId="794133F3" w14:textId="77777777" w:rsidR="002A1B35" w:rsidRDefault="002A1B35" w:rsidP="00986704">
      <w:r>
        <w:continuationSeparator/>
      </w:r>
    </w:p>
  </w:footnote>
  <w:footnote w:id="1">
    <w:p w14:paraId="6889849E" w14:textId="7BFD60F6" w:rsidR="00D7498A" w:rsidRDefault="00D7498A">
      <w:pPr>
        <w:pStyle w:val="ac"/>
        <w:rPr>
          <w:rFonts w:hint="eastAsia"/>
        </w:rPr>
      </w:pPr>
      <w:r>
        <w:rPr>
          <w:rStyle w:val="ae"/>
        </w:rPr>
        <w:footnoteRef/>
      </w:r>
      <w:r>
        <w:t xml:space="preserve"> </w:t>
      </w:r>
      <w:r>
        <w:rPr>
          <w:rFonts w:hint="eastAsia"/>
        </w:rPr>
        <w:t>EA</w:t>
      </w:r>
      <w:r>
        <w:t>888</w:t>
      </w:r>
      <w:r>
        <w:rPr>
          <w:rFonts w:hint="eastAsia"/>
        </w:rPr>
        <w:t>有数代和不同排量的多个版本，我也查询到开放式水道</w:t>
      </w:r>
      <w:r w:rsidR="00B26AB2">
        <w:rPr>
          <w:rFonts w:hint="eastAsia"/>
        </w:rPr>
        <w:t>、</w:t>
      </w:r>
      <w:r w:rsidR="00B26AB2" w:rsidRPr="00B26AB2">
        <w:rPr>
          <w:rFonts w:hint="eastAsia"/>
        </w:rPr>
        <w:t>敞开式</w:t>
      </w:r>
      <w:r w:rsidR="00B26AB2">
        <w:rPr>
          <w:rFonts w:hint="eastAsia"/>
        </w:rPr>
        <w:t>缸体的图片。</w:t>
      </w:r>
      <w:r w:rsidR="004D2BBE">
        <w:rPr>
          <w:rFonts w:hint="eastAsia"/>
        </w:rPr>
        <w:t>如果软件能体现的均以软件为准。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547D6" w14:textId="77777777" w:rsidR="001C2F1C" w:rsidRPr="007C019A" w:rsidRDefault="00ED7CFE" w:rsidP="001C2F1C">
    <w:pPr>
      <w:pStyle w:val="C"/>
    </w:pPr>
    <w:r>
      <w:rPr>
        <w:rFonts w:hint="eastAsia"/>
      </w:rPr>
      <w:t>发动机构造拆装实习报告</w:t>
    </w:r>
    <w:r>
      <w:rPr>
        <w:rFonts w:hint="eastAsia"/>
      </w:rPr>
      <w:t>2</w:t>
    </w:r>
    <w:r>
      <w:t>020</w:t>
    </w:r>
    <w:r>
      <w:rPr>
        <w:rFonts w:hint="eastAsia"/>
      </w:rPr>
      <w:t>秋（补）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E83E5" w14:textId="77777777" w:rsidR="00C22704" w:rsidRPr="00DC592D" w:rsidRDefault="00DC592D" w:rsidP="00DC592D">
    <w:pPr>
      <w:pStyle w:val="C"/>
    </w:pPr>
    <w:r>
      <w:rPr>
        <w:rFonts w:hint="eastAsia"/>
      </w:rPr>
      <w:t>附</w:t>
    </w:r>
    <w:r>
      <w:rPr>
        <w:rFonts w:hint="eastAsia"/>
      </w:rPr>
      <w:t xml:space="preserve">B  </w:t>
    </w:r>
    <w:r>
      <w:rPr>
        <w:rFonts w:hint="eastAsia"/>
      </w:rPr>
      <w:t>详细排版设计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4E47D94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77F2095E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9A25D8C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3F2029D6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DE1437AE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7B3659A0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B70AA96E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C9648870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4BB4AF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ED96175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06367C8"/>
    <w:multiLevelType w:val="hybridMultilevel"/>
    <w:tmpl w:val="5D8A0738"/>
    <w:lvl w:ilvl="0" w:tplc="0409000D">
      <w:start w:val="1"/>
      <w:numFmt w:val="bullet"/>
      <w:lvlText w:val="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1D3A76CD"/>
    <w:multiLevelType w:val="hybridMultilevel"/>
    <w:tmpl w:val="EDC07F6A"/>
    <w:lvl w:ilvl="0" w:tplc="A3C2E4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0644162"/>
    <w:multiLevelType w:val="singleLevel"/>
    <w:tmpl w:val="075EF746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hint="eastAsia"/>
      </w:rPr>
    </w:lvl>
  </w:abstractNum>
  <w:abstractNum w:abstractNumId="13" w15:restartNumberingAfterBreak="0">
    <w:nsid w:val="21C666A3"/>
    <w:multiLevelType w:val="hybridMultilevel"/>
    <w:tmpl w:val="F43403FC"/>
    <w:lvl w:ilvl="0" w:tplc="2F10040E">
      <w:start w:val="1"/>
      <w:numFmt w:val="decimal"/>
      <w:lvlText w:val="%1、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4" w15:restartNumberingAfterBreak="0">
    <w:nsid w:val="2E856AFF"/>
    <w:multiLevelType w:val="hybridMultilevel"/>
    <w:tmpl w:val="9AEE2572"/>
    <w:lvl w:ilvl="0" w:tplc="04090001">
      <w:start w:val="1"/>
      <w:numFmt w:val="bullet"/>
      <w:lvlText w:val=""/>
      <w:lvlJc w:val="left"/>
      <w:pPr>
        <w:tabs>
          <w:tab w:val="num" w:pos="902"/>
        </w:tabs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322"/>
        </w:tabs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742"/>
        </w:tabs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2"/>
        </w:tabs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82"/>
        </w:tabs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2"/>
        </w:tabs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22"/>
        </w:tabs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2"/>
        </w:tabs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62"/>
        </w:tabs>
        <w:ind w:left="4262" w:hanging="420"/>
      </w:pPr>
      <w:rPr>
        <w:rFonts w:ascii="Wingdings" w:hAnsi="Wingdings" w:hint="default"/>
      </w:rPr>
    </w:lvl>
  </w:abstractNum>
  <w:abstractNum w:abstractNumId="15" w15:restartNumberingAfterBreak="0">
    <w:nsid w:val="2EC02F1B"/>
    <w:multiLevelType w:val="multilevel"/>
    <w:tmpl w:val="F43403FC"/>
    <w:lvl w:ilvl="0">
      <w:start w:val="1"/>
      <w:numFmt w:val="decimal"/>
      <w:lvlText w:val="%1、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6" w15:restartNumberingAfterBreak="0">
    <w:nsid w:val="33F90E7A"/>
    <w:multiLevelType w:val="multilevel"/>
    <w:tmpl w:val="29E0C8F2"/>
    <w:lvl w:ilvl="0">
      <w:start w:val="6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3E0177EE"/>
    <w:multiLevelType w:val="hybridMultilevel"/>
    <w:tmpl w:val="7E60CCC2"/>
    <w:lvl w:ilvl="0" w:tplc="0409000D">
      <w:start w:val="1"/>
      <w:numFmt w:val="bullet"/>
      <w:lvlText w:val="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8" w15:restartNumberingAfterBreak="0">
    <w:nsid w:val="4BB17AEB"/>
    <w:multiLevelType w:val="hybridMultilevel"/>
    <w:tmpl w:val="1346BB22"/>
    <w:lvl w:ilvl="0" w:tplc="A238EC1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21C390C"/>
    <w:multiLevelType w:val="hybridMultilevel"/>
    <w:tmpl w:val="778A7A0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52221A91"/>
    <w:multiLevelType w:val="hybridMultilevel"/>
    <w:tmpl w:val="4EC65B5C"/>
    <w:lvl w:ilvl="0" w:tplc="EC4CCD44">
      <w:start w:val="1"/>
      <w:numFmt w:val="decimal"/>
      <w:lvlText w:val="%1、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21" w15:restartNumberingAfterBreak="0">
    <w:nsid w:val="5CEC0A97"/>
    <w:multiLevelType w:val="hybridMultilevel"/>
    <w:tmpl w:val="C4D8138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7A56022C"/>
    <w:multiLevelType w:val="hybridMultilevel"/>
    <w:tmpl w:val="FF002982"/>
    <w:lvl w:ilvl="0" w:tplc="0409000D">
      <w:start w:val="1"/>
      <w:numFmt w:val="bullet"/>
      <w:lvlText w:val="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 w16cid:durableId="19479445">
    <w:abstractNumId w:val="11"/>
  </w:num>
  <w:num w:numId="2" w16cid:durableId="2132966829">
    <w:abstractNumId w:val="20"/>
  </w:num>
  <w:num w:numId="3" w16cid:durableId="643850504">
    <w:abstractNumId w:val="13"/>
  </w:num>
  <w:num w:numId="4" w16cid:durableId="690692028">
    <w:abstractNumId w:val="15"/>
  </w:num>
  <w:num w:numId="5" w16cid:durableId="699816427">
    <w:abstractNumId w:val="16"/>
  </w:num>
  <w:num w:numId="6" w16cid:durableId="1679963984">
    <w:abstractNumId w:val="8"/>
  </w:num>
  <w:num w:numId="7" w16cid:durableId="747385829">
    <w:abstractNumId w:val="3"/>
  </w:num>
  <w:num w:numId="8" w16cid:durableId="109931911">
    <w:abstractNumId w:val="2"/>
  </w:num>
  <w:num w:numId="9" w16cid:durableId="357700802">
    <w:abstractNumId w:val="1"/>
  </w:num>
  <w:num w:numId="10" w16cid:durableId="2050376653">
    <w:abstractNumId w:val="0"/>
  </w:num>
  <w:num w:numId="11" w16cid:durableId="1685012537">
    <w:abstractNumId w:val="9"/>
  </w:num>
  <w:num w:numId="12" w16cid:durableId="122575580">
    <w:abstractNumId w:val="7"/>
  </w:num>
  <w:num w:numId="13" w16cid:durableId="16080020">
    <w:abstractNumId w:val="6"/>
  </w:num>
  <w:num w:numId="14" w16cid:durableId="1854762513">
    <w:abstractNumId w:val="5"/>
  </w:num>
  <w:num w:numId="15" w16cid:durableId="1299064917">
    <w:abstractNumId w:val="4"/>
  </w:num>
  <w:num w:numId="16" w16cid:durableId="257832130">
    <w:abstractNumId w:val="18"/>
  </w:num>
  <w:num w:numId="17" w16cid:durableId="941229046">
    <w:abstractNumId w:val="19"/>
  </w:num>
  <w:num w:numId="18" w16cid:durableId="791897862">
    <w:abstractNumId w:val="21"/>
  </w:num>
  <w:num w:numId="19" w16cid:durableId="389117673">
    <w:abstractNumId w:val="22"/>
  </w:num>
  <w:num w:numId="20" w16cid:durableId="261379771">
    <w:abstractNumId w:val="14"/>
  </w:num>
  <w:num w:numId="21" w16cid:durableId="215824749">
    <w:abstractNumId w:val="12"/>
  </w:num>
  <w:num w:numId="22" w16cid:durableId="1467624062">
    <w:abstractNumId w:val="10"/>
  </w:num>
  <w:num w:numId="23" w16cid:durableId="150867116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11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13EA9"/>
    <w:rsid w:val="00001577"/>
    <w:rsid w:val="0000161A"/>
    <w:rsid w:val="00001F17"/>
    <w:rsid w:val="00002144"/>
    <w:rsid w:val="000029D4"/>
    <w:rsid w:val="00003916"/>
    <w:rsid w:val="00004A17"/>
    <w:rsid w:val="00004D96"/>
    <w:rsid w:val="00004F7A"/>
    <w:rsid w:val="00005158"/>
    <w:rsid w:val="00006274"/>
    <w:rsid w:val="000106BE"/>
    <w:rsid w:val="00012147"/>
    <w:rsid w:val="000126E3"/>
    <w:rsid w:val="00012F07"/>
    <w:rsid w:val="0001344D"/>
    <w:rsid w:val="00013AD6"/>
    <w:rsid w:val="00017A34"/>
    <w:rsid w:val="00017CDA"/>
    <w:rsid w:val="000206C0"/>
    <w:rsid w:val="000206EC"/>
    <w:rsid w:val="00020891"/>
    <w:rsid w:val="00020F6A"/>
    <w:rsid w:val="0002140E"/>
    <w:rsid w:val="0002159B"/>
    <w:rsid w:val="000217F2"/>
    <w:rsid w:val="00021B32"/>
    <w:rsid w:val="00023826"/>
    <w:rsid w:val="000242AE"/>
    <w:rsid w:val="00025078"/>
    <w:rsid w:val="0002581A"/>
    <w:rsid w:val="00026542"/>
    <w:rsid w:val="000267A1"/>
    <w:rsid w:val="00027D34"/>
    <w:rsid w:val="000300DA"/>
    <w:rsid w:val="0003057E"/>
    <w:rsid w:val="0003071D"/>
    <w:rsid w:val="0003074A"/>
    <w:rsid w:val="00033007"/>
    <w:rsid w:val="0003305E"/>
    <w:rsid w:val="000340A4"/>
    <w:rsid w:val="00034509"/>
    <w:rsid w:val="00036609"/>
    <w:rsid w:val="000369F2"/>
    <w:rsid w:val="00036F19"/>
    <w:rsid w:val="0003700E"/>
    <w:rsid w:val="00037740"/>
    <w:rsid w:val="00041D99"/>
    <w:rsid w:val="000427B7"/>
    <w:rsid w:val="000428E4"/>
    <w:rsid w:val="00042E42"/>
    <w:rsid w:val="000431DB"/>
    <w:rsid w:val="000434A2"/>
    <w:rsid w:val="00043EF5"/>
    <w:rsid w:val="00044336"/>
    <w:rsid w:val="00044F64"/>
    <w:rsid w:val="00044F8E"/>
    <w:rsid w:val="0004567E"/>
    <w:rsid w:val="000478D2"/>
    <w:rsid w:val="00047994"/>
    <w:rsid w:val="000506CB"/>
    <w:rsid w:val="000528C4"/>
    <w:rsid w:val="00053C70"/>
    <w:rsid w:val="00054BEF"/>
    <w:rsid w:val="00056886"/>
    <w:rsid w:val="00057A61"/>
    <w:rsid w:val="00057D3E"/>
    <w:rsid w:val="000609AA"/>
    <w:rsid w:val="00060E9C"/>
    <w:rsid w:val="0006120F"/>
    <w:rsid w:val="000629ED"/>
    <w:rsid w:val="00062FB1"/>
    <w:rsid w:val="00063B78"/>
    <w:rsid w:val="00064506"/>
    <w:rsid w:val="00064559"/>
    <w:rsid w:val="000649B0"/>
    <w:rsid w:val="00064EA5"/>
    <w:rsid w:val="000659F3"/>
    <w:rsid w:val="00066111"/>
    <w:rsid w:val="00066D31"/>
    <w:rsid w:val="00066D67"/>
    <w:rsid w:val="00067A8E"/>
    <w:rsid w:val="00067CDF"/>
    <w:rsid w:val="00070499"/>
    <w:rsid w:val="00070BE6"/>
    <w:rsid w:val="00070C8C"/>
    <w:rsid w:val="00071E4D"/>
    <w:rsid w:val="00071E8A"/>
    <w:rsid w:val="00072069"/>
    <w:rsid w:val="000722BE"/>
    <w:rsid w:val="000725E3"/>
    <w:rsid w:val="00072A1A"/>
    <w:rsid w:val="00076B0B"/>
    <w:rsid w:val="00081A6E"/>
    <w:rsid w:val="000831E7"/>
    <w:rsid w:val="00085081"/>
    <w:rsid w:val="00087133"/>
    <w:rsid w:val="00087292"/>
    <w:rsid w:val="0009040D"/>
    <w:rsid w:val="00090B80"/>
    <w:rsid w:val="00090DFE"/>
    <w:rsid w:val="00091069"/>
    <w:rsid w:val="000934A3"/>
    <w:rsid w:val="000936C1"/>
    <w:rsid w:val="0009401D"/>
    <w:rsid w:val="0009532E"/>
    <w:rsid w:val="00095789"/>
    <w:rsid w:val="000967EB"/>
    <w:rsid w:val="00096AED"/>
    <w:rsid w:val="00097AB8"/>
    <w:rsid w:val="000A017F"/>
    <w:rsid w:val="000A0206"/>
    <w:rsid w:val="000A171B"/>
    <w:rsid w:val="000A1A86"/>
    <w:rsid w:val="000A24D2"/>
    <w:rsid w:val="000A2743"/>
    <w:rsid w:val="000A3343"/>
    <w:rsid w:val="000A3AEA"/>
    <w:rsid w:val="000A4840"/>
    <w:rsid w:val="000A55E1"/>
    <w:rsid w:val="000A60C5"/>
    <w:rsid w:val="000A672B"/>
    <w:rsid w:val="000A6E18"/>
    <w:rsid w:val="000A709C"/>
    <w:rsid w:val="000A7D5A"/>
    <w:rsid w:val="000B03D0"/>
    <w:rsid w:val="000B06F2"/>
    <w:rsid w:val="000B1209"/>
    <w:rsid w:val="000B1605"/>
    <w:rsid w:val="000B17F2"/>
    <w:rsid w:val="000B1D3D"/>
    <w:rsid w:val="000B4A9F"/>
    <w:rsid w:val="000B4C66"/>
    <w:rsid w:val="000B5D15"/>
    <w:rsid w:val="000B5E68"/>
    <w:rsid w:val="000B7726"/>
    <w:rsid w:val="000C19AD"/>
    <w:rsid w:val="000C2877"/>
    <w:rsid w:val="000C2D1E"/>
    <w:rsid w:val="000C39B6"/>
    <w:rsid w:val="000C4B6F"/>
    <w:rsid w:val="000C5137"/>
    <w:rsid w:val="000C5308"/>
    <w:rsid w:val="000C5A70"/>
    <w:rsid w:val="000C6123"/>
    <w:rsid w:val="000C63DF"/>
    <w:rsid w:val="000C6520"/>
    <w:rsid w:val="000C6B81"/>
    <w:rsid w:val="000C7552"/>
    <w:rsid w:val="000D02EA"/>
    <w:rsid w:val="000D0E4D"/>
    <w:rsid w:val="000D231E"/>
    <w:rsid w:val="000D235D"/>
    <w:rsid w:val="000D2C82"/>
    <w:rsid w:val="000D2EDC"/>
    <w:rsid w:val="000D33F2"/>
    <w:rsid w:val="000D3680"/>
    <w:rsid w:val="000D384B"/>
    <w:rsid w:val="000D3F65"/>
    <w:rsid w:val="000D47EC"/>
    <w:rsid w:val="000D5213"/>
    <w:rsid w:val="000D5426"/>
    <w:rsid w:val="000D595D"/>
    <w:rsid w:val="000D5CF1"/>
    <w:rsid w:val="000D6B9E"/>
    <w:rsid w:val="000D7530"/>
    <w:rsid w:val="000E0B1B"/>
    <w:rsid w:val="000E123E"/>
    <w:rsid w:val="000E13D4"/>
    <w:rsid w:val="000E149A"/>
    <w:rsid w:val="000E1ECE"/>
    <w:rsid w:val="000E1F37"/>
    <w:rsid w:val="000E210F"/>
    <w:rsid w:val="000E2CAE"/>
    <w:rsid w:val="000E2D65"/>
    <w:rsid w:val="000E4099"/>
    <w:rsid w:val="000E4338"/>
    <w:rsid w:val="000E4887"/>
    <w:rsid w:val="000E4B1D"/>
    <w:rsid w:val="000E5D31"/>
    <w:rsid w:val="000E6EC0"/>
    <w:rsid w:val="000E7133"/>
    <w:rsid w:val="000E7257"/>
    <w:rsid w:val="000F0021"/>
    <w:rsid w:val="000F241F"/>
    <w:rsid w:val="000F2B97"/>
    <w:rsid w:val="000F2ECB"/>
    <w:rsid w:val="000F418E"/>
    <w:rsid w:val="000F4A25"/>
    <w:rsid w:val="000F4D2A"/>
    <w:rsid w:val="000F5279"/>
    <w:rsid w:val="000F5A88"/>
    <w:rsid w:val="000F5EE7"/>
    <w:rsid w:val="000F7686"/>
    <w:rsid w:val="000F7DF9"/>
    <w:rsid w:val="000F7E80"/>
    <w:rsid w:val="00102138"/>
    <w:rsid w:val="00102A08"/>
    <w:rsid w:val="0010459E"/>
    <w:rsid w:val="001049CF"/>
    <w:rsid w:val="001059B9"/>
    <w:rsid w:val="00105B06"/>
    <w:rsid w:val="00106714"/>
    <w:rsid w:val="00106BF7"/>
    <w:rsid w:val="00107D57"/>
    <w:rsid w:val="0011060D"/>
    <w:rsid w:val="00110E72"/>
    <w:rsid w:val="001115A5"/>
    <w:rsid w:val="001131A0"/>
    <w:rsid w:val="00113B42"/>
    <w:rsid w:val="0011681B"/>
    <w:rsid w:val="00116C75"/>
    <w:rsid w:val="001202FA"/>
    <w:rsid w:val="00120558"/>
    <w:rsid w:val="00120D2A"/>
    <w:rsid w:val="00121419"/>
    <w:rsid w:val="00122149"/>
    <w:rsid w:val="00123684"/>
    <w:rsid w:val="00123919"/>
    <w:rsid w:val="0012498B"/>
    <w:rsid w:val="00124B70"/>
    <w:rsid w:val="00124ECF"/>
    <w:rsid w:val="001256BB"/>
    <w:rsid w:val="001258E2"/>
    <w:rsid w:val="00125B92"/>
    <w:rsid w:val="00125D3E"/>
    <w:rsid w:val="00126066"/>
    <w:rsid w:val="00126340"/>
    <w:rsid w:val="00127155"/>
    <w:rsid w:val="0012757D"/>
    <w:rsid w:val="00127E0D"/>
    <w:rsid w:val="00130D80"/>
    <w:rsid w:val="00130FB3"/>
    <w:rsid w:val="00131837"/>
    <w:rsid w:val="001318C4"/>
    <w:rsid w:val="001319E8"/>
    <w:rsid w:val="00131C31"/>
    <w:rsid w:val="00132DE2"/>
    <w:rsid w:val="00132FE7"/>
    <w:rsid w:val="00134C51"/>
    <w:rsid w:val="0013510C"/>
    <w:rsid w:val="0013511A"/>
    <w:rsid w:val="00136022"/>
    <w:rsid w:val="001362F3"/>
    <w:rsid w:val="00136378"/>
    <w:rsid w:val="0013646D"/>
    <w:rsid w:val="00136848"/>
    <w:rsid w:val="00137176"/>
    <w:rsid w:val="00137466"/>
    <w:rsid w:val="0013748F"/>
    <w:rsid w:val="00137C27"/>
    <w:rsid w:val="00140084"/>
    <w:rsid w:val="001409E7"/>
    <w:rsid w:val="00140E05"/>
    <w:rsid w:val="00140E5C"/>
    <w:rsid w:val="00141C8B"/>
    <w:rsid w:val="00142F58"/>
    <w:rsid w:val="0014306B"/>
    <w:rsid w:val="001433E8"/>
    <w:rsid w:val="00144D3C"/>
    <w:rsid w:val="00145562"/>
    <w:rsid w:val="00145698"/>
    <w:rsid w:val="00145FF3"/>
    <w:rsid w:val="0014632B"/>
    <w:rsid w:val="0014740F"/>
    <w:rsid w:val="00147D62"/>
    <w:rsid w:val="00150CD9"/>
    <w:rsid w:val="00150D3B"/>
    <w:rsid w:val="00150E15"/>
    <w:rsid w:val="00150EFC"/>
    <w:rsid w:val="0015193B"/>
    <w:rsid w:val="00151E73"/>
    <w:rsid w:val="001521E7"/>
    <w:rsid w:val="00152E08"/>
    <w:rsid w:val="00152EB6"/>
    <w:rsid w:val="00152F1C"/>
    <w:rsid w:val="00153ADA"/>
    <w:rsid w:val="00153E15"/>
    <w:rsid w:val="001546BC"/>
    <w:rsid w:val="00154DFB"/>
    <w:rsid w:val="001552B5"/>
    <w:rsid w:val="0015567E"/>
    <w:rsid w:val="00155B42"/>
    <w:rsid w:val="00155FC0"/>
    <w:rsid w:val="00156165"/>
    <w:rsid w:val="001579FA"/>
    <w:rsid w:val="001610C0"/>
    <w:rsid w:val="00161538"/>
    <w:rsid w:val="0016153E"/>
    <w:rsid w:val="00161C72"/>
    <w:rsid w:val="001624AA"/>
    <w:rsid w:val="00162F1B"/>
    <w:rsid w:val="00163648"/>
    <w:rsid w:val="00163EEF"/>
    <w:rsid w:val="001641E0"/>
    <w:rsid w:val="001644EB"/>
    <w:rsid w:val="00164B48"/>
    <w:rsid w:val="00164BC1"/>
    <w:rsid w:val="00165A22"/>
    <w:rsid w:val="00165D79"/>
    <w:rsid w:val="00166B7A"/>
    <w:rsid w:val="001670EC"/>
    <w:rsid w:val="00167706"/>
    <w:rsid w:val="00167CFB"/>
    <w:rsid w:val="00170972"/>
    <w:rsid w:val="001709A0"/>
    <w:rsid w:val="00171B30"/>
    <w:rsid w:val="00173133"/>
    <w:rsid w:val="00175224"/>
    <w:rsid w:val="0017588A"/>
    <w:rsid w:val="001760FF"/>
    <w:rsid w:val="0017664B"/>
    <w:rsid w:val="00180CD6"/>
    <w:rsid w:val="0018115A"/>
    <w:rsid w:val="00181D2A"/>
    <w:rsid w:val="001822FF"/>
    <w:rsid w:val="00182F02"/>
    <w:rsid w:val="0018314A"/>
    <w:rsid w:val="0018321B"/>
    <w:rsid w:val="00183644"/>
    <w:rsid w:val="00183882"/>
    <w:rsid w:val="00183EAE"/>
    <w:rsid w:val="00184237"/>
    <w:rsid w:val="00184766"/>
    <w:rsid w:val="001849ED"/>
    <w:rsid w:val="00185DDC"/>
    <w:rsid w:val="001861C8"/>
    <w:rsid w:val="00186487"/>
    <w:rsid w:val="00186BBC"/>
    <w:rsid w:val="001902E7"/>
    <w:rsid w:val="00191779"/>
    <w:rsid w:val="00191B8F"/>
    <w:rsid w:val="00191F8C"/>
    <w:rsid w:val="001925BB"/>
    <w:rsid w:val="00193775"/>
    <w:rsid w:val="001962CA"/>
    <w:rsid w:val="0019689B"/>
    <w:rsid w:val="00197024"/>
    <w:rsid w:val="0019770A"/>
    <w:rsid w:val="001978F3"/>
    <w:rsid w:val="001A0370"/>
    <w:rsid w:val="001A0A06"/>
    <w:rsid w:val="001A0BFD"/>
    <w:rsid w:val="001A1134"/>
    <w:rsid w:val="001A1C4A"/>
    <w:rsid w:val="001A29A7"/>
    <w:rsid w:val="001A31DC"/>
    <w:rsid w:val="001A32DC"/>
    <w:rsid w:val="001A4DDE"/>
    <w:rsid w:val="001A5869"/>
    <w:rsid w:val="001A6251"/>
    <w:rsid w:val="001A6C49"/>
    <w:rsid w:val="001A6E72"/>
    <w:rsid w:val="001A7116"/>
    <w:rsid w:val="001A7721"/>
    <w:rsid w:val="001B09E3"/>
    <w:rsid w:val="001B20A0"/>
    <w:rsid w:val="001B230A"/>
    <w:rsid w:val="001B3249"/>
    <w:rsid w:val="001B3AAA"/>
    <w:rsid w:val="001B3CCD"/>
    <w:rsid w:val="001B5146"/>
    <w:rsid w:val="001B5A8C"/>
    <w:rsid w:val="001B7351"/>
    <w:rsid w:val="001B739A"/>
    <w:rsid w:val="001B78FE"/>
    <w:rsid w:val="001B79D7"/>
    <w:rsid w:val="001B7A34"/>
    <w:rsid w:val="001B7C11"/>
    <w:rsid w:val="001C08C9"/>
    <w:rsid w:val="001C09E0"/>
    <w:rsid w:val="001C0B90"/>
    <w:rsid w:val="001C12C5"/>
    <w:rsid w:val="001C12EE"/>
    <w:rsid w:val="001C25F4"/>
    <w:rsid w:val="001C2E08"/>
    <w:rsid w:val="001C2F1C"/>
    <w:rsid w:val="001C325A"/>
    <w:rsid w:val="001C334B"/>
    <w:rsid w:val="001C3EEF"/>
    <w:rsid w:val="001C4C07"/>
    <w:rsid w:val="001C519C"/>
    <w:rsid w:val="001C5308"/>
    <w:rsid w:val="001C5DFD"/>
    <w:rsid w:val="001C653A"/>
    <w:rsid w:val="001C6FE3"/>
    <w:rsid w:val="001C7322"/>
    <w:rsid w:val="001C79FF"/>
    <w:rsid w:val="001D0CA7"/>
    <w:rsid w:val="001D0F8B"/>
    <w:rsid w:val="001D2515"/>
    <w:rsid w:val="001D2FB3"/>
    <w:rsid w:val="001D36B0"/>
    <w:rsid w:val="001D399C"/>
    <w:rsid w:val="001D50FA"/>
    <w:rsid w:val="001D5659"/>
    <w:rsid w:val="001D5E45"/>
    <w:rsid w:val="001D7D31"/>
    <w:rsid w:val="001E1830"/>
    <w:rsid w:val="001E1E66"/>
    <w:rsid w:val="001E1F07"/>
    <w:rsid w:val="001E2631"/>
    <w:rsid w:val="001E2BA3"/>
    <w:rsid w:val="001E3F49"/>
    <w:rsid w:val="001E4F91"/>
    <w:rsid w:val="001E58BA"/>
    <w:rsid w:val="001E62D1"/>
    <w:rsid w:val="001E6AE0"/>
    <w:rsid w:val="001E76D5"/>
    <w:rsid w:val="001E7C6F"/>
    <w:rsid w:val="001F0541"/>
    <w:rsid w:val="001F0A3B"/>
    <w:rsid w:val="001F0F37"/>
    <w:rsid w:val="001F1151"/>
    <w:rsid w:val="001F241A"/>
    <w:rsid w:val="001F3D4A"/>
    <w:rsid w:val="001F45A5"/>
    <w:rsid w:val="001F4AF4"/>
    <w:rsid w:val="001F5CB0"/>
    <w:rsid w:val="001F5DDD"/>
    <w:rsid w:val="001F5E1E"/>
    <w:rsid w:val="001F606D"/>
    <w:rsid w:val="001F61ED"/>
    <w:rsid w:val="001F666D"/>
    <w:rsid w:val="001F7433"/>
    <w:rsid w:val="001F768A"/>
    <w:rsid w:val="001F7821"/>
    <w:rsid w:val="00200541"/>
    <w:rsid w:val="002006BD"/>
    <w:rsid w:val="00200C38"/>
    <w:rsid w:val="002012CE"/>
    <w:rsid w:val="0020291C"/>
    <w:rsid w:val="002039A5"/>
    <w:rsid w:val="00204002"/>
    <w:rsid w:val="00205ACE"/>
    <w:rsid w:val="00206EAC"/>
    <w:rsid w:val="002077DF"/>
    <w:rsid w:val="00207D61"/>
    <w:rsid w:val="00210ED0"/>
    <w:rsid w:val="0021114B"/>
    <w:rsid w:val="00212A3A"/>
    <w:rsid w:val="00212EE4"/>
    <w:rsid w:val="00213055"/>
    <w:rsid w:val="00213A6E"/>
    <w:rsid w:val="002150F2"/>
    <w:rsid w:val="00215D47"/>
    <w:rsid w:val="00216AE1"/>
    <w:rsid w:val="0021732E"/>
    <w:rsid w:val="002177FA"/>
    <w:rsid w:val="00222012"/>
    <w:rsid w:val="00223746"/>
    <w:rsid w:val="00224DF4"/>
    <w:rsid w:val="0022520C"/>
    <w:rsid w:val="00231049"/>
    <w:rsid w:val="00234291"/>
    <w:rsid w:val="00234B18"/>
    <w:rsid w:val="002361B8"/>
    <w:rsid w:val="00236608"/>
    <w:rsid w:val="0023661B"/>
    <w:rsid w:val="002369AA"/>
    <w:rsid w:val="00236EBF"/>
    <w:rsid w:val="00237910"/>
    <w:rsid w:val="002403AC"/>
    <w:rsid w:val="00241520"/>
    <w:rsid w:val="002416E6"/>
    <w:rsid w:val="00241CC4"/>
    <w:rsid w:val="00242778"/>
    <w:rsid w:val="00243794"/>
    <w:rsid w:val="00243B31"/>
    <w:rsid w:val="002445D5"/>
    <w:rsid w:val="002455C1"/>
    <w:rsid w:val="00245918"/>
    <w:rsid w:val="002466AD"/>
    <w:rsid w:val="00246A49"/>
    <w:rsid w:val="002478AF"/>
    <w:rsid w:val="00247A3B"/>
    <w:rsid w:val="00253CCE"/>
    <w:rsid w:val="002542E9"/>
    <w:rsid w:val="00254772"/>
    <w:rsid w:val="00254BD5"/>
    <w:rsid w:val="00254F5A"/>
    <w:rsid w:val="00255094"/>
    <w:rsid w:val="00255D64"/>
    <w:rsid w:val="00256042"/>
    <w:rsid w:val="00256811"/>
    <w:rsid w:val="00256E1A"/>
    <w:rsid w:val="00256FA7"/>
    <w:rsid w:val="00257A66"/>
    <w:rsid w:val="0026049E"/>
    <w:rsid w:val="0026109D"/>
    <w:rsid w:val="00261129"/>
    <w:rsid w:val="002616EE"/>
    <w:rsid w:val="00261E82"/>
    <w:rsid w:val="002625E0"/>
    <w:rsid w:val="00262C12"/>
    <w:rsid w:val="002703DB"/>
    <w:rsid w:val="0027068E"/>
    <w:rsid w:val="00270AA5"/>
    <w:rsid w:val="00271E99"/>
    <w:rsid w:val="002725BB"/>
    <w:rsid w:val="00272B22"/>
    <w:rsid w:val="00273213"/>
    <w:rsid w:val="002737CE"/>
    <w:rsid w:val="00274B7C"/>
    <w:rsid w:val="0027519B"/>
    <w:rsid w:val="00275AD5"/>
    <w:rsid w:val="00275B4C"/>
    <w:rsid w:val="00276795"/>
    <w:rsid w:val="00276CBA"/>
    <w:rsid w:val="00276FCE"/>
    <w:rsid w:val="00277750"/>
    <w:rsid w:val="0027778B"/>
    <w:rsid w:val="002803AF"/>
    <w:rsid w:val="00281F4A"/>
    <w:rsid w:val="0028246D"/>
    <w:rsid w:val="00282FEC"/>
    <w:rsid w:val="00284384"/>
    <w:rsid w:val="00284456"/>
    <w:rsid w:val="00287532"/>
    <w:rsid w:val="00287C32"/>
    <w:rsid w:val="00287D2B"/>
    <w:rsid w:val="002902F8"/>
    <w:rsid w:val="00290403"/>
    <w:rsid w:val="002913B5"/>
    <w:rsid w:val="0029143C"/>
    <w:rsid w:val="002917EE"/>
    <w:rsid w:val="00291C94"/>
    <w:rsid w:val="0029274B"/>
    <w:rsid w:val="002946C0"/>
    <w:rsid w:val="00294C5F"/>
    <w:rsid w:val="0029560C"/>
    <w:rsid w:val="0029602D"/>
    <w:rsid w:val="00296118"/>
    <w:rsid w:val="002961AE"/>
    <w:rsid w:val="00296356"/>
    <w:rsid w:val="002968D1"/>
    <w:rsid w:val="00297AEC"/>
    <w:rsid w:val="002A0A43"/>
    <w:rsid w:val="002A1701"/>
    <w:rsid w:val="002A1B35"/>
    <w:rsid w:val="002A2E8E"/>
    <w:rsid w:val="002A349B"/>
    <w:rsid w:val="002A34EC"/>
    <w:rsid w:val="002A3861"/>
    <w:rsid w:val="002A4123"/>
    <w:rsid w:val="002A4674"/>
    <w:rsid w:val="002A47FB"/>
    <w:rsid w:val="002A4A90"/>
    <w:rsid w:val="002A56E8"/>
    <w:rsid w:val="002A5DDA"/>
    <w:rsid w:val="002A606D"/>
    <w:rsid w:val="002A65F1"/>
    <w:rsid w:val="002A6697"/>
    <w:rsid w:val="002A6D74"/>
    <w:rsid w:val="002A717F"/>
    <w:rsid w:val="002A797B"/>
    <w:rsid w:val="002B1590"/>
    <w:rsid w:val="002B23D8"/>
    <w:rsid w:val="002B2655"/>
    <w:rsid w:val="002B3177"/>
    <w:rsid w:val="002B32CB"/>
    <w:rsid w:val="002B402A"/>
    <w:rsid w:val="002B443C"/>
    <w:rsid w:val="002B496C"/>
    <w:rsid w:val="002B4CBE"/>
    <w:rsid w:val="002B4CD0"/>
    <w:rsid w:val="002B4DA7"/>
    <w:rsid w:val="002B4DDD"/>
    <w:rsid w:val="002B5374"/>
    <w:rsid w:val="002B613E"/>
    <w:rsid w:val="002B63E7"/>
    <w:rsid w:val="002B6C67"/>
    <w:rsid w:val="002B7E03"/>
    <w:rsid w:val="002C1CEC"/>
    <w:rsid w:val="002C3B18"/>
    <w:rsid w:val="002C4045"/>
    <w:rsid w:val="002C4D70"/>
    <w:rsid w:val="002C518F"/>
    <w:rsid w:val="002C5921"/>
    <w:rsid w:val="002C6EE0"/>
    <w:rsid w:val="002D0352"/>
    <w:rsid w:val="002D049A"/>
    <w:rsid w:val="002D06A3"/>
    <w:rsid w:val="002D0A65"/>
    <w:rsid w:val="002D10AB"/>
    <w:rsid w:val="002D1366"/>
    <w:rsid w:val="002D17D8"/>
    <w:rsid w:val="002D2B26"/>
    <w:rsid w:val="002D3141"/>
    <w:rsid w:val="002D3207"/>
    <w:rsid w:val="002D460D"/>
    <w:rsid w:val="002D4679"/>
    <w:rsid w:val="002D5458"/>
    <w:rsid w:val="002D6B16"/>
    <w:rsid w:val="002D7B9C"/>
    <w:rsid w:val="002E02C1"/>
    <w:rsid w:val="002E07AF"/>
    <w:rsid w:val="002E0EDD"/>
    <w:rsid w:val="002E0FAF"/>
    <w:rsid w:val="002E16A4"/>
    <w:rsid w:val="002E2B20"/>
    <w:rsid w:val="002E40DD"/>
    <w:rsid w:val="002E48B4"/>
    <w:rsid w:val="002E4C28"/>
    <w:rsid w:val="002E6EFA"/>
    <w:rsid w:val="002E7FE6"/>
    <w:rsid w:val="002F08A9"/>
    <w:rsid w:val="002F0995"/>
    <w:rsid w:val="002F1823"/>
    <w:rsid w:val="002F217A"/>
    <w:rsid w:val="002F24E4"/>
    <w:rsid w:val="002F32A2"/>
    <w:rsid w:val="002F38C8"/>
    <w:rsid w:val="002F3EF8"/>
    <w:rsid w:val="002F493C"/>
    <w:rsid w:val="002F4E83"/>
    <w:rsid w:val="002F5719"/>
    <w:rsid w:val="002F5FF5"/>
    <w:rsid w:val="002F6122"/>
    <w:rsid w:val="002F72F7"/>
    <w:rsid w:val="002F743B"/>
    <w:rsid w:val="002F7FA0"/>
    <w:rsid w:val="00300432"/>
    <w:rsid w:val="00301AA9"/>
    <w:rsid w:val="00302F4F"/>
    <w:rsid w:val="00302F87"/>
    <w:rsid w:val="00303735"/>
    <w:rsid w:val="0030401A"/>
    <w:rsid w:val="00304349"/>
    <w:rsid w:val="003049AA"/>
    <w:rsid w:val="00304B75"/>
    <w:rsid w:val="003051AC"/>
    <w:rsid w:val="0030549E"/>
    <w:rsid w:val="00305591"/>
    <w:rsid w:val="00305680"/>
    <w:rsid w:val="00306839"/>
    <w:rsid w:val="00307463"/>
    <w:rsid w:val="00307907"/>
    <w:rsid w:val="0031138A"/>
    <w:rsid w:val="00311869"/>
    <w:rsid w:val="00311B9C"/>
    <w:rsid w:val="00312785"/>
    <w:rsid w:val="003128D4"/>
    <w:rsid w:val="00312907"/>
    <w:rsid w:val="003133E0"/>
    <w:rsid w:val="00314879"/>
    <w:rsid w:val="0031519D"/>
    <w:rsid w:val="00316016"/>
    <w:rsid w:val="00316A0B"/>
    <w:rsid w:val="0031763C"/>
    <w:rsid w:val="00320752"/>
    <w:rsid w:val="0032075F"/>
    <w:rsid w:val="003212AB"/>
    <w:rsid w:val="00322894"/>
    <w:rsid w:val="003232C7"/>
    <w:rsid w:val="00323394"/>
    <w:rsid w:val="00323723"/>
    <w:rsid w:val="00324499"/>
    <w:rsid w:val="00325630"/>
    <w:rsid w:val="003259AA"/>
    <w:rsid w:val="00325E87"/>
    <w:rsid w:val="00326E04"/>
    <w:rsid w:val="00327749"/>
    <w:rsid w:val="003300D0"/>
    <w:rsid w:val="00330109"/>
    <w:rsid w:val="003319CE"/>
    <w:rsid w:val="00332614"/>
    <w:rsid w:val="00333003"/>
    <w:rsid w:val="00333AD0"/>
    <w:rsid w:val="00333F73"/>
    <w:rsid w:val="00335DB4"/>
    <w:rsid w:val="00336AA4"/>
    <w:rsid w:val="00336F1E"/>
    <w:rsid w:val="003401D7"/>
    <w:rsid w:val="00340FDC"/>
    <w:rsid w:val="0034204A"/>
    <w:rsid w:val="00342335"/>
    <w:rsid w:val="003425E7"/>
    <w:rsid w:val="00342612"/>
    <w:rsid w:val="003428BD"/>
    <w:rsid w:val="003429C5"/>
    <w:rsid w:val="00342AE9"/>
    <w:rsid w:val="003430B4"/>
    <w:rsid w:val="00343A50"/>
    <w:rsid w:val="00344847"/>
    <w:rsid w:val="00345BFB"/>
    <w:rsid w:val="0034664B"/>
    <w:rsid w:val="00347695"/>
    <w:rsid w:val="00350BEC"/>
    <w:rsid w:val="00350D4A"/>
    <w:rsid w:val="00351128"/>
    <w:rsid w:val="00351D0C"/>
    <w:rsid w:val="00351F9D"/>
    <w:rsid w:val="003520C0"/>
    <w:rsid w:val="0035211A"/>
    <w:rsid w:val="003521CF"/>
    <w:rsid w:val="003529CA"/>
    <w:rsid w:val="003533D5"/>
    <w:rsid w:val="003539C3"/>
    <w:rsid w:val="00353F6F"/>
    <w:rsid w:val="00355752"/>
    <w:rsid w:val="00355ECD"/>
    <w:rsid w:val="00355EE7"/>
    <w:rsid w:val="003564F2"/>
    <w:rsid w:val="00360178"/>
    <w:rsid w:val="003604B1"/>
    <w:rsid w:val="00361612"/>
    <w:rsid w:val="003617AF"/>
    <w:rsid w:val="00362382"/>
    <w:rsid w:val="00363982"/>
    <w:rsid w:val="003645E3"/>
    <w:rsid w:val="00364C59"/>
    <w:rsid w:val="00364D2E"/>
    <w:rsid w:val="00364EA6"/>
    <w:rsid w:val="003659DA"/>
    <w:rsid w:val="00365B86"/>
    <w:rsid w:val="00365E1B"/>
    <w:rsid w:val="00367679"/>
    <w:rsid w:val="00367682"/>
    <w:rsid w:val="0037007D"/>
    <w:rsid w:val="00371AB1"/>
    <w:rsid w:val="00371B63"/>
    <w:rsid w:val="00371FA9"/>
    <w:rsid w:val="00372B28"/>
    <w:rsid w:val="00373B72"/>
    <w:rsid w:val="00374EA1"/>
    <w:rsid w:val="00375BF4"/>
    <w:rsid w:val="003761BA"/>
    <w:rsid w:val="00376E0B"/>
    <w:rsid w:val="003773B4"/>
    <w:rsid w:val="00377CAA"/>
    <w:rsid w:val="00380D8D"/>
    <w:rsid w:val="00381425"/>
    <w:rsid w:val="00382281"/>
    <w:rsid w:val="00382414"/>
    <w:rsid w:val="0038281D"/>
    <w:rsid w:val="00382901"/>
    <w:rsid w:val="00383D08"/>
    <w:rsid w:val="00383D85"/>
    <w:rsid w:val="00384120"/>
    <w:rsid w:val="00384340"/>
    <w:rsid w:val="00384549"/>
    <w:rsid w:val="00385B80"/>
    <w:rsid w:val="00390607"/>
    <w:rsid w:val="00391635"/>
    <w:rsid w:val="00391E22"/>
    <w:rsid w:val="003928B7"/>
    <w:rsid w:val="00393F49"/>
    <w:rsid w:val="00394662"/>
    <w:rsid w:val="00394B47"/>
    <w:rsid w:val="00397EA6"/>
    <w:rsid w:val="003A021B"/>
    <w:rsid w:val="003A1918"/>
    <w:rsid w:val="003A1ECF"/>
    <w:rsid w:val="003A1FF8"/>
    <w:rsid w:val="003A24DD"/>
    <w:rsid w:val="003A3339"/>
    <w:rsid w:val="003A3756"/>
    <w:rsid w:val="003A3F13"/>
    <w:rsid w:val="003A6872"/>
    <w:rsid w:val="003A7081"/>
    <w:rsid w:val="003A728F"/>
    <w:rsid w:val="003A73F2"/>
    <w:rsid w:val="003B0543"/>
    <w:rsid w:val="003B05FC"/>
    <w:rsid w:val="003B0657"/>
    <w:rsid w:val="003B06A5"/>
    <w:rsid w:val="003B07C0"/>
    <w:rsid w:val="003B1420"/>
    <w:rsid w:val="003B2079"/>
    <w:rsid w:val="003B257A"/>
    <w:rsid w:val="003B33F3"/>
    <w:rsid w:val="003B3F55"/>
    <w:rsid w:val="003B42BE"/>
    <w:rsid w:val="003B5072"/>
    <w:rsid w:val="003B556B"/>
    <w:rsid w:val="003B591E"/>
    <w:rsid w:val="003B5EE8"/>
    <w:rsid w:val="003B6956"/>
    <w:rsid w:val="003C013F"/>
    <w:rsid w:val="003C01DF"/>
    <w:rsid w:val="003C098B"/>
    <w:rsid w:val="003C274C"/>
    <w:rsid w:val="003C2FAE"/>
    <w:rsid w:val="003C3233"/>
    <w:rsid w:val="003C557E"/>
    <w:rsid w:val="003C66BF"/>
    <w:rsid w:val="003C6BD0"/>
    <w:rsid w:val="003D1E0C"/>
    <w:rsid w:val="003D1F56"/>
    <w:rsid w:val="003D258B"/>
    <w:rsid w:val="003D5337"/>
    <w:rsid w:val="003D5613"/>
    <w:rsid w:val="003D6FE3"/>
    <w:rsid w:val="003D780C"/>
    <w:rsid w:val="003E0BF3"/>
    <w:rsid w:val="003E1A4A"/>
    <w:rsid w:val="003E2579"/>
    <w:rsid w:val="003E2677"/>
    <w:rsid w:val="003E28C7"/>
    <w:rsid w:val="003E41CA"/>
    <w:rsid w:val="003E43D8"/>
    <w:rsid w:val="003E47B1"/>
    <w:rsid w:val="003E5137"/>
    <w:rsid w:val="003E535D"/>
    <w:rsid w:val="003E67BD"/>
    <w:rsid w:val="003E688B"/>
    <w:rsid w:val="003E7BBC"/>
    <w:rsid w:val="003E7DE0"/>
    <w:rsid w:val="003F02F9"/>
    <w:rsid w:val="003F0BD2"/>
    <w:rsid w:val="003F1221"/>
    <w:rsid w:val="003F16F0"/>
    <w:rsid w:val="003F18A2"/>
    <w:rsid w:val="003F1AF2"/>
    <w:rsid w:val="003F2952"/>
    <w:rsid w:val="003F3133"/>
    <w:rsid w:val="003F3C70"/>
    <w:rsid w:val="003F4245"/>
    <w:rsid w:val="003F4E12"/>
    <w:rsid w:val="003F4EB9"/>
    <w:rsid w:val="003F5611"/>
    <w:rsid w:val="003F6452"/>
    <w:rsid w:val="003F79DC"/>
    <w:rsid w:val="003F7A13"/>
    <w:rsid w:val="00400476"/>
    <w:rsid w:val="004017B0"/>
    <w:rsid w:val="004028A0"/>
    <w:rsid w:val="00402BFE"/>
    <w:rsid w:val="00404BD7"/>
    <w:rsid w:val="00404EAC"/>
    <w:rsid w:val="00404FAD"/>
    <w:rsid w:val="004050AB"/>
    <w:rsid w:val="00407B97"/>
    <w:rsid w:val="00410DE1"/>
    <w:rsid w:val="00411188"/>
    <w:rsid w:val="00411676"/>
    <w:rsid w:val="0041187D"/>
    <w:rsid w:val="00411FD9"/>
    <w:rsid w:val="004132B7"/>
    <w:rsid w:val="00413976"/>
    <w:rsid w:val="00413E14"/>
    <w:rsid w:val="00414280"/>
    <w:rsid w:val="0041473C"/>
    <w:rsid w:val="00414D7A"/>
    <w:rsid w:val="00414EB0"/>
    <w:rsid w:val="00415089"/>
    <w:rsid w:val="004154BF"/>
    <w:rsid w:val="0041658C"/>
    <w:rsid w:val="004167FD"/>
    <w:rsid w:val="00417067"/>
    <w:rsid w:val="004170DB"/>
    <w:rsid w:val="00417948"/>
    <w:rsid w:val="00417BA6"/>
    <w:rsid w:val="00420F1B"/>
    <w:rsid w:val="004212D8"/>
    <w:rsid w:val="0042174D"/>
    <w:rsid w:val="004223D5"/>
    <w:rsid w:val="00423362"/>
    <w:rsid w:val="00423B29"/>
    <w:rsid w:val="00423F9C"/>
    <w:rsid w:val="00426AB8"/>
    <w:rsid w:val="00426CBB"/>
    <w:rsid w:val="0042764A"/>
    <w:rsid w:val="0042764C"/>
    <w:rsid w:val="00427AA9"/>
    <w:rsid w:val="0043006E"/>
    <w:rsid w:val="0043087A"/>
    <w:rsid w:val="00431435"/>
    <w:rsid w:val="00431A42"/>
    <w:rsid w:val="0043231F"/>
    <w:rsid w:val="004325E7"/>
    <w:rsid w:val="00432954"/>
    <w:rsid w:val="00433380"/>
    <w:rsid w:val="00435355"/>
    <w:rsid w:val="004365B4"/>
    <w:rsid w:val="00437722"/>
    <w:rsid w:val="004405F1"/>
    <w:rsid w:val="00441B12"/>
    <w:rsid w:val="00441D86"/>
    <w:rsid w:val="004421D6"/>
    <w:rsid w:val="0044346E"/>
    <w:rsid w:val="00444EDC"/>
    <w:rsid w:val="0044506F"/>
    <w:rsid w:val="00447563"/>
    <w:rsid w:val="0044791C"/>
    <w:rsid w:val="00450F05"/>
    <w:rsid w:val="00452DEC"/>
    <w:rsid w:val="004546E4"/>
    <w:rsid w:val="00454E28"/>
    <w:rsid w:val="00455220"/>
    <w:rsid w:val="004559D7"/>
    <w:rsid w:val="0045683A"/>
    <w:rsid w:val="004574B5"/>
    <w:rsid w:val="004604F9"/>
    <w:rsid w:val="00460786"/>
    <w:rsid w:val="00461046"/>
    <w:rsid w:val="00463304"/>
    <w:rsid w:val="00463556"/>
    <w:rsid w:val="004643DB"/>
    <w:rsid w:val="0046660A"/>
    <w:rsid w:val="00466ABB"/>
    <w:rsid w:val="0046742D"/>
    <w:rsid w:val="00467B8C"/>
    <w:rsid w:val="004708BB"/>
    <w:rsid w:val="004714B4"/>
    <w:rsid w:val="004717FD"/>
    <w:rsid w:val="004726F9"/>
    <w:rsid w:val="0047286D"/>
    <w:rsid w:val="004729F0"/>
    <w:rsid w:val="00472A3B"/>
    <w:rsid w:val="00473435"/>
    <w:rsid w:val="00473567"/>
    <w:rsid w:val="00473EE9"/>
    <w:rsid w:val="00476331"/>
    <w:rsid w:val="00476397"/>
    <w:rsid w:val="0047645D"/>
    <w:rsid w:val="004765C0"/>
    <w:rsid w:val="00480126"/>
    <w:rsid w:val="00480485"/>
    <w:rsid w:val="00480BF3"/>
    <w:rsid w:val="00480D1B"/>
    <w:rsid w:val="004811E7"/>
    <w:rsid w:val="00481D85"/>
    <w:rsid w:val="00483240"/>
    <w:rsid w:val="004832BF"/>
    <w:rsid w:val="00483B6C"/>
    <w:rsid w:val="0048411B"/>
    <w:rsid w:val="0048529E"/>
    <w:rsid w:val="00485CCF"/>
    <w:rsid w:val="00487285"/>
    <w:rsid w:val="0048765D"/>
    <w:rsid w:val="00487C50"/>
    <w:rsid w:val="00487D1A"/>
    <w:rsid w:val="00487D72"/>
    <w:rsid w:val="00491062"/>
    <w:rsid w:val="00491E9D"/>
    <w:rsid w:val="00495035"/>
    <w:rsid w:val="00495122"/>
    <w:rsid w:val="00495560"/>
    <w:rsid w:val="00495A5B"/>
    <w:rsid w:val="0049705E"/>
    <w:rsid w:val="0049739B"/>
    <w:rsid w:val="00497825"/>
    <w:rsid w:val="00497C53"/>
    <w:rsid w:val="00497D08"/>
    <w:rsid w:val="004A0711"/>
    <w:rsid w:val="004A0E11"/>
    <w:rsid w:val="004A1781"/>
    <w:rsid w:val="004A206E"/>
    <w:rsid w:val="004A26B7"/>
    <w:rsid w:val="004A2738"/>
    <w:rsid w:val="004A39B4"/>
    <w:rsid w:val="004A3ACE"/>
    <w:rsid w:val="004A3D08"/>
    <w:rsid w:val="004A55D6"/>
    <w:rsid w:val="004A7B2A"/>
    <w:rsid w:val="004B0155"/>
    <w:rsid w:val="004B0487"/>
    <w:rsid w:val="004B09F6"/>
    <w:rsid w:val="004B1312"/>
    <w:rsid w:val="004B2246"/>
    <w:rsid w:val="004B32C6"/>
    <w:rsid w:val="004B3F6D"/>
    <w:rsid w:val="004B3FAC"/>
    <w:rsid w:val="004B42F5"/>
    <w:rsid w:val="004B4FEE"/>
    <w:rsid w:val="004B5626"/>
    <w:rsid w:val="004B5739"/>
    <w:rsid w:val="004B6B2D"/>
    <w:rsid w:val="004B70FB"/>
    <w:rsid w:val="004B7BF0"/>
    <w:rsid w:val="004B7DEF"/>
    <w:rsid w:val="004C0DE3"/>
    <w:rsid w:val="004C1727"/>
    <w:rsid w:val="004C1A7D"/>
    <w:rsid w:val="004C2AD2"/>
    <w:rsid w:val="004C46B1"/>
    <w:rsid w:val="004C4838"/>
    <w:rsid w:val="004C56B4"/>
    <w:rsid w:val="004C56E6"/>
    <w:rsid w:val="004C56FF"/>
    <w:rsid w:val="004C63B3"/>
    <w:rsid w:val="004C65D2"/>
    <w:rsid w:val="004C698A"/>
    <w:rsid w:val="004C7905"/>
    <w:rsid w:val="004D0721"/>
    <w:rsid w:val="004D0879"/>
    <w:rsid w:val="004D126A"/>
    <w:rsid w:val="004D1C9B"/>
    <w:rsid w:val="004D1E07"/>
    <w:rsid w:val="004D2410"/>
    <w:rsid w:val="004D24ED"/>
    <w:rsid w:val="004D26C2"/>
    <w:rsid w:val="004D2BBE"/>
    <w:rsid w:val="004D5314"/>
    <w:rsid w:val="004D65E5"/>
    <w:rsid w:val="004D6C28"/>
    <w:rsid w:val="004D6DCA"/>
    <w:rsid w:val="004D6F54"/>
    <w:rsid w:val="004E1526"/>
    <w:rsid w:val="004E1D27"/>
    <w:rsid w:val="004E20C9"/>
    <w:rsid w:val="004E283A"/>
    <w:rsid w:val="004E3BF2"/>
    <w:rsid w:val="004E3CAA"/>
    <w:rsid w:val="004E3CAC"/>
    <w:rsid w:val="004E3CC3"/>
    <w:rsid w:val="004E47F9"/>
    <w:rsid w:val="004E52D5"/>
    <w:rsid w:val="004E5B0D"/>
    <w:rsid w:val="004E6A6B"/>
    <w:rsid w:val="004E6AB1"/>
    <w:rsid w:val="004E6C4D"/>
    <w:rsid w:val="004E7A2D"/>
    <w:rsid w:val="004E7D05"/>
    <w:rsid w:val="004F08BE"/>
    <w:rsid w:val="004F11D3"/>
    <w:rsid w:val="004F1E02"/>
    <w:rsid w:val="004F24FE"/>
    <w:rsid w:val="004F3963"/>
    <w:rsid w:val="004F4A33"/>
    <w:rsid w:val="004F4D4F"/>
    <w:rsid w:val="004F64EC"/>
    <w:rsid w:val="004F6D36"/>
    <w:rsid w:val="004F712D"/>
    <w:rsid w:val="004F7BC0"/>
    <w:rsid w:val="00500AC4"/>
    <w:rsid w:val="00500ADE"/>
    <w:rsid w:val="005020C6"/>
    <w:rsid w:val="005036AD"/>
    <w:rsid w:val="0050466D"/>
    <w:rsid w:val="0050471B"/>
    <w:rsid w:val="00504824"/>
    <w:rsid w:val="00504A2C"/>
    <w:rsid w:val="005050B5"/>
    <w:rsid w:val="0050514C"/>
    <w:rsid w:val="005053E0"/>
    <w:rsid w:val="00505431"/>
    <w:rsid w:val="00505971"/>
    <w:rsid w:val="00505C03"/>
    <w:rsid w:val="00505F9F"/>
    <w:rsid w:val="00506FDD"/>
    <w:rsid w:val="00507F8E"/>
    <w:rsid w:val="0051217E"/>
    <w:rsid w:val="0051247E"/>
    <w:rsid w:val="00512FD1"/>
    <w:rsid w:val="00513DC2"/>
    <w:rsid w:val="00513EB7"/>
    <w:rsid w:val="0051466D"/>
    <w:rsid w:val="00514D3E"/>
    <w:rsid w:val="00515432"/>
    <w:rsid w:val="00515840"/>
    <w:rsid w:val="00515DA8"/>
    <w:rsid w:val="005169C6"/>
    <w:rsid w:val="005177C5"/>
    <w:rsid w:val="00520F5F"/>
    <w:rsid w:val="00522113"/>
    <w:rsid w:val="005226C6"/>
    <w:rsid w:val="00522FD3"/>
    <w:rsid w:val="00523B63"/>
    <w:rsid w:val="00523B7A"/>
    <w:rsid w:val="00524B5B"/>
    <w:rsid w:val="00524DF9"/>
    <w:rsid w:val="00525031"/>
    <w:rsid w:val="0052572C"/>
    <w:rsid w:val="0052682A"/>
    <w:rsid w:val="0052726F"/>
    <w:rsid w:val="0052781D"/>
    <w:rsid w:val="00527F48"/>
    <w:rsid w:val="00530339"/>
    <w:rsid w:val="00530D61"/>
    <w:rsid w:val="00531E34"/>
    <w:rsid w:val="00532ED2"/>
    <w:rsid w:val="005343E3"/>
    <w:rsid w:val="00534430"/>
    <w:rsid w:val="00534D8E"/>
    <w:rsid w:val="0053657F"/>
    <w:rsid w:val="00540D3F"/>
    <w:rsid w:val="00541D0A"/>
    <w:rsid w:val="00542850"/>
    <w:rsid w:val="00542B74"/>
    <w:rsid w:val="00542D33"/>
    <w:rsid w:val="005432A3"/>
    <w:rsid w:val="00543392"/>
    <w:rsid w:val="005437C6"/>
    <w:rsid w:val="005437C7"/>
    <w:rsid w:val="005444C7"/>
    <w:rsid w:val="00544AE9"/>
    <w:rsid w:val="00544C70"/>
    <w:rsid w:val="0054548D"/>
    <w:rsid w:val="005455C3"/>
    <w:rsid w:val="0054566B"/>
    <w:rsid w:val="00546004"/>
    <w:rsid w:val="00547C43"/>
    <w:rsid w:val="0055007E"/>
    <w:rsid w:val="005510BF"/>
    <w:rsid w:val="00551B2C"/>
    <w:rsid w:val="005524D7"/>
    <w:rsid w:val="0055309E"/>
    <w:rsid w:val="005531E4"/>
    <w:rsid w:val="00553A1A"/>
    <w:rsid w:val="00553A99"/>
    <w:rsid w:val="005540DF"/>
    <w:rsid w:val="00555870"/>
    <w:rsid w:val="005559BB"/>
    <w:rsid w:val="0055693A"/>
    <w:rsid w:val="0055757C"/>
    <w:rsid w:val="00557AAE"/>
    <w:rsid w:val="00560393"/>
    <w:rsid w:val="00560812"/>
    <w:rsid w:val="00560B67"/>
    <w:rsid w:val="00560FED"/>
    <w:rsid w:val="00561C7F"/>
    <w:rsid w:val="0056221E"/>
    <w:rsid w:val="00562B0A"/>
    <w:rsid w:val="00562FB2"/>
    <w:rsid w:val="005632E8"/>
    <w:rsid w:val="0056344D"/>
    <w:rsid w:val="0056477A"/>
    <w:rsid w:val="00564AE1"/>
    <w:rsid w:val="00565F34"/>
    <w:rsid w:val="005660BD"/>
    <w:rsid w:val="00566A36"/>
    <w:rsid w:val="00567BB3"/>
    <w:rsid w:val="005701E6"/>
    <w:rsid w:val="005705CE"/>
    <w:rsid w:val="0057076D"/>
    <w:rsid w:val="0057093F"/>
    <w:rsid w:val="005710CD"/>
    <w:rsid w:val="0057169A"/>
    <w:rsid w:val="00571EB4"/>
    <w:rsid w:val="00571FC1"/>
    <w:rsid w:val="005721BB"/>
    <w:rsid w:val="00573FBF"/>
    <w:rsid w:val="0057550F"/>
    <w:rsid w:val="00575B39"/>
    <w:rsid w:val="00576DB1"/>
    <w:rsid w:val="00577C47"/>
    <w:rsid w:val="00577D0A"/>
    <w:rsid w:val="005809A0"/>
    <w:rsid w:val="00580F25"/>
    <w:rsid w:val="00581B4B"/>
    <w:rsid w:val="0058221E"/>
    <w:rsid w:val="00582609"/>
    <w:rsid w:val="00582CDA"/>
    <w:rsid w:val="00583118"/>
    <w:rsid w:val="0058313F"/>
    <w:rsid w:val="005841AC"/>
    <w:rsid w:val="00584800"/>
    <w:rsid w:val="00584D83"/>
    <w:rsid w:val="00585988"/>
    <w:rsid w:val="00585B71"/>
    <w:rsid w:val="00585F19"/>
    <w:rsid w:val="00585F60"/>
    <w:rsid w:val="00586227"/>
    <w:rsid w:val="00586623"/>
    <w:rsid w:val="00586711"/>
    <w:rsid w:val="005876C2"/>
    <w:rsid w:val="00587F9A"/>
    <w:rsid w:val="00591581"/>
    <w:rsid w:val="005918D8"/>
    <w:rsid w:val="00591B51"/>
    <w:rsid w:val="00591C33"/>
    <w:rsid w:val="00592514"/>
    <w:rsid w:val="005926F7"/>
    <w:rsid w:val="00592929"/>
    <w:rsid w:val="00592F09"/>
    <w:rsid w:val="005951E8"/>
    <w:rsid w:val="0059572D"/>
    <w:rsid w:val="005957A7"/>
    <w:rsid w:val="00595DB5"/>
    <w:rsid w:val="0059673E"/>
    <w:rsid w:val="005969FB"/>
    <w:rsid w:val="0059727E"/>
    <w:rsid w:val="00597559"/>
    <w:rsid w:val="00597C2C"/>
    <w:rsid w:val="00597FB1"/>
    <w:rsid w:val="005A04E0"/>
    <w:rsid w:val="005A0EB2"/>
    <w:rsid w:val="005A1AE5"/>
    <w:rsid w:val="005A1F35"/>
    <w:rsid w:val="005A233C"/>
    <w:rsid w:val="005A2AAF"/>
    <w:rsid w:val="005A333A"/>
    <w:rsid w:val="005A5A9C"/>
    <w:rsid w:val="005A5AEF"/>
    <w:rsid w:val="005A66AC"/>
    <w:rsid w:val="005A789C"/>
    <w:rsid w:val="005A7B1C"/>
    <w:rsid w:val="005B0085"/>
    <w:rsid w:val="005B0CAE"/>
    <w:rsid w:val="005B258F"/>
    <w:rsid w:val="005B2672"/>
    <w:rsid w:val="005B2967"/>
    <w:rsid w:val="005B2B21"/>
    <w:rsid w:val="005B316D"/>
    <w:rsid w:val="005B3A78"/>
    <w:rsid w:val="005B3D1D"/>
    <w:rsid w:val="005B3EF9"/>
    <w:rsid w:val="005B49BA"/>
    <w:rsid w:val="005B558E"/>
    <w:rsid w:val="005B6285"/>
    <w:rsid w:val="005B7F10"/>
    <w:rsid w:val="005C004E"/>
    <w:rsid w:val="005C068F"/>
    <w:rsid w:val="005C0B6D"/>
    <w:rsid w:val="005C0DDF"/>
    <w:rsid w:val="005C1EEB"/>
    <w:rsid w:val="005C2A64"/>
    <w:rsid w:val="005C4AFB"/>
    <w:rsid w:val="005C4C30"/>
    <w:rsid w:val="005C520F"/>
    <w:rsid w:val="005C5465"/>
    <w:rsid w:val="005C5E03"/>
    <w:rsid w:val="005C6560"/>
    <w:rsid w:val="005C65B8"/>
    <w:rsid w:val="005C6C8E"/>
    <w:rsid w:val="005C6CF0"/>
    <w:rsid w:val="005C7A4C"/>
    <w:rsid w:val="005C7BBA"/>
    <w:rsid w:val="005D17F5"/>
    <w:rsid w:val="005D27AD"/>
    <w:rsid w:val="005D2D06"/>
    <w:rsid w:val="005D31F4"/>
    <w:rsid w:val="005D3A64"/>
    <w:rsid w:val="005D4939"/>
    <w:rsid w:val="005D51AE"/>
    <w:rsid w:val="005D536D"/>
    <w:rsid w:val="005D5471"/>
    <w:rsid w:val="005D5687"/>
    <w:rsid w:val="005D568B"/>
    <w:rsid w:val="005D57D7"/>
    <w:rsid w:val="005D588B"/>
    <w:rsid w:val="005D5F08"/>
    <w:rsid w:val="005D6660"/>
    <w:rsid w:val="005D69A7"/>
    <w:rsid w:val="005D7BF7"/>
    <w:rsid w:val="005D7F36"/>
    <w:rsid w:val="005E04FA"/>
    <w:rsid w:val="005E10BB"/>
    <w:rsid w:val="005E36CE"/>
    <w:rsid w:val="005E42E8"/>
    <w:rsid w:val="005E474C"/>
    <w:rsid w:val="005E5009"/>
    <w:rsid w:val="005E50EA"/>
    <w:rsid w:val="005E5414"/>
    <w:rsid w:val="005E647D"/>
    <w:rsid w:val="005E711A"/>
    <w:rsid w:val="005E7610"/>
    <w:rsid w:val="005F15D2"/>
    <w:rsid w:val="005F1960"/>
    <w:rsid w:val="005F1C0C"/>
    <w:rsid w:val="005F3749"/>
    <w:rsid w:val="005F4170"/>
    <w:rsid w:val="005F61E1"/>
    <w:rsid w:val="005F6322"/>
    <w:rsid w:val="005F6618"/>
    <w:rsid w:val="005F72B9"/>
    <w:rsid w:val="005F7AF0"/>
    <w:rsid w:val="00600590"/>
    <w:rsid w:val="00601283"/>
    <w:rsid w:val="00601631"/>
    <w:rsid w:val="0060168A"/>
    <w:rsid w:val="00601AF3"/>
    <w:rsid w:val="0060248E"/>
    <w:rsid w:val="006024E8"/>
    <w:rsid w:val="00602889"/>
    <w:rsid w:val="00602FA6"/>
    <w:rsid w:val="0060314D"/>
    <w:rsid w:val="00603B70"/>
    <w:rsid w:val="00604022"/>
    <w:rsid w:val="00605202"/>
    <w:rsid w:val="00605C1A"/>
    <w:rsid w:val="00610FAF"/>
    <w:rsid w:val="00611B89"/>
    <w:rsid w:val="00611E44"/>
    <w:rsid w:val="006121A0"/>
    <w:rsid w:val="0061230D"/>
    <w:rsid w:val="006123BC"/>
    <w:rsid w:val="00613E9A"/>
    <w:rsid w:val="0061470D"/>
    <w:rsid w:val="006158E6"/>
    <w:rsid w:val="006166FE"/>
    <w:rsid w:val="00616EE2"/>
    <w:rsid w:val="00617194"/>
    <w:rsid w:val="00617307"/>
    <w:rsid w:val="006175C7"/>
    <w:rsid w:val="00621393"/>
    <w:rsid w:val="00621A22"/>
    <w:rsid w:val="00621F93"/>
    <w:rsid w:val="006220DB"/>
    <w:rsid w:val="00622551"/>
    <w:rsid w:val="00623197"/>
    <w:rsid w:val="006235D5"/>
    <w:rsid w:val="00623BA6"/>
    <w:rsid w:val="00624A90"/>
    <w:rsid w:val="00625BBA"/>
    <w:rsid w:val="00625F23"/>
    <w:rsid w:val="00626000"/>
    <w:rsid w:val="006267E2"/>
    <w:rsid w:val="0062743C"/>
    <w:rsid w:val="0062782E"/>
    <w:rsid w:val="006351BA"/>
    <w:rsid w:val="00635842"/>
    <w:rsid w:val="00635B7D"/>
    <w:rsid w:val="00635F5A"/>
    <w:rsid w:val="00635F67"/>
    <w:rsid w:val="0063669A"/>
    <w:rsid w:val="00637768"/>
    <w:rsid w:val="00637997"/>
    <w:rsid w:val="00637BB7"/>
    <w:rsid w:val="006403FD"/>
    <w:rsid w:val="00640650"/>
    <w:rsid w:val="00640663"/>
    <w:rsid w:val="00640BF8"/>
    <w:rsid w:val="00640FB3"/>
    <w:rsid w:val="00641CA1"/>
    <w:rsid w:val="00641ED0"/>
    <w:rsid w:val="00642061"/>
    <w:rsid w:val="0064280A"/>
    <w:rsid w:val="0064308D"/>
    <w:rsid w:val="006431F4"/>
    <w:rsid w:val="006433A9"/>
    <w:rsid w:val="00643652"/>
    <w:rsid w:val="00644B45"/>
    <w:rsid w:val="00644FF9"/>
    <w:rsid w:val="00645EE5"/>
    <w:rsid w:val="0064725E"/>
    <w:rsid w:val="00647B0C"/>
    <w:rsid w:val="00647C4D"/>
    <w:rsid w:val="00650264"/>
    <w:rsid w:val="006503A5"/>
    <w:rsid w:val="006506C4"/>
    <w:rsid w:val="00651793"/>
    <w:rsid w:val="0065268A"/>
    <w:rsid w:val="0065285D"/>
    <w:rsid w:val="00652B93"/>
    <w:rsid w:val="00653B08"/>
    <w:rsid w:val="00654BE3"/>
    <w:rsid w:val="00654D3F"/>
    <w:rsid w:val="006560C7"/>
    <w:rsid w:val="006566BF"/>
    <w:rsid w:val="00656D26"/>
    <w:rsid w:val="006574C5"/>
    <w:rsid w:val="00657BD3"/>
    <w:rsid w:val="00657E55"/>
    <w:rsid w:val="00660D94"/>
    <w:rsid w:val="006610DD"/>
    <w:rsid w:val="00663810"/>
    <w:rsid w:val="0066412D"/>
    <w:rsid w:val="00664287"/>
    <w:rsid w:val="00664424"/>
    <w:rsid w:val="006644DD"/>
    <w:rsid w:val="006654AF"/>
    <w:rsid w:val="006654B9"/>
    <w:rsid w:val="00665505"/>
    <w:rsid w:val="00665EF7"/>
    <w:rsid w:val="00666948"/>
    <w:rsid w:val="00666CC7"/>
    <w:rsid w:val="00666DE8"/>
    <w:rsid w:val="006671A2"/>
    <w:rsid w:val="0066775E"/>
    <w:rsid w:val="006700B1"/>
    <w:rsid w:val="006703C3"/>
    <w:rsid w:val="00670EAA"/>
    <w:rsid w:val="006715F4"/>
    <w:rsid w:val="006721E7"/>
    <w:rsid w:val="0067253F"/>
    <w:rsid w:val="00674174"/>
    <w:rsid w:val="006749D3"/>
    <w:rsid w:val="00676090"/>
    <w:rsid w:val="0067644F"/>
    <w:rsid w:val="00677C51"/>
    <w:rsid w:val="00677D5D"/>
    <w:rsid w:val="00680761"/>
    <w:rsid w:val="00681907"/>
    <w:rsid w:val="00682464"/>
    <w:rsid w:val="00684277"/>
    <w:rsid w:val="00684704"/>
    <w:rsid w:val="0068553B"/>
    <w:rsid w:val="00685C36"/>
    <w:rsid w:val="00685E6F"/>
    <w:rsid w:val="006864E4"/>
    <w:rsid w:val="00687554"/>
    <w:rsid w:val="00690690"/>
    <w:rsid w:val="00691372"/>
    <w:rsid w:val="00691598"/>
    <w:rsid w:val="00691982"/>
    <w:rsid w:val="00692D80"/>
    <w:rsid w:val="00692FAF"/>
    <w:rsid w:val="006937CE"/>
    <w:rsid w:val="00694288"/>
    <w:rsid w:val="0069521F"/>
    <w:rsid w:val="006956C1"/>
    <w:rsid w:val="00695A97"/>
    <w:rsid w:val="0069655C"/>
    <w:rsid w:val="00696EE6"/>
    <w:rsid w:val="006973FA"/>
    <w:rsid w:val="00697A68"/>
    <w:rsid w:val="006A04E3"/>
    <w:rsid w:val="006A0633"/>
    <w:rsid w:val="006A1865"/>
    <w:rsid w:val="006A1D3C"/>
    <w:rsid w:val="006A2AB5"/>
    <w:rsid w:val="006A4FBC"/>
    <w:rsid w:val="006A54A7"/>
    <w:rsid w:val="006A689B"/>
    <w:rsid w:val="006A6D6E"/>
    <w:rsid w:val="006A7163"/>
    <w:rsid w:val="006A7A08"/>
    <w:rsid w:val="006A7B97"/>
    <w:rsid w:val="006B074C"/>
    <w:rsid w:val="006B1298"/>
    <w:rsid w:val="006B2345"/>
    <w:rsid w:val="006B3B01"/>
    <w:rsid w:val="006B3BBD"/>
    <w:rsid w:val="006B51BF"/>
    <w:rsid w:val="006B5270"/>
    <w:rsid w:val="006B635B"/>
    <w:rsid w:val="006B6554"/>
    <w:rsid w:val="006B78C3"/>
    <w:rsid w:val="006B7C94"/>
    <w:rsid w:val="006C01AD"/>
    <w:rsid w:val="006C0557"/>
    <w:rsid w:val="006C07A6"/>
    <w:rsid w:val="006C0D80"/>
    <w:rsid w:val="006C1426"/>
    <w:rsid w:val="006C253D"/>
    <w:rsid w:val="006C28D7"/>
    <w:rsid w:val="006C2AA5"/>
    <w:rsid w:val="006C2E84"/>
    <w:rsid w:val="006C3345"/>
    <w:rsid w:val="006C34E5"/>
    <w:rsid w:val="006C3716"/>
    <w:rsid w:val="006C3CF2"/>
    <w:rsid w:val="006C622C"/>
    <w:rsid w:val="006C7693"/>
    <w:rsid w:val="006C7983"/>
    <w:rsid w:val="006C7C82"/>
    <w:rsid w:val="006D077A"/>
    <w:rsid w:val="006D3299"/>
    <w:rsid w:val="006D3F03"/>
    <w:rsid w:val="006D4F3F"/>
    <w:rsid w:val="006D611F"/>
    <w:rsid w:val="006D73C6"/>
    <w:rsid w:val="006E0480"/>
    <w:rsid w:val="006E0B63"/>
    <w:rsid w:val="006E13F9"/>
    <w:rsid w:val="006E1806"/>
    <w:rsid w:val="006E22B1"/>
    <w:rsid w:val="006E2679"/>
    <w:rsid w:val="006E2FAD"/>
    <w:rsid w:val="006E4188"/>
    <w:rsid w:val="006E446B"/>
    <w:rsid w:val="006E4781"/>
    <w:rsid w:val="006E57B9"/>
    <w:rsid w:val="006E5867"/>
    <w:rsid w:val="006E5C14"/>
    <w:rsid w:val="006E5D87"/>
    <w:rsid w:val="006E689F"/>
    <w:rsid w:val="006E6C2B"/>
    <w:rsid w:val="006E6CD3"/>
    <w:rsid w:val="006F0E18"/>
    <w:rsid w:val="006F0E3E"/>
    <w:rsid w:val="006F1A7A"/>
    <w:rsid w:val="006F1DC7"/>
    <w:rsid w:val="006F2293"/>
    <w:rsid w:val="006F3EB8"/>
    <w:rsid w:val="006F4350"/>
    <w:rsid w:val="006F45D3"/>
    <w:rsid w:val="006F49D4"/>
    <w:rsid w:val="006F5A86"/>
    <w:rsid w:val="006F647B"/>
    <w:rsid w:val="006F6646"/>
    <w:rsid w:val="006F665A"/>
    <w:rsid w:val="006F6F97"/>
    <w:rsid w:val="006F70D5"/>
    <w:rsid w:val="006F738E"/>
    <w:rsid w:val="006F74B1"/>
    <w:rsid w:val="006F79EA"/>
    <w:rsid w:val="0070055C"/>
    <w:rsid w:val="00700861"/>
    <w:rsid w:val="00700E18"/>
    <w:rsid w:val="00700F74"/>
    <w:rsid w:val="0070120F"/>
    <w:rsid w:val="00702312"/>
    <w:rsid w:val="00702A6A"/>
    <w:rsid w:val="00703E44"/>
    <w:rsid w:val="00704CFF"/>
    <w:rsid w:val="007052D4"/>
    <w:rsid w:val="007057A3"/>
    <w:rsid w:val="00705E9D"/>
    <w:rsid w:val="00706DBA"/>
    <w:rsid w:val="00710447"/>
    <w:rsid w:val="0071061B"/>
    <w:rsid w:val="00710C42"/>
    <w:rsid w:val="007116AB"/>
    <w:rsid w:val="00711A59"/>
    <w:rsid w:val="00711EDE"/>
    <w:rsid w:val="00714A14"/>
    <w:rsid w:val="00714A4F"/>
    <w:rsid w:val="007153C5"/>
    <w:rsid w:val="007156BF"/>
    <w:rsid w:val="007167AC"/>
    <w:rsid w:val="007169B6"/>
    <w:rsid w:val="00717089"/>
    <w:rsid w:val="00717D77"/>
    <w:rsid w:val="00720221"/>
    <w:rsid w:val="00720311"/>
    <w:rsid w:val="00720355"/>
    <w:rsid w:val="00721A7C"/>
    <w:rsid w:val="0072352B"/>
    <w:rsid w:val="00723920"/>
    <w:rsid w:val="00724397"/>
    <w:rsid w:val="007245E1"/>
    <w:rsid w:val="0072475A"/>
    <w:rsid w:val="00725300"/>
    <w:rsid w:val="007257AB"/>
    <w:rsid w:val="007265CB"/>
    <w:rsid w:val="0072701F"/>
    <w:rsid w:val="00727CD5"/>
    <w:rsid w:val="0073036E"/>
    <w:rsid w:val="007311F4"/>
    <w:rsid w:val="00732866"/>
    <w:rsid w:val="00732913"/>
    <w:rsid w:val="00732C1F"/>
    <w:rsid w:val="0073330F"/>
    <w:rsid w:val="00734576"/>
    <w:rsid w:val="007361B5"/>
    <w:rsid w:val="00736CB3"/>
    <w:rsid w:val="00736DFE"/>
    <w:rsid w:val="007377C7"/>
    <w:rsid w:val="0073788D"/>
    <w:rsid w:val="00741167"/>
    <w:rsid w:val="00741241"/>
    <w:rsid w:val="00741B96"/>
    <w:rsid w:val="00741F8D"/>
    <w:rsid w:val="007422CA"/>
    <w:rsid w:val="00743DBE"/>
    <w:rsid w:val="00745BAC"/>
    <w:rsid w:val="007470E9"/>
    <w:rsid w:val="007474F4"/>
    <w:rsid w:val="007501B6"/>
    <w:rsid w:val="00750827"/>
    <w:rsid w:val="00750C7F"/>
    <w:rsid w:val="00751970"/>
    <w:rsid w:val="00751F28"/>
    <w:rsid w:val="0075256B"/>
    <w:rsid w:val="00752994"/>
    <w:rsid w:val="00753111"/>
    <w:rsid w:val="00753512"/>
    <w:rsid w:val="00753C70"/>
    <w:rsid w:val="007552C0"/>
    <w:rsid w:val="0075585F"/>
    <w:rsid w:val="00756024"/>
    <w:rsid w:val="00756CFB"/>
    <w:rsid w:val="0075754D"/>
    <w:rsid w:val="007575A4"/>
    <w:rsid w:val="00760081"/>
    <w:rsid w:val="00760E98"/>
    <w:rsid w:val="0076151E"/>
    <w:rsid w:val="007622FA"/>
    <w:rsid w:val="0076283C"/>
    <w:rsid w:val="00763F50"/>
    <w:rsid w:val="00764356"/>
    <w:rsid w:val="00764F61"/>
    <w:rsid w:val="00765640"/>
    <w:rsid w:val="007668C1"/>
    <w:rsid w:val="00766BE5"/>
    <w:rsid w:val="00766C64"/>
    <w:rsid w:val="00766C88"/>
    <w:rsid w:val="007671E3"/>
    <w:rsid w:val="00767AD5"/>
    <w:rsid w:val="00770165"/>
    <w:rsid w:val="00770C14"/>
    <w:rsid w:val="00772F4D"/>
    <w:rsid w:val="007730E8"/>
    <w:rsid w:val="007736CE"/>
    <w:rsid w:val="0077372D"/>
    <w:rsid w:val="00774309"/>
    <w:rsid w:val="007744F2"/>
    <w:rsid w:val="007747D8"/>
    <w:rsid w:val="007748F6"/>
    <w:rsid w:val="00774F38"/>
    <w:rsid w:val="00775138"/>
    <w:rsid w:val="0077714C"/>
    <w:rsid w:val="00777384"/>
    <w:rsid w:val="00780440"/>
    <w:rsid w:val="00782B76"/>
    <w:rsid w:val="0078378E"/>
    <w:rsid w:val="00783DB6"/>
    <w:rsid w:val="007843E4"/>
    <w:rsid w:val="00784DC1"/>
    <w:rsid w:val="00784DD4"/>
    <w:rsid w:val="00785B2E"/>
    <w:rsid w:val="00785D1E"/>
    <w:rsid w:val="00786701"/>
    <w:rsid w:val="00787224"/>
    <w:rsid w:val="00787CE5"/>
    <w:rsid w:val="00790BC8"/>
    <w:rsid w:val="00790EC0"/>
    <w:rsid w:val="00792314"/>
    <w:rsid w:val="00792325"/>
    <w:rsid w:val="0079243C"/>
    <w:rsid w:val="0079493B"/>
    <w:rsid w:val="00794DA8"/>
    <w:rsid w:val="00794F0B"/>
    <w:rsid w:val="007951A9"/>
    <w:rsid w:val="00795F6C"/>
    <w:rsid w:val="00796CBF"/>
    <w:rsid w:val="00797286"/>
    <w:rsid w:val="007972D4"/>
    <w:rsid w:val="00797425"/>
    <w:rsid w:val="00797D89"/>
    <w:rsid w:val="007A0C75"/>
    <w:rsid w:val="007A11D9"/>
    <w:rsid w:val="007A11EA"/>
    <w:rsid w:val="007A19E4"/>
    <w:rsid w:val="007A256B"/>
    <w:rsid w:val="007A3018"/>
    <w:rsid w:val="007A3100"/>
    <w:rsid w:val="007A401D"/>
    <w:rsid w:val="007A4D83"/>
    <w:rsid w:val="007A5202"/>
    <w:rsid w:val="007A5300"/>
    <w:rsid w:val="007A5F2D"/>
    <w:rsid w:val="007A7621"/>
    <w:rsid w:val="007B0016"/>
    <w:rsid w:val="007B00A6"/>
    <w:rsid w:val="007B0106"/>
    <w:rsid w:val="007B1DFB"/>
    <w:rsid w:val="007B1E1D"/>
    <w:rsid w:val="007B30EC"/>
    <w:rsid w:val="007B4587"/>
    <w:rsid w:val="007B4B47"/>
    <w:rsid w:val="007B56B4"/>
    <w:rsid w:val="007B57EE"/>
    <w:rsid w:val="007B5C53"/>
    <w:rsid w:val="007B6ABE"/>
    <w:rsid w:val="007B7037"/>
    <w:rsid w:val="007B7566"/>
    <w:rsid w:val="007B756A"/>
    <w:rsid w:val="007B784A"/>
    <w:rsid w:val="007B7EBF"/>
    <w:rsid w:val="007C1D8A"/>
    <w:rsid w:val="007C1DAF"/>
    <w:rsid w:val="007C1DBB"/>
    <w:rsid w:val="007C1FF3"/>
    <w:rsid w:val="007C3428"/>
    <w:rsid w:val="007C37BD"/>
    <w:rsid w:val="007C4596"/>
    <w:rsid w:val="007C4ADA"/>
    <w:rsid w:val="007C4F0C"/>
    <w:rsid w:val="007C547F"/>
    <w:rsid w:val="007C5787"/>
    <w:rsid w:val="007C58AA"/>
    <w:rsid w:val="007C5B96"/>
    <w:rsid w:val="007C7400"/>
    <w:rsid w:val="007C789C"/>
    <w:rsid w:val="007D0AD2"/>
    <w:rsid w:val="007D11A3"/>
    <w:rsid w:val="007D2CD3"/>
    <w:rsid w:val="007D3141"/>
    <w:rsid w:val="007D4E73"/>
    <w:rsid w:val="007D53F5"/>
    <w:rsid w:val="007D5565"/>
    <w:rsid w:val="007E0099"/>
    <w:rsid w:val="007E0137"/>
    <w:rsid w:val="007E0371"/>
    <w:rsid w:val="007E081C"/>
    <w:rsid w:val="007E0EFE"/>
    <w:rsid w:val="007E17DB"/>
    <w:rsid w:val="007E20A8"/>
    <w:rsid w:val="007E24F2"/>
    <w:rsid w:val="007E4689"/>
    <w:rsid w:val="007E4871"/>
    <w:rsid w:val="007E49EA"/>
    <w:rsid w:val="007E4E02"/>
    <w:rsid w:val="007E5792"/>
    <w:rsid w:val="007E5881"/>
    <w:rsid w:val="007E5A8A"/>
    <w:rsid w:val="007E5E47"/>
    <w:rsid w:val="007F06F6"/>
    <w:rsid w:val="007F0E55"/>
    <w:rsid w:val="007F33DA"/>
    <w:rsid w:val="007F3507"/>
    <w:rsid w:val="007F3ED7"/>
    <w:rsid w:val="007F5335"/>
    <w:rsid w:val="007F5D96"/>
    <w:rsid w:val="007F7898"/>
    <w:rsid w:val="007F7CD8"/>
    <w:rsid w:val="008012CB"/>
    <w:rsid w:val="00801430"/>
    <w:rsid w:val="0080271C"/>
    <w:rsid w:val="00802EDB"/>
    <w:rsid w:val="00803C58"/>
    <w:rsid w:val="00803F1C"/>
    <w:rsid w:val="00803FC2"/>
    <w:rsid w:val="00804D12"/>
    <w:rsid w:val="00805200"/>
    <w:rsid w:val="008062CB"/>
    <w:rsid w:val="008071A1"/>
    <w:rsid w:val="008074BD"/>
    <w:rsid w:val="00807C1F"/>
    <w:rsid w:val="008123C5"/>
    <w:rsid w:val="00812B13"/>
    <w:rsid w:val="00812B1B"/>
    <w:rsid w:val="008132F1"/>
    <w:rsid w:val="00813366"/>
    <w:rsid w:val="00814036"/>
    <w:rsid w:val="00814318"/>
    <w:rsid w:val="00814D11"/>
    <w:rsid w:val="00815628"/>
    <w:rsid w:val="00815682"/>
    <w:rsid w:val="008161B1"/>
    <w:rsid w:val="008169C4"/>
    <w:rsid w:val="008171CA"/>
    <w:rsid w:val="0081737C"/>
    <w:rsid w:val="008176C1"/>
    <w:rsid w:val="00817904"/>
    <w:rsid w:val="00820077"/>
    <w:rsid w:val="008211A1"/>
    <w:rsid w:val="00823D06"/>
    <w:rsid w:val="00823DCD"/>
    <w:rsid w:val="00824110"/>
    <w:rsid w:val="00824CF7"/>
    <w:rsid w:val="00824D38"/>
    <w:rsid w:val="008251F2"/>
    <w:rsid w:val="00826035"/>
    <w:rsid w:val="008263D4"/>
    <w:rsid w:val="0082662B"/>
    <w:rsid w:val="0082779C"/>
    <w:rsid w:val="00827C58"/>
    <w:rsid w:val="00827E98"/>
    <w:rsid w:val="00830903"/>
    <w:rsid w:val="0083195F"/>
    <w:rsid w:val="00831FE8"/>
    <w:rsid w:val="00831FF4"/>
    <w:rsid w:val="0083478C"/>
    <w:rsid w:val="00834D03"/>
    <w:rsid w:val="00834EDD"/>
    <w:rsid w:val="0083580D"/>
    <w:rsid w:val="008360E0"/>
    <w:rsid w:val="0083626A"/>
    <w:rsid w:val="00837236"/>
    <w:rsid w:val="008374B6"/>
    <w:rsid w:val="00837882"/>
    <w:rsid w:val="008379BC"/>
    <w:rsid w:val="00837F8B"/>
    <w:rsid w:val="0084202E"/>
    <w:rsid w:val="00842A49"/>
    <w:rsid w:val="008439F5"/>
    <w:rsid w:val="00843A01"/>
    <w:rsid w:val="008447BA"/>
    <w:rsid w:val="008450FB"/>
    <w:rsid w:val="00845179"/>
    <w:rsid w:val="008461E9"/>
    <w:rsid w:val="00847297"/>
    <w:rsid w:val="0084788B"/>
    <w:rsid w:val="00847DD4"/>
    <w:rsid w:val="0085044A"/>
    <w:rsid w:val="00850615"/>
    <w:rsid w:val="00850E39"/>
    <w:rsid w:val="008529E7"/>
    <w:rsid w:val="008529F4"/>
    <w:rsid w:val="00852DF1"/>
    <w:rsid w:val="00854A9B"/>
    <w:rsid w:val="00855087"/>
    <w:rsid w:val="008550AF"/>
    <w:rsid w:val="008553D7"/>
    <w:rsid w:val="00856D93"/>
    <w:rsid w:val="008575A2"/>
    <w:rsid w:val="00860030"/>
    <w:rsid w:val="008601CA"/>
    <w:rsid w:val="00861A77"/>
    <w:rsid w:val="00861C95"/>
    <w:rsid w:val="008621AE"/>
    <w:rsid w:val="00862683"/>
    <w:rsid w:val="00862883"/>
    <w:rsid w:val="00862AB4"/>
    <w:rsid w:val="00862C11"/>
    <w:rsid w:val="00862DEA"/>
    <w:rsid w:val="00863478"/>
    <w:rsid w:val="0086377A"/>
    <w:rsid w:val="00863A23"/>
    <w:rsid w:val="00864115"/>
    <w:rsid w:val="00864576"/>
    <w:rsid w:val="008648D1"/>
    <w:rsid w:val="00865182"/>
    <w:rsid w:val="008666F9"/>
    <w:rsid w:val="00866B3C"/>
    <w:rsid w:val="00866E5D"/>
    <w:rsid w:val="00867E70"/>
    <w:rsid w:val="0087014E"/>
    <w:rsid w:val="0087078D"/>
    <w:rsid w:val="008712E8"/>
    <w:rsid w:val="0087140F"/>
    <w:rsid w:val="00871B24"/>
    <w:rsid w:val="00872891"/>
    <w:rsid w:val="00874209"/>
    <w:rsid w:val="0087453D"/>
    <w:rsid w:val="008754FF"/>
    <w:rsid w:val="00875886"/>
    <w:rsid w:val="008763E6"/>
    <w:rsid w:val="00876B5D"/>
    <w:rsid w:val="00876C2E"/>
    <w:rsid w:val="00877151"/>
    <w:rsid w:val="008804F4"/>
    <w:rsid w:val="0088102D"/>
    <w:rsid w:val="00881590"/>
    <w:rsid w:val="008817FB"/>
    <w:rsid w:val="0088183A"/>
    <w:rsid w:val="00881EE0"/>
    <w:rsid w:val="008824F2"/>
    <w:rsid w:val="00882767"/>
    <w:rsid w:val="00882BA4"/>
    <w:rsid w:val="008837E9"/>
    <w:rsid w:val="008848F1"/>
    <w:rsid w:val="0088709A"/>
    <w:rsid w:val="00887A19"/>
    <w:rsid w:val="00887B57"/>
    <w:rsid w:val="00887BE0"/>
    <w:rsid w:val="00890630"/>
    <w:rsid w:val="00890637"/>
    <w:rsid w:val="00892832"/>
    <w:rsid w:val="0089363F"/>
    <w:rsid w:val="008936C5"/>
    <w:rsid w:val="008936F2"/>
    <w:rsid w:val="0089396A"/>
    <w:rsid w:val="00893DDF"/>
    <w:rsid w:val="008964E1"/>
    <w:rsid w:val="00896AFF"/>
    <w:rsid w:val="0089701D"/>
    <w:rsid w:val="008972B2"/>
    <w:rsid w:val="008973DB"/>
    <w:rsid w:val="008977F9"/>
    <w:rsid w:val="00897B71"/>
    <w:rsid w:val="008A06DB"/>
    <w:rsid w:val="008A0828"/>
    <w:rsid w:val="008A1051"/>
    <w:rsid w:val="008A1DCD"/>
    <w:rsid w:val="008A21D3"/>
    <w:rsid w:val="008A23C5"/>
    <w:rsid w:val="008A2939"/>
    <w:rsid w:val="008A29A8"/>
    <w:rsid w:val="008A3937"/>
    <w:rsid w:val="008A396C"/>
    <w:rsid w:val="008A5242"/>
    <w:rsid w:val="008A6D70"/>
    <w:rsid w:val="008A6D8F"/>
    <w:rsid w:val="008A6F3D"/>
    <w:rsid w:val="008A6FCE"/>
    <w:rsid w:val="008A7481"/>
    <w:rsid w:val="008B0842"/>
    <w:rsid w:val="008B18CB"/>
    <w:rsid w:val="008B1D08"/>
    <w:rsid w:val="008B23D8"/>
    <w:rsid w:val="008B2609"/>
    <w:rsid w:val="008B2A79"/>
    <w:rsid w:val="008B3AA1"/>
    <w:rsid w:val="008B3CEC"/>
    <w:rsid w:val="008B503F"/>
    <w:rsid w:val="008B563F"/>
    <w:rsid w:val="008B590A"/>
    <w:rsid w:val="008B5E39"/>
    <w:rsid w:val="008B62CC"/>
    <w:rsid w:val="008B63C0"/>
    <w:rsid w:val="008B6F27"/>
    <w:rsid w:val="008B6FC4"/>
    <w:rsid w:val="008B729F"/>
    <w:rsid w:val="008B7882"/>
    <w:rsid w:val="008C2402"/>
    <w:rsid w:val="008C268B"/>
    <w:rsid w:val="008C27CF"/>
    <w:rsid w:val="008C3747"/>
    <w:rsid w:val="008C37FB"/>
    <w:rsid w:val="008C48C6"/>
    <w:rsid w:val="008C4AE1"/>
    <w:rsid w:val="008C5A00"/>
    <w:rsid w:val="008C6208"/>
    <w:rsid w:val="008C633D"/>
    <w:rsid w:val="008C6466"/>
    <w:rsid w:val="008C7F3F"/>
    <w:rsid w:val="008D0928"/>
    <w:rsid w:val="008D0988"/>
    <w:rsid w:val="008D3E16"/>
    <w:rsid w:val="008D47CC"/>
    <w:rsid w:val="008D517D"/>
    <w:rsid w:val="008D5A01"/>
    <w:rsid w:val="008D7A3F"/>
    <w:rsid w:val="008E0D22"/>
    <w:rsid w:val="008E0EE5"/>
    <w:rsid w:val="008E1266"/>
    <w:rsid w:val="008E1555"/>
    <w:rsid w:val="008E2810"/>
    <w:rsid w:val="008E3880"/>
    <w:rsid w:val="008E3B74"/>
    <w:rsid w:val="008E43D9"/>
    <w:rsid w:val="008E4DBF"/>
    <w:rsid w:val="008E64A2"/>
    <w:rsid w:val="008E6E53"/>
    <w:rsid w:val="008E71AA"/>
    <w:rsid w:val="008E7488"/>
    <w:rsid w:val="008E79B1"/>
    <w:rsid w:val="008E79B4"/>
    <w:rsid w:val="008E7D89"/>
    <w:rsid w:val="008F0451"/>
    <w:rsid w:val="008F069D"/>
    <w:rsid w:val="008F078F"/>
    <w:rsid w:val="008F1BE7"/>
    <w:rsid w:val="008F2104"/>
    <w:rsid w:val="008F296A"/>
    <w:rsid w:val="008F3D70"/>
    <w:rsid w:val="008F473B"/>
    <w:rsid w:val="008F4F0B"/>
    <w:rsid w:val="008F5326"/>
    <w:rsid w:val="008F5E46"/>
    <w:rsid w:val="008F6BFC"/>
    <w:rsid w:val="008F7795"/>
    <w:rsid w:val="00900F9E"/>
    <w:rsid w:val="00901353"/>
    <w:rsid w:val="00901CE3"/>
    <w:rsid w:val="00901E5E"/>
    <w:rsid w:val="00901EB6"/>
    <w:rsid w:val="009023B8"/>
    <w:rsid w:val="0090332F"/>
    <w:rsid w:val="009041BD"/>
    <w:rsid w:val="00904753"/>
    <w:rsid w:val="009048CB"/>
    <w:rsid w:val="0090498C"/>
    <w:rsid w:val="00905964"/>
    <w:rsid w:val="00905D47"/>
    <w:rsid w:val="009076D2"/>
    <w:rsid w:val="00910036"/>
    <w:rsid w:val="0091111C"/>
    <w:rsid w:val="0091140D"/>
    <w:rsid w:val="009114BA"/>
    <w:rsid w:val="00911745"/>
    <w:rsid w:val="009123B4"/>
    <w:rsid w:val="00912466"/>
    <w:rsid w:val="009124B9"/>
    <w:rsid w:val="009130A8"/>
    <w:rsid w:val="00913233"/>
    <w:rsid w:val="00913BC6"/>
    <w:rsid w:val="009142BF"/>
    <w:rsid w:val="00914313"/>
    <w:rsid w:val="00914761"/>
    <w:rsid w:val="00914787"/>
    <w:rsid w:val="00914CF6"/>
    <w:rsid w:val="009158F4"/>
    <w:rsid w:val="009160A3"/>
    <w:rsid w:val="00916408"/>
    <w:rsid w:val="00916888"/>
    <w:rsid w:val="0091759F"/>
    <w:rsid w:val="00917F76"/>
    <w:rsid w:val="0092002E"/>
    <w:rsid w:val="00921980"/>
    <w:rsid w:val="009224C8"/>
    <w:rsid w:val="009224F9"/>
    <w:rsid w:val="009250EF"/>
    <w:rsid w:val="00931353"/>
    <w:rsid w:val="00933E66"/>
    <w:rsid w:val="0093517B"/>
    <w:rsid w:val="00936EE5"/>
    <w:rsid w:val="009376EB"/>
    <w:rsid w:val="00940360"/>
    <w:rsid w:val="009404EA"/>
    <w:rsid w:val="00940614"/>
    <w:rsid w:val="00940B1B"/>
    <w:rsid w:val="00941D8C"/>
    <w:rsid w:val="0094313D"/>
    <w:rsid w:val="009436DE"/>
    <w:rsid w:val="0094374D"/>
    <w:rsid w:val="00944BA1"/>
    <w:rsid w:val="00945967"/>
    <w:rsid w:val="00947A0B"/>
    <w:rsid w:val="00947C37"/>
    <w:rsid w:val="00947CE4"/>
    <w:rsid w:val="0095020B"/>
    <w:rsid w:val="00951CD0"/>
    <w:rsid w:val="0095264F"/>
    <w:rsid w:val="00952E6B"/>
    <w:rsid w:val="00953273"/>
    <w:rsid w:val="009532CF"/>
    <w:rsid w:val="00953A8D"/>
    <w:rsid w:val="00953E4F"/>
    <w:rsid w:val="009549CE"/>
    <w:rsid w:val="009553BD"/>
    <w:rsid w:val="00955CD6"/>
    <w:rsid w:val="009569D1"/>
    <w:rsid w:val="00957C69"/>
    <w:rsid w:val="00960C38"/>
    <w:rsid w:val="0096341D"/>
    <w:rsid w:val="009637BB"/>
    <w:rsid w:val="00964022"/>
    <w:rsid w:val="00964B70"/>
    <w:rsid w:val="009653E8"/>
    <w:rsid w:val="0096628C"/>
    <w:rsid w:val="0096640C"/>
    <w:rsid w:val="00966CAC"/>
    <w:rsid w:val="009676E1"/>
    <w:rsid w:val="00967B6A"/>
    <w:rsid w:val="00970C66"/>
    <w:rsid w:val="009713FA"/>
    <w:rsid w:val="009728E4"/>
    <w:rsid w:val="009729D6"/>
    <w:rsid w:val="009738E1"/>
    <w:rsid w:val="00974959"/>
    <w:rsid w:val="009752BC"/>
    <w:rsid w:val="009777E2"/>
    <w:rsid w:val="009778C1"/>
    <w:rsid w:val="00977C12"/>
    <w:rsid w:val="00977C99"/>
    <w:rsid w:val="00981D40"/>
    <w:rsid w:val="00981D81"/>
    <w:rsid w:val="009840E1"/>
    <w:rsid w:val="009846B4"/>
    <w:rsid w:val="00984C1C"/>
    <w:rsid w:val="00985651"/>
    <w:rsid w:val="00986704"/>
    <w:rsid w:val="0098693D"/>
    <w:rsid w:val="0098763D"/>
    <w:rsid w:val="009878F5"/>
    <w:rsid w:val="00987A4D"/>
    <w:rsid w:val="00990550"/>
    <w:rsid w:val="0099061B"/>
    <w:rsid w:val="009909B4"/>
    <w:rsid w:val="009911CA"/>
    <w:rsid w:val="009915FA"/>
    <w:rsid w:val="00992151"/>
    <w:rsid w:val="0099215A"/>
    <w:rsid w:val="00993089"/>
    <w:rsid w:val="0099332D"/>
    <w:rsid w:val="009940CB"/>
    <w:rsid w:val="009942C6"/>
    <w:rsid w:val="00994556"/>
    <w:rsid w:val="0099457F"/>
    <w:rsid w:val="00995A46"/>
    <w:rsid w:val="00995B98"/>
    <w:rsid w:val="0099614C"/>
    <w:rsid w:val="00996393"/>
    <w:rsid w:val="009967FC"/>
    <w:rsid w:val="00996C40"/>
    <w:rsid w:val="009971C0"/>
    <w:rsid w:val="009A0E87"/>
    <w:rsid w:val="009A10DA"/>
    <w:rsid w:val="009A117E"/>
    <w:rsid w:val="009A14FB"/>
    <w:rsid w:val="009A1FCF"/>
    <w:rsid w:val="009A2849"/>
    <w:rsid w:val="009A2B01"/>
    <w:rsid w:val="009A31DD"/>
    <w:rsid w:val="009A36C2"/>
    <w:rsid w:val="009A3765"/>
    <w:rsid w:val="009A3FE3"/>
    <w:rsid w:val="009A4973"/>
    <w:rsid w:val="009A4ECF"/>
    <w:rsid w:val="009A5076"/>
    <w:rsid w:val="009A58EB"/>
    <w:rsid w:val="009A6C2B"/>
    <w:rsid w:val="009A7076"/>
    <w:rsid w:val="009A7273"/>
    <w:rsid w:val="009A74B4"/>
    <w:rsid w:val="009A7565"/>
    <w:rsid w:val="009A769E"/>
    <w:rsid w:val="009B1C56"/>
    <w:rsid w:val="009B1EAA"/>
    <w:rsid w:val="009B255D"/>
    <w:rsid w:val="009B37CA"/>
    <w:rsid w:val="009B4616"/>
    <w:rsid w:val="009B5CE9"/>
    <w:rsid w:val="009B5DC8"/>
    <w:rsid w:val="009B5E19"/>
    <w:rsid w:val="009B5EE4"/>
    <w:rsid w:val="009B698F"/>
    <w:rsid w:val="009B72D8"/>
    <w:rsid w:val="009B7CDA"/>
    <w:rsid w:val="009C15B0"/>
    <w:rsid w:val="009C324E"/>
    <w:rsid w:val="009C4527"/>
    <w:rsid w:val="009C57D2"/>
    <w:rsid w:val="009C57ED"/>
    <w:rsid w:val="009C5992"/>
    <w:rsid w:val="009C69F3"/>
    <w:rsid w:val="009C797C"/>
    <w:rsid w:val="009C7E12"/>
    <w:rsid w:val="009D1885"/>
    <w:rsid w:val="009D3584"/>
    <w:rsid w:val="009D3897"/>
    <w:rsid w:val="009D4148"/>
    <w:rsid w:val="009D4265"/>
    <w:rsid w:val="009D48E5"/>
    <w:rsid w:val="009D6398"/>
    <w:rsid w:val="009D683F"/>
    <w:rsid w:val="009D6BAA"/>
    <w:rsid w:val="009D6ED4"/>
    <w:rsid w:val="009D7C07"/>
    <w:rsid w:val="009E0077"/>
    <w:rsid w:val="009E0DC2"/>
    <w:rsid w:val="009E1663"/>
    <w:rsid w:val="009E1AE4"/>
    <w:rsid w:val="009E3C45"/>
    <w:rsid w:val="009E42FA"/>
    <w:rsid w:val="009E5B56"/>
    <w:rsid w:val="009E7400"/>
    <w:rsid w:val="009E759D"/>
    <w:rsid w:val="009F16AD"/>
    <w:rsid w:val="009F1A77"/>
    <w:rsid w:val="009F2C8E"/>
    <w:rsid w:val="009F2DD2"/>
    <w:rsid w:val="009F2DE6"/>
    <w:rsid w:val="009F4686"/>
    <w:rsid w:val="009F4882"/>
    <w:rsid w:val="009F5070"/>
    <w:rsid w:val="009F5B43"/>
    <w:rsid w:val="009F72F3"/>
    <w:rsid w:val="009F7B5D"/>
    <w:rsid w:val="00A0023D"/>
    <w:rsid w:val="00A00D46"/>
    <w:rsid w:val="00A00F3C"/>
    <w:rsid w:val="00A0145E"/>
    <w:rsid w:val="00A02059"/>
    <w:rsid w:val="00A02324"/>
    <w:rsid w:val="00A02748"/>
    <w:rsid w:val="00A02E1D"/>
    <w:rsid w:val="00A032EA"/>
    <w:rsid w:val="00A0342E"/>
    <w:rsid w:val="00A042C6"/>
    <w:rsid w:val="00A05170"/>
    <w:rsid w:val="00A05259"/>
    <w:rsid w:val="00A05643"/>
    <w:rsid w:val="00A06D5C"/>
    <w:rsid w:val="00A0700E"/>
    <w:rsid w:val="00A076EB"/>
    <w:rsid w:val="00A07C39"/>
    <w:rsid w:val="00A10A5D"/>
    <w:rsid w:val="00A112FB"/>
    <w:rsid w:val="00A11801"/>
    <w:rsid w:val="00A1210F"/>
    <w:rsid w:val="00A12666"/>
    <w:rsid w:val="00A12AA9"/>
    <w:rsid w:val="00A147A2"/>
    <w:rsid w:val="00A149E5"/>
    <w:rsid w:val="00A15703"/>
    <w:rsid w:val="00A159E0"/>
    <w:rsid w:val="00A16C8D"/>
    <w:rsid w:val="00A17230"/>
    <w:rsid w:val="00A210E6"/>
    <w:rsid w:val="00A2143D"/>
    <w:rsid w:val="00A215AB"/>
    <w:rsid w:val="00A21D43"/>
    <w:rsid w:val="00A2233A"/>
    <w:rsid w:val="00A2299A"/>
    <w:rsid w:val="00A23103"/>
    <w:rsid w:val="00A23EE0"/>
    <w:rsid w:val="00A23F0E"/>
    <w:rsid w:val="00A2485B"/>
    <w:rsid w:val="00A25546"/>
    <w:rsid w:val="00A25C88"/>
    <w:rsid w:val="00A25F8E"/>
    <w:rsid w:val="00A2669A"/>
    <w:rsid w:val="00A27266"/>
    <w:rsid w:val="00A3370E"/>
    <w:rsid w:val="00A35963"/>
    <w:rsid w:val="00A36184"/>
    <w:rsid w:val="00A40DD7"/>
    <w:rsid w:val="00A4113B"/>
    <w:rsid w:val="00A41941"/>
    <w:rsid w:val="00A41B7B"/>
    <w:rsid w:val="00A422A8"/>
    <w:rsid w:val="00A4367C"/>
    <w:rsid w:val="00A43B79"/>
    <w:rsid w:val="00A44AE9"/>
    <w:rsid w:val="00A44EBC"/>
    <w:rsid w:val="00A463F9"/>
    <w:rsid w:val="00A46BA7"/>
    <w:rsid w:val="00A47B43"/>
    <w:rsid w:val="00A516C9"/>
    <w:rsid w:val="00A51934"/>
    <w:rsid w:val="00A51BCC"/>
    <w:rsid w:val="00A5272D"/>
    <w:rsid w:val="00A5328B"/>
    <w:rsid w:val="00A5340B"/>
    <w:rsid w:val="00A53C7E"/>
    <w:rsid w:val="00A5402F"/>
    <w:rsid w:val="00A54C59"/>
    <w:rsid w:val="00A5688B"/>
    <w:rsid w:val="00A572F1"/>
    <w:rsid w:val="00A57CE9"/>
    <w:rsid w:val="00A60F22"/>
    <w:rsid w:val="00A60F74"/>
    <w:rsid w:val="00A616D2"/>
    <w:rsid w:val="00A61834"/>
    <w:rsid w:val="00A61B23"/>
    <w:rsid w:val="00A61EEF"/>
    <w:rsid w:val="00A622BF"/>
    <w:rsid w:val="00A628A2"/>
    <w:rsid w:val="00A63440"/>
    <w:rsid w:val="00A63822"/>
    <w:rsid w:val="00A64567"/>
    <w:rsid w:val="00A64CAB"/>
    <w:rsid w:val="00A65220"/>
    <w:rsid w:val="00A6562E"/>
    <w:rsid w:val="00A656E3"/>
    <w:rsid w:val="00A658FE"/>
    <w:rsid w:val="00A6597A"/>
    <w:rsid w:val="00A659DE"/>
    <w:rsid w:val="00A667CE"/>
    <w:rsid w:val="00A66C42"/>
    <w:rsid w:val="00A66FC7"/>
    <w:rsid w:val="00A67510"/>
    <w:rsid w:val="00A67A69"/>
    <w:rsid w:val="00A70129"/>
    <w:rsid w:val="00A704E5"/>
    <w:rsid w:val="00A7082D"/>
    <w:rsid w:val="00A71658"/>
    <w:rsid w:val="00A71D99"/>
    <w:rsid w:val="00A72E06"/>
    <w:rsid w:val="00A73FB0"/>
    <w:rsid w:val="00A742C0"/>
    <w:rsid w:val="00A752D0"/>
    <w:rsid w:val="00A759B7"/>
    <w:rsid w:val="00A764B1"/>
    <w:rsid w:val="00A76739"/>
    <w:rsid w:val="00A775BA"/>
    <w:rsid w:val="00A8054D"/>
    <w:rsid w:val="00A817B7"/>
    <w:rsid w:val="00A81A14"/>
    <w:rsid w:val="00A81D5A"/>
    <w:rsid w:val="00A82CE0"/>
    <w:rsid w:val="00A82EA6"/>
    <w:rsid w:val="00A82F3C"/>
    <w:rsid w:val="00A83F69"/>
    <w:rsid w:val="00A84477"/>
    <w:rsid w:val="00A8553C"/>
    <w:rsid w:val="00A855A7"/>
    <w:rsid w:val="00A857A2"/>
    <w:rsid w:val="00A861E1"/>
    <w:rsid w:val="00A8644C"/>
    <w:rsid w:val="00A86626"/>
    <w:rsid w:val="00A901F1"/>
    <w:rsid w:val="00A90B30"/>
    <w:rsid w:val="00A90E62"/>
    <w:rsid w:val="00A910F0"/>
    <w:rsid w:val="00A9120B"/>
    <w:rsid w:val="00A92CFC"/>
    <w:rsid w:val="00A942D2"/>
    <w:rsid w:val="00A94D09"/>
    <w:rsid w:val="00A94FB3"/>
    <w:rsid w:val="00A9502E"/>
    <w:rsid w:val="00A958AE"/>
    <w:rsid w:val="00A95DC7"/>
    <w:rsid w:val="00AA06A5"/>
    <w:rsid w:val="00AA128A"/>
    <w:rsid w:val="00AA284B"/>
    <w:rsid w:val="00AA3190"/>
    <w:rsid w:val="00AA31D9"/>
    <w:rsid w:val="00AA36B3"/>
    <w:rsid w:val="00AA3735"/>
    <w:rsid w:val="00AA374D"/>
    <w:rsid w:val="00AA3946"/>
    <w:rsid w:val="00AA40D2"/>
    <w:rsid w:val="00AA4AC7"/>
    <w:rsid w:val="00AA4D40"/>
    <w:rsid w:val="00AA58D3"/>
    <w:rsid w:val="00AA5D28"/>
    <w:rsid w:val="00AA62AD"/>
    <w:rsid w:val="00AA655D"/>
    <w:rsid w:val="00AA6974"/>
    <w:rsid w:val="00AA7A33"/>
    <w:rsid w:val="00AB0F77"/>
    <w:rsid w:val="00AB1342"/>
    <w:rsid w:val="00AB17A8"/>
    <w:rsid w:val="00AB1CD3"/>
    <w:rsid w:val="00AB2B89"/>
    <w:rsid w:val="00AB3160"/>
    <w:rsid w:val="00AB3C61"/>
    <w:rsid w:val="00AB4756"/>
    <w:rsid w:val="00AB4AF6"/>
    <w:rsid w:val="00AB4F4C"/>
    <w:rsid w:val="00AB51A1"/>
    <w:rsid w:val="00AB5956"/>
    <w:rsid w:val="00AB6A4B"/>
    <w:rsid w:val="00AB6AFD"/>
    <w:rsid w:val="00AB741B"/>
    <w:rsid w:val="00AB7697"/>
    <w:rsid w:val="00AC167C"/>
    <w:rsid w:val="00AC2825"/>
    <w:rsid w:val="00AC5B05"/>
    <w:rsid w:val="00AC5C6A"/>
    <w:rsid w:val="00AC62DD"/>
    <w:rsid w:val="00AC6596"/>
    <w:rsid w:val="00AC691E"/>
    <w:rsid w:val="00AC6C33"/>
    <w:rsid w:val="00AC6D0F"/>
    <w:rsid w:val="00AC7225"/>
    <w:rsid w:val="00AC7441"/>
    <w:rsid w:val="00AC7EE2"/>
    <w:rsid w:val="00AD189B"/>
    <w:rsid w:val="00AD1DF1"/>
    <w:rsid w:val="00AD2505"/>
    <w:rsid w:val="00AD2616"/>
    <w:rsid w:val="00AD2A90"/>
    <w:rsid w:val="00AD4716"/>
    <w:rsid w:val="00AD6E8D"/>
    <w:rsid w:val="00AD721B"/>
    <w:rsid w:val="00AD7251"/>
    <w:rsid w:val="00AD7B74"/>
    <w:rsid w:val="00AD7C89"/>
    <w:rsid w:val="00AE088A"/>
    <w:rsid w:val="00AE0B2A"/>
    <w:rsid w:val="00AE0C7F"/>
    <w:rsid w:val="00AE166E"/>
    <w:rsid w:val="00AE1B37"/>
    <w:rsid w:val="00AE2061"/>
    <w:rsid w:val="00AE32F9"/>
    <w:rsid w:val="00AE3D46"/>
    <w:rsid w:val="00AE4AE4"/>
    <w:rsid w:val="00AE5437"/>
    <w:rsid w:val="00AE55B7"/>
    <w:rsid w:val="00AE5D44"/>
    <w:rsid w:val="00AE60A1"/>
    <w:rsid w:val="00AE6C6F"/>
    <w:rsid w:val="00AE76E8"/>
    <w:rsid w:val="00AE7737"/>
    <w:rsid w:val="00AF0628"/>
    <w:rsid w:val="00AF2207"/>
    <w:rsid w:val="00AF4653"/>
    <w:rsid w:val="00AF54AC"/>
    <w:rsid w:val="00AF5674"/>
    <w:rsid w:val="00AF58AD"/>
    <w:rsid w:val="00AF5937"/>
    <w:rsid w:val="00AF6615"/>
    <w:rsid w:val="00AF6EBB"/>
    <w:rsid w:val="00B012F4"/>
    <w:rsid w:val="00B0136F"/>
    <w:rsid w:val="00B01759"/>
    <w:rsid w:val="00B02F8F"/>
    <w:rsid w:val="00B0487A"/>
    <w:rsid w:val="00B04A73"/>
    <w:rsid w:val="00B0592B"/>
    <w:rsid w:val="00B05A36"/>
    <w:rsid w:val="00B0642F"/>
    <w:rsid w:val="00B10748"/>
    <w:rsid w:val="00B10759"/>
    <w:rsid w:val="00B10ADA"/>
    <w:rsid w:val="00B123A9"/>
    <w:rsid w:val="00B127B0"/>
    <w:rsid w:val="00B1370E"/>
    <w:rsid w:val="00B139FF"/>
    <w:rsid w:val="00B146B6"/>
    <w:rsid w:val="00B14E01"/>
    <w:rsid w:val="00B15895"/>
    <w:rsid w:val="00B15A52"/>
    <w:rsid w:val="00B1661E"/>
    <w:rsid w:val="00B166A1"/>
    <w:rsid w:val="00B16BBE"/>
    <w:rsid w:val="00B172C9"/>
    <w:rsid w:val="00B206A2"/>
    <w:rsid w:val="00B20873"/>
    <w:rsid w:val="00B22A50"/>
    <w:rsid w:val="00B22A5C"/>
    <w:rsid w:val="00B22B6F"/>
    <w:rsid w:val="00B23526"/>
    <w:rsid w:val="00B23919"/>
    <w:rsid w:val="00B23A63"/>
    <w:rsid w:val="00B24890"/>
    <w:rsid w:val="00B251D5"/>
    <w:rsid w:val="00B25A5A"/>
    <w:rsid w:val="00B260D6"/>
    <w:rsid w:val="00B26AB2"/>
    <w:rsid w:val="00B26ABA"/>
    <w:rsid w:val="00B26C67"/>
    <w:rsid w:val="00B26CC9"/>
    <w:rsid w:val="00B272FF"/>
    <w:rsid w:val="00B27602"/>
    <w:rsid w:val="00B27CE7"/>
    <w:rsid w:val="00B30208"/>
    <w:rsid w:val="00B30BB6"/>
    <w:rsid w:val="00B3132A"/>
    <w:rsid w:val="00B3276D"/>
    <w:rsid w:val="00B32E95"/>
    <w:rsid w:val="00B3306A"/>
    <w:rsid w:val="00B33DC7"/>
    <w:rsid w:val="00B34A84"/>
    <w:rsid w:val="00B350C7"/>
    <w:rsid w:val="00B3533A"/>
    <w:rsid w:val="00B35963"/>
    <w:rsid w:val="00B360C6"/>
    <w:rsid w:val="00B369A7"/>
    <w:rsid w:val="00B37184"/>
    <w:rsid w:val="00B37620"/>
    <w:rsid w:val="00B37767"/>
    <w:rsid w:val="00B405C3"/>
    <w:rsid w:val="00B42966"/>
    <w:rsid w:val="00B429DE"/>
    <w:rsid w:val="00B43156"/>
    <w:rsid w:val="00B45358"/>
    <w:rsid w:val="00B45760"/>
    <w:rsid w:val="00B4665B"/>
    <w:rsid w:val="00B46F22"/>
    <w:rsid w:val="00B479BE"/>
    <w:rsid w:val="00B50178"/>
    <w:rsid w:val="00B5092A"/>
    <w:rsid w:val="00B50DAA"/>
    <w:rsid w:val="00B519B8"/>
    <w:rsid w:val="00B52C69"/>
    <w:rsid w:val="00B54295"/>
    <w:rsid w:val="00B5484A"/>
    <w:rsid w:val="00B54F19"/>
    <w:rsid w:val="00B5518A"/>
    <w:rsid w:val="00B5643F"/>
    <w:rsid w:val="00B56F0F"/>
    <w:rsid w:val="00B60A31"/>
    <w:rsid w:val="00B61EAF"/>
    <w:rsid w:val="00B6356F"/>
    <w:rsid w:val="00B648D8"/>
    <w:rsid w:val="00B64EF0"/>
    <w:rsid w:val="00B655B6"/>
    <w:rsid w:val="00B6721C"/>
    <w:rsid w:val="00B67CD6"/>
    <w:rsid w:val="00B7028F"/>
    <w:rsid w:val="00B71175"/>
    <w:rsid w:val="00B7179A"/>
    <w:rsid w:val="00B7230A"/>
    <w:rsid w:val="00B72398"/>
    <w:rsid w:val="00B724FD"/>
    <w:rsid w:val="00B72517"/>
    <w:rsid w:val="00B7341B"/>
    <w:rsid w:val="00B73D90"/>
    <w:rsid w:val="00B7430F"/>
    <w:rsid w:val="00B757E1"/>
    <w:rsid w:val="00B76008"/>
    <w:rsid w:val="00B761DC"/>
    <w:rsid w:val="00B827AE"/>
    <w:rsid w:val="00B8354B"/>
    <w:rsid w:val="00B83A6C"/>
    <w:rsid w:val="00B84685"/>
    <w:rsid w:val="00B84CDD"/>
    <w:rsid w:val="00B85441"/>
    <w:rsid w:val="00B8546D"/>
    <w:rsid w:val="00B854E4"/>
    <w:rsid w:val="00B856BC"/>
    <w:rsid w:val="00B859FB"/>
    <w:rsid w:val="00B85C03"/>
    <w:rsid w:val="00B8600E"/>
    <w:rsid w:val="00B8641C"/>
    <w:rsid w:val="00B867AB"/>
    <w:rsid w:val="00B87DDA"/>
    <w:rsid w:val="00B87F76"/>
    <w:rsid w:val="00B90041"/>
    <w:rsid w:val="00B92BD5"/>
    <w:rsid w:val="00B9305A"/>
    <w:rsid w:val="00B930AD"/>
    <w:rsid w:val="00B935D2"/>
    <w:rsid w:val="00B947D4"/>
    <w:rsid w:val="00B953EE"/>
    <w:rsid w:val="00B960C9"/>
    <w:rsid w:val="00B96753"/>
    <w:rsid w:val="00B96C85"/>
    <w:rsid w:val="00B97238"/>
    <w:rsid w:val="00BA0FF1"/>
    <w:rsid w:val="00BA1C0F"/>
    <w:rsid w:val="00BA26CA"/>
    <w:rsid w:val="00BA286B"/>
    <w:rsid w:val="00BA2ECB"/>
    <w:rsid w:val="00BA3506"/>
    <w:rsid w:val="00BA399A"/>
    <w:rsid w:val="00BA3B0C"/>
    <w:rsid w:val="00BA4B2A"/>
    <w:rsid w:val="00BA52E0"/>
    <w:rsid w:val="00BA5B99"/>
    <w:rsid w:val="00BA5CEE"/>
    <w:rsid w:val="00BA65C1"/>
    <w:rsid w:val="00BA66B0"/>
    <w:rsid w:val="00BA6A69"/>
    <w:rsid w:val="00BB073A"/>
    <w:rsid w:val="00BB0749"/>
    <w:rsid w:val="00BB180B"/>
    <w:rsid w:val="00BB1EF8"/>
    <w:rsid w:val="00BB1FD9"/>
    <w:rsid w:val="00BB2921"/>
    <w:rsid w:val="00BB2DD3"/>
    <w:rsid w:val="00BB32E1"/>
    <w:rsid w:val="00BB3A29"/>
    <w:rsid w:val="00BB44E7"/>
    <w:rsid w:val="00BB4C20"/>
    <w:rsid w:val="00BB4E92"/>
    <w:rsid w:val="00BB5DE4"/>
    <w:rsid w:val="00BB5F58"/>
    <w:rsid w:val="00BB5F5A"/>
    <w:rsid w:val="00BB6428"/>
    <w:rsid w:val="00BB690D"/>
    <w:rsid w:val="00BB6CE5"/>
    <w:rsid w:val="00BB7975"/>
    <w:rsid w:val="00BC02DC"/>
    <w:rsid w:val="00BC0356"/>
    <w:rsid w:val="00BC19D5"/>
    <w:rsid w:val="00BC22FF"/>
    <w:rsid w:val="00BC298A"/>
    <w:rsid w:val="00BC2CAC"/>
    <w:rsid w:val="00BC4C3A"/>
    <w:rsid w:val="00BC50B3"/>
    <w:rsid w:val="00BC52D4"/>
    <w:rsid w:val="00BC5465"/>
    <w:rsid w:val="00BC5E17"/>
    <w:rsid w:val="00BC6C90"/>
    <w:rsid w:val="00BC7F2B"/>
    <w:rsid w:val="00BD069E"/>
    <w:rsid w:val="00BD0836"/>
    <w:rsid w:val="00BD1560"/>
    <w:rsid w:val="00BD1A96"/>
    <w:rsid w:val="00BD1CBD"/>
    <w:rsid w:val="00BD1E36"/>
    <w:rsid w:val="00BD35F0"/>
    <w:rsid w:val="00BD3F2A"/>
    <w:rsid w:val="00BD4ACE"/>
    <w:rsid w:val="00BD52F1"/>
    <w:rsid w:val="00BD6755"/>
    <w:rsid w:val="00BD6CF6"/>
    <w:rsid w:val="00BD72E9"/>
    <w:rsid w:val="00BD7895"/>
    <w:rsid w:val="00BD7AEA"/>
    <w:rsid w:val="00BE0162"/>
    <w:rsid w:val="00BE021B"/>
    <w:rsid w:val="00BE0D67"/>
    <w:rsid w:val="00BE1607"/>
    <w:rsid w:val="00BE234E"/>
    <w:rsid w:val="00BE5D19"/>
    <w:rsid w:val="00BE611A"/>
    <w:rsid w:val="00BE67E2"/>
    <w:rsid w:val="00BE6826"/>
    <w:rsid w:val="00BE70DB"/>
    <w:rsid w:val="00BE7BB8"/>
    <w:rsid w:val="00BF01CB"/>
    <w:rsid w:val="00BF0A97"/>
    <w:rsid w:val="00BF0ABD"/>
    <w:rsid w:val="00BF4A0B"/>
    <w:rsid w:val="00BF522C"/>
    <w:rsid w:val="00BF5263"/>
    <w:rsid w:val="00BF53B5"/>
    <w:rsid w:val="00BF5FA7"/>
    <w:rsid w:val="00BF622B"/>
    <w:rsid w:val="00C00309"/>
    <w:rsid w:val="00C003F8"/>
    <w:rsid w:val="00C0046E"/>
    <w:rsid w:val="00C01283"/>
    <w:rsid w:val="00C0145F"/>
    <w:rsid w:val="00C01558"/>
    <w:rsid w:val="00C020C5"/>
    <w:rsid w:val="00C02121"/>
    <w:rsid w:val="00C02323"/>
    <w:rsid w:val="00C0264C"/>
    <w:rsid w:val="00C03350"/>
    <w:rsid w:val="00C04793"/>
    <w:rsid w:val="00C04D59"/>
    <w:rsid w:val="00C06550"/>
    <w:rsid w:val="00C075FC"/>
    <w:rsid w:val="00C10132"/>
    <w:rsid w:val="00C1146A"/>
    <w:rsid w:val="00C1156C"/>
    <w:rsid w:val="00C11945"/>
    <w:rsid w:val="00C13DF7"/>
    <w:rsid w:val="00C14C0D"/>
    <w:rsid w:val="00C15418"/>
    <w:rsid w:val="00C156F2"/>
    <w:rsid w:val="00C167EE"/>
    <w:rsid w:val="00C16B20"/>
    <w:rsid w:val="00C20B6A"/>
    <w:rsid w:val="00C21D0E"/>
    <w:rsid w:val="00C22058"/>
    <w:rsid w:val="00C22704"/>
    <w:rsid w:val="00C23B6E"/>
    <w:rsid w:val="00C24E65"/>
    <w:rsid w:val="00C2539D"/>
    <w:rsid w:val="00C253E2"/>
    <w:rsid w:val="00C2599E"/>
    <w:rsid w:val="00C25A2E"/>
    <w:rsid w:val="00C25B71"/>
    <w:rsid w:val="00C2659C"/>
    <w:rsid w:val="00C26623"/>
    <w:rsid w:val="00C26D4B"/>
    <w:rsid w:val="00C26EF2"/>
    <w:rsid w:val="00C27434"/>
    <w:rsid w:val="00C27D7F"/>
    <w:rsid w:val="00C3243B"/>
    <w:rsid w:val="00C338D9"/>
    <w:rsid w:val="00C33FE5"/>
    <w:rsid w:val="00C3551F"/>
    <w:rsid w:val="00C35C48"/>
    <w:rsid w:val="00C369C6"/>
    <w:rsid w:val="00C36A48"/>
    <w:rsid w:val="00C36DBB"/>
    <w:rsid w:val="00C377F6"/>
    <w:rsid w:val="00C37A5C"/>
    <w:rsid w:val="00C400F4"/>
    <w:rsid w:val="00C40A33"/>
    <w:rsid w:val="00C41E92"/>
    <w:rsid w:val="00C421DD"/>
    <w:rsid w:val="00C42793"/>
    <w:rsid w:val="00C43376"/>
    <w:rsid w:val="00C437DE"/>
    <w:rsid w:val="00C438DD"/>
    <w:rsid w:val="00C44658"/>
    <w:rsid w:val="00C452DB"/>
    <w:rsid w:val="00C45B21"/>
    <w:rsid w:val="00C46395"/>
    <w:rsid w:val="00C464F0"/>
    <w:rsid w:val="00C46B55"/>
    <w:rsid w:val="00C46BD5"/>
    <w:rsid w:val="00C47C94"/>
    <w:rsid w:val="00C50112"/>
    <w:rsid w:val="00C50B6C"/>
    <w:rsid w:val="00C50C4F"/>
    <w:rsid w:val="00C51913"/>
    <w:rsid w:val="00C51CD9"/>
    <w:rsid w:val="00C5263E"/>
    <w:rsid w:val="00C52CDF"/>
    <w:rsid w:val="00C5312D"/>
    <w:rsid w:val="00C5365F"/>
    <w:rsid w:val="00C5485F"/>
    <w:rsid w:val="00C54F25"/>
    <w:rsid w:val="00C55024"/>
    <w:rsid w:val="00C550D3"/>
    <w:rsid w:val="00C553C9"/>
    <w:rsid w:val="00C553FB"/>
    <w:rsid w:val="00C55C35"/>
    <w:rsid w:val="00C55EB0"/>
    <w:rsid w:val="00C56340"/>
    <w:rsid w:val="00C565D4"/>
    <w:rsid w:val="00C56827"/>
    <w:rsid w:val="00C56D78"/>
    <w:rsid w:val="00C56DDB"/>
    <w:rsid w:val="00C573A9"/>
    <w:rsid w:val="00C5745B"/>
    <w:rsid w:val="00C574CA"/>
    <w:rsid w:val="00C576B2"/>
    <w:rsid w:val="00C578F3"/>
    <w:rsid w:val="00C61EEB"/>
    <w:rsid w:val="00C62070"/>
    <w:rsid w:val="00C63F1C"/>
    <w:rsid w:val="00C6490D"/>
    <w:rsid w:val="00C6638F"/>
    <w:rsid w:val="00C663B2"/>
    <w:rsid w:val="00C66935"/>
    <w:rsid w:val="00C66FC5"/>
    <w:rsid w:val="00C67A7A"/>
    <w:rsid w:val="00C70E48"/>
    <w:rsid w:val="00C716E0"/>
    <w:rsid w:val="00C71D20"/>
    <w:rsid w:val="00C7293B"/>
    <w:rsid w:val="00C74472"/>
    <w:rsid w:val="00C74BB9"/>
    <w:rsid w:val="00C74CB9"/>
    <w:rsid w:val="00C751ED"/>
    <w:rsid w:val="00C762D8"/>
    <w:rsid w:val="00C76502"/>
    <w:rsid w:val="00C7676F"/>
    <w:rsid w:val="00C76F42"/>
    <w:rsid w:val="00C773C0"/>
    <w:rsid w:val="00C778BB"/>
    <w:rsid w:val="00C77980"/>
    <w:rsid w:val="00C80B7A"/>
    <w:rsid w:val="00C80FD8"/>
    <w:rsid w:val="00C8144C"/>
    <w:rsid w:val="00C81B13"/>
    <w:rsid w:val="00C82729"/>
    <w:rsid w:val="00C82E6B"/>
    <w:rsid w:val="00C83C7A"/>
    <w:rsid w:val="00C8471C"/>
    <w:rsid w:val="00C84E49"/>
    <w:rsid w:val="00C856FA"/>
    <w:rsid w:val="00C86A99"/>
    <w:rsid w:val="00C87A2A"/>
    <w:rsid w:val="00C901DC"/>
    <w:rsid w:val="00C908FF"/>
    <w:rsid w:val="00C90B21"/>
    <w:rsid w:val="00C9253F"/>
    <w:rsid w:val="00C926CC"/>
    <w:rsid w:val="00C928FC"/>
    <w:rsid w:val="00C92B53"/>
    <w:rsid w:val="00C93B97"/>
    <w:rsid w:val="00C94584"/>
    <w:rsid w:val="00C94FCC"/>
    <w:rsid w:val="00C95614"/>
    <w:rsid w:val="00C95942"/>
    <w:rsid w:val="00C96260"/>
    <w:rsid w:val="00C97223"/>
    <w:rsid w:val="00C97FD3"/>
    <w:rsid w:val="00CA002F"/>
    <w:rsid w:val="00CA0902"/>
    <w:rsid w:val="00CA0F0E"/>
    <w:rsid w:val="00CA126D"/>
    <w:rsid w:val="00CA20E5"/>
    <w:rsid w:val="00CA26B2"/>
    <w:rsid w:val="00CA433B"/>
    <w:rsid w:val="00CA5695"/>
    <w:rsid w:val="00CA5CAC"/>
    <w:rsid w:val="00CA5DE4"/>
    <w:rsid w:val="00CA65A4"/>
    <w:rsid w:val="00CA66C0"/>
    <w:rsid w:val="00CA6F42"/>
    <w:rsid w:val="00CA73DD"/>
    <w:rsid w:val="00CA79B2"/>
    <w:rsid w:val="00CB0A6D"/>
    <w:rsid w:val="00CB0FF6"/>
    <w:rsid w:val="00CB20E9"/>
    <w:rsid w:val="00CB5CB4"/>
    <w:rsid w:val="00CB601F"/>
    <w:rsid w:val="00CB63BC"/>
    <w:rsid w:val="00CB770D"/>
    <w:rsid w:val="00CC0065"/>
    <w:rsid w:val="00CC0147"/>
    <w:rsid w:val="00CC0317"/>
    <w:rsid w:val="00CC042A"/>
    <w:rsid w:val="00CC0649"/>
    <w:rsid w:val="00CC0CF4"/>
    <w:rsid w:val="00CC1303"/>
    <w:rsid w:val="00CC14BC"/>
    <w:rsid w:val="00CC2182"/>
    <w:rsid w:val="00CC23F8"/>
    <w:rsid w:val="00CC3956"/>
    <w:rsid w:val="00CC3D3A"/>
    <w:rsid w:val="00CC4750"/>
    <w:rsid w:val="00CC5ECD"/>
    <w:rsid w:val="00CC616B"/>
    <w:rsid w:val="00CC6586"/>
    <w:rsid w:val="00CC661D"/>
    <w:rsid w:val="00CC782A"/>
    <w:rsid w:val="00CD0CE5"/>
    <w:rsid w:val="00CD0D08"/>
    <w:rsid w:val="00CD115D"/>
    <w:rsid w:val="00CD138D"/>
    <w:rsid w:val="00CD24D1"/>
    <w:rsid w:val="00CD35B0"/>
    <w:rsid w:val="00CD3606"/>
    <w:rsid w:val="00CD4668"/>
    <w:rsid w:val="00CD69EF"/>
    <w:rsid w:val="00CD6BF7"/>
    <w:rsid w:val="00CD71FA"/>
    <w:rsid w:val="00CD75A4"/>
    <w:rsid w:val="00CD791E"/>
    <w:rsid w:val="00CE0738"/>
    <w:rsid w:val="00CE113D"/>
    <w:rsid w:val="00CE138D"/>
    <w:rsid w:val="00CE1AF0"/>
    <w:rsid w:val="00CE1FCD"/>
    <w:rsid w:val="00CE2125"/>
    <w:rsid w:val="00CE31FE"/>
    <w:rsid w:val="00CE34C4"/>
    <w:rsid w:val="00CE374F"/>
    <w:rsid w:val="00CE48E4"/>
    <w:rsid w:val="00CE4CB6"/>
    <w:rsid w:val="00CE5280"/>
    <w:rsid w:val="00CE62E7"/>
    <w:rsid w:val="00CE67C4"/>
    <w:rsid w:val="00CE702E"/>
    <w:rsid w:val="00CE76C6"/>
    <w:rsid w:val="00CE76FB"/>
    <w:rsid w:val="00CE7D61"/>
    <w:rsid w:val="00CE7FA7"/>
    <w:rsid w:val="00CF001E"/>
    <w:rsid w:val="00CF0321"/>
    <w:rsid w:val="00CF096D"/>
    <w:rsid w:val="00CF1174"/>
    <w:rsid w:val="00CF1858"/>
    <w:rsid w:val="00CF1AFC"/>
    <w:rsid w:val="00CF1E34"/>
    <w:rsid w:val="00CF223C"/>
    <w:rsid w:val="00CF4C30"/>
    <w:rsid w:val="00CF7135"/>
    <w:rsid w:val="00D009F0"/>
    <w:rsid w:val="00D011C6"/>
    <w:rsid w:val="00D01431"/>
    <w:rsid w:val="00D01530"/>
    <w:rsid w:val="00D01C39"/>
    <w:rsid w:val="00D0214F"/>
    <w:rsid w:val="00D02447"/>
    <w:rsid w:val="00D0246D"/>
    <w:rsid w:val="00D02D29"/>
    <w:rsid w:val="00D030A2"/>
    <w:rsid w:val="00D035CB"/>
    <w:rsid w:val="00D041DF"/>
    <w:rsid w:val="00D05D26"/>
    <w:rsid w:val="00D06327"/>
    <w:rsid w:val="00D0773B"/>
    <w:rsid w:val="00D07834"/>
    <w:rsid w:val="00D07C65"/>
    <w:rsid w:val="00D12A43"/>
    <w:rsid w:val="00D132BE"/>
    <w:rsid w:val="00D133FC"/>
    <w:rsid w:val="00D133FF"/>
    <w:rsid w:val="00D13805"/>
    <w:rsid w:val="00D13869"/>
    <w:rsid w:val="00D141C5"/>
    <w:rsid w:val="00D14439"/>
    <w:rsid w:val="00D14857"/>
    <w:rsid w:val="00D15C52"/>
    <w:rsid w:val="00D15EA4"/>
    <w:rsid w:val="00D15F69"/>
    <w:rsid w:val="00D1662A"/>
    <w:rsid w:val="00D214F9"/>
    <w:rsid w:val="00D223F1"/>
    <w:rsid w:val="00D23901"/>
    <w:rsid w:val="00D23D2C"/>
    <w:rsid w:val="00D23E14"/>
    <w:rsid w:val="00D23EB7"/>
    <w:rsid w:val="00D2524B"/>
    <w:rsid w:val="00D25AD6"/>
    <w:rsid w:val="00D26DD5"/>
    <w:rsid w:val="00D27010"/>
    <w:rsid w:val="00D2747D"/>
    <w:rsid w:val="00D2778A"/>
    <w:rsid w:val="00D27E23"/>
    <w:rsid w:val="00D30B55"/>
    <w:rsid w:val="00D31321"/>
    <w:rsid w:val="00D31335"/>
    <w:rsid w:val="00D31642"/>
    <w:rsid w:val="00D328DA"/>
    <w:rsid w:val="00D3369F"/>
    <w:rsid w:val="00D337F3"/>
    <w:rsid w:val="00D338C6"/>
    <w:rsid w:val="00D349C2"/>
    <w:rsid w:val="00D351D4"/>
    <w:rsid w:val="00D3739D"/>
    <w:rsid w:val="00D400C3"/>
    <w:rsid w:val="00D40F0B"/>
    <w:rsid w:val="00D40F35"/>
    <w:rsid w:val="00D4121B"/>
    <w:rsid w:val="00D4121F"/>
    <w:rsid w:val="00D4143C"/>
    <w:rsid w:val="00D414F6"/>
    <w:rsid w:val="00D4386F"/>
    <w:rsid w:val="00D43E71"/>
    <w:rsid w:val="00D455BA"/>
    <w:rsid w:val="00D46907"/>
    <w:rsid w:val="00D46D89"/>
    <w:rsid w:val="00D507D4"/>
    <w:rsid w:val="00D50C26"/>
    <w:rsid w:val="00D5203E"/>
    <w:rsid w:val="00D52978"/>
    <w:rsid w:val="00D52DDE"/>
    <w:rsid w:val="00D532B4"/>
    <w:rsid w:val="00D53F74"/>
    <w:rsid w:val="00D5451B"/>
    <w:rsid w:val="00D54988"/>
    <w:rsid w:val="00D564E6"/>
    <w:rsid w:val="00D56613"/>
    <w:rsid w:val="00D572A1"/>
    <w:rsid w:val="00D57419"/>
    <w:rsid w:val="00D576DE"/>
    <w:rsid w:val="00D6053A"/>
    <w:rsid w:val="00D60569"/>
    <w:rsid w:val="00D61775"/>
    <w:rsid w:val="00D6355F"/>
    <w:rsid w:val="00D640F1"/>
    <w:rsid w:val="00D6469A"/>
    <w:rsid w:val="00D64E19"/>
    <w:rsid w:val="00D64E3A"/>
    <w:rsid w:val="00D65893"/>
    <w:rsid w:val="00D65C95"/>
    <w:rsid w:val="00D660D8"/>
    <w:rsid w:val="00D66E2E"/>
    <w:rsid w:val="00D67097"/>
    <w:rsid w:val="00D6747A"/>
    <w:rsid w:val="00D67507"/>
    <w:rsid w:val="00D7074C"/>
    <w:rsid w:val="00D73F7E"/>
    <w:rsid w:val="00D7498A"/>
    <w:rsid w:val="00D74BD4"/>
    <w:rsid w:val="00D74ED0"/>
    <w:rsid w:val="00D7520D"/>
    <w:rsid w:val="00D7569B"/>
    <w:rsid w:val="00D75784"/>
    <w:rsid w:val="00D75D23"/>
    <w:rsid w:val="00D76206"/>
    <w:rsid w:val="00D7628F"/>
    <w:rsid w:val="00D7641C"/>
    <w:rsid w:val="00D76B71"/>
    <w:rsid w:val="00D76F83"/>
    <w:rsid w:val="00D771CC"/>
    <w:rsid w:val="00D7736E"/>
    <w:rsid w:val="00D77A0C"/>
    <w:rsid w:val="00D801A2"/>
    <w:rsid w:val="00D802A9"/>
    <w:rsid w:val="00D80CD4"/>
    <w:rsid w:val="00D81918"/>
    <w:rsid w:val="00D81DA4"/>
    <w:rsid w:val="00D83412"/>
    <w:rsid w:val="00D83E2F"/>
    <w:rsid w:val="00D83ECB"/>
    <w:rsid w:val="00D85DCB"/>
    <w:rsid w:val="00D8688F"/>
    <w:rsid w:val="00D8713E"/>
    <w:rsid w:val="00D8729C"/>
    <w:rsid w:val="00D875EB"/>
    <w:rsid w:val="00D876CF"/>
    <w:rsid w:val="00D87B76"/>
    <w:rsid w:val="00D9088C"/>
    <w:rsid w:val="00D90BE6"/>
    <w:rsid w:val="00D92F2A"/>
    <w:rsid w:val="00D93852"/>
    <w:rsid w:val="00D95183"/>
    <w:rsid w:val="00D95E97"/>
    <w:rsid w:val="00D967D0"/>
    <w:rsid w:val="00D968CC"/>
    <w:rsid w:val="00D972CF"/>
    <w:rsid w:val="00DA0034"/>
    <w:rsid w:val="00DA0279"/>
    <w:rsid w:val="00DA1024"/>
    <w:rsid w:val="00DA2143"/>
    <w:rsid w:val="00DA255A"/>
    <w:rsid w:val="00DA3017"/>
    <w:rsid w:val="00DA3558"/>
    <w:rsid w:val="00DA5A4C"/>
    <w:rsid w:val="00DA62A6"/>
    <w:rsid w:val="00DA708B"/>
    <w:rsid w:val="00DA731D"/>
    <w:rsid w:val="00DA7891"/>
    <w:rsid w:val="00DA7A6C"/>
    <w:rsid w:val="00DB1400"/>
    <w:rsid w:val="00DB17E5"/>
    <w:rsid w:val="00DB18A1"/>
    <w:rsid w:val="00DB1DC4"/>
    <w:rsid w:val="00DB3810"/>
    <w:rsid w:val="00DB3AF9"/>
    <w:rsid w:val="00DB4ECE"/>
    <w:rsid w:val="00DB58BD"/>
    <w:rsid w:val="00DB60CA"/>
    <w:rsid w:val="00DB7BA1"/>
    <w:rsid w:val="00DC0104"/>
    <w:rsid w:val="00DC12D5"/>
    <w:rsid w:val="00DC1BB1"/>
    <w:rsid w:val="00DC1FE2"/>
    <w:rsid w:val="00DC2516"/>
    <w:rsid w:val="00DC266D"/>
    <w:rsid w:val="00DC3890"/>
    <w:rsid w:val="00DC5433"/>
    <w:rsid w:val="00DC55D9"/>
    <w:rsid w:val="00DC592D"/>
    <w:rsid w:val="00DC7196"/>
    <w:rsid w:val="00DD09E1"/>
    <w:rsid w:val="00DD0FF2"/>
    <w:rsid w:val="00DD10E3"/>
    <w:rsid w:val="00DD1C14"/>
    <w:rsid w:val="00DD2359"/>
    <w:rsid w:val="00DD297C"/>
    <w:rsid w:val="00DD3300"/>
    <w:rsid w:val="00DD41A6"/>
    <w:rsid w:val="00DD4B47"/>
    <w:rsid w:val="00DD513D"/>
    <w:rsid w:val="00DD552F"/>
    <w:rsid w:val="00DD579D"/>
    <w:rsid w:val="00DD5EAE"/>
    <w:rsid w:val="00DD5FFE"/>
    <w:rsid w:val="00DD615F"/>
    <w:rsid w:val="00DD61C0"/>
    <w:rsid w:val="00DD64FE"/>
    <w:rsid w:val="00DD7111"/>
    <w:rsid w:val="00DD7AC2"/>
    <w:rsid w:val="00DD7BAF"/>
    <w:rsid w:val="00DD7E94"/>
    <w:rsid w:val="00DE07DA"/>
    <w:rsid w:val="00DE0833"/>
    <w:rsid w:val="00DE093B"/>
    <w:rsid w:val="00DE2166"/>
    <w:rsid w:val="00DE26B6"/>
    <w:rsid w:val="00DE2975"/>
    <w:rsid w:val="00DE542F"/>
    <w:rsid w:val="00DE5BD1"/>
    <w:rsid w:val="00DE5C73"/>
    <w:rsid w:val="00DE6BA4"/>
    <w:rsid w:val="00DE6CE8"/>
    <w:rsid w:val="00DE7096"/>
    <w:rsid w:val="00DF0BEB"/>
    <w:rsid w:val="00DF2867"/>
    <w:rsid w:val="00DF2ECC"/>
    <w:rsid w:val="00DF2F7F"/>
    <w:rsid w:val="00DF373E"/>
    <w:rsid w:val="00DF3D7C"/>
    <w:rsid w:val="00DF4235"/>
    <w:rsid w:val="00DF68B9"/>
    <w:rsid w:val="00E017EB"/>
    <w:rsid w:val="00E02A28"/>
    <w:rsid w:val="00E02DB9"/>
    <w:rsid w:val="00E053AC"/>
    <w:rsid w:val="00E0567D"/>
    <w:rsid w:val="00E068FC"/>
    <w:rsid w:val="00E06E8F"/>
    <w:rsid w:val="00E072C4"/>
    <w:rsid w:val="00E07888"/>
    <w:rsid w:val="00E10D40"/>
    <w:rsid w:val="00E11074"/>
    <w:rsid w:val="00E11AE0"/>
    <w:rsid w:val="00E11EFF"/>
    <w:rsid w:val="00E122F5"/>
    <w:rsid w:val="00E12416"/>
    <w:rsid w:val="00E127E8"/>
    <w:rsid w:val="00E13074"/>
    <w:rsid w:val="00E13B92"/>
    <w:rsid w:val="00E13EA9"/>
    <w:rsid w:val="00E146BA"/>
    <w:rsid w:val="00E14904"/>
    <w:rsid w:val="00E14D41"/>
    <w:rsid w:val="00E14F96"/>
    <w:rsid w:val="00E151F6"/>
    <w:rsid w:val="00E1565A"/>
    <w:rsid w:val="00E158D5"/>
    <w:rsid w:val="00E1635B"/>
    <w:rsid w:val="00E16687"/>
    <w:rsid w:val="00E16875"/>
    <w:rsid w:val="00E16A31"/>
    <w:rsid w:val="00E17965"/>
    <w:rsid w:val="00E17DBD"/>
    <w:rsid w:val="00E2067E"/>
    <w:rsid w:val="00E21B52"/>
    <w:rsid w:val="00E21F32"/>
    <w:rsid w:val="00E22312"/>
    <w:rsid w:val="00E2247F"/>
    <w:rsid w:val="00E22CC3"/>
    <w:rsid w:val="00E22F54"/>
    <w:rsid w:val="00E2453A"/>
    <w:rsid w:val="00E24663"/>
    <w:rsid w:val="00E25444"/>
    <w:rsid w:val="00E25474"/>
    <w:rsid w:val="00E2628C"/>
    <w:rsid w:val="00E2701B"/>
    <w:rsid w:val="00E27277"/>
    <w:rsid w:val="00E303D3"/>
    <w:rsid w:val="00E31468"/>
    <w:rsid w:val="00E317A1"/>
    <w:rsid w:val="00E3184D"/>
    <w:rsid w:val="00E32A91"/>
    <w:rsid w:val="00E33461"/>
    <w:rsid w:val="00E33C5E"/>
    <w:rsid w:val="00E34C76"/>
    <w:rsid w:val="00E358F6"/>
    <w:rsid w:val="00E35AA0"/>
    <w:rsid w:val="00E35C0C"/>
    <w:rsid w:val="00E36760"/>
    <w:rsid w:val="00E36DDC"/>
    <w:rsid w:val="00E37812"/>
    <w:rsid w:val="00E37C65"/>
    <w:rsid w:val="00E4036E"/>
    <w:rsid w:val="00E40F36"/>
    <w:rsid w:val="00E41125"/>
    <w:rsid w:val="00E419A5"/>
    <w:rsid w:val="00E42C0B"/>
    <w:rsid w:val="00E42F51"/>
    <w:rsid w:val="00E439F6"/>
    <w:rsid w:val="00E444F0"/>
    <w:rsid w:val="00E446BC"/>
    <w:rsid w:val="00E45125"/>
    <w:rsid w:val="00E45449"/>
    <w:rsid w:val="00E45EA9"/>
    <w:rsid w:val="00E46332"/>
    <w:rsid w:val="00E46848"/>
    <w:rsid w:val="00E46D3F"/>
    <w:rsid w:val="00E476B0"/>
    <w:rsid w:val="00E50496"/>
    <w:rsid w:val="00E504F3"/>
    <w:rsid w:val="00E505A1"/>
    <w:rsid w:val="00E511CC"/>
    <w:rsid w:val="00E515BC"/>
    <w:rsid w:val="00E536B8"/>
    <w:rsid w:val="00E538B2"/>
    <w:rsid w:val="00E54B80"/>
    <w:rsid w:val="00E5648A"/>
    <w:rsid w:val="00E56786"/>
    <w:rsid w:val="00E569A7"/>
    <w:rsid w:val="00E60195"/>
    <w:rsid w:val="00E6066B"/>
    <w:rsid w:val="00E60ECC"/>
    <w:rsid w:val="00E61DF9"/>
    <w:rsid w:val="00E62089"/>
    <w:rsid w:val="00E62098"/>
    <w:rsid w:val="00E622B6"/>
    <w:rsid w:val="00E624D3"/>
    <w:rsid w:val="00E62711"/>
    <w:rsid w:val="00E63795"/>
    <w:rsid w:val="00E639D2"/>
    <w:rsid w:val="00E63FDB"/>
    <w:rsid w:val="00E6416A"/>
    <w:rsid w:val="00E64192"/>
    <w:rsid w:val="00E64408"/>
    <w:rsid w:val="00E64451"/>
    <w:rsid w:val="00E64851"/>
    <w:rsid w:val="00E64C05"/>
    <w:rsid w:val="00E64C6B"/>
    <w:rsid w:val="00E6529F"/>
    <w:rsid w:val="00E6559A"/>
    <w:rsid w:val="00E67268"/>
    <w:rsid w:val="00E67D55"/>
    <w:rsid w:val="00E70882"/>
    <w:rsid w:val="00E70937"/>
    <w:rsid w:val="00E70CBB"/>
    <w:rsid w:val="00E70D24"/>
    <w:rsid w:val="00E70E2B"/>
    <w:rsid w:val="00E714C4"/>
    <w:rsid w:val="00E71A59"/>
    <w:rsid w:val="00E71C61"/>
    <w:rsid w:val="00E71FF6"/>
    <w:rsid w:val="00E73A9C"/>
    <w:rsid w:val="00E73E87"/>
    <w:rsid w:val="00E74668"/>
    <w:rsid w:val="00E74716"/>
    <w:rsid w:val="00E74AC9"/>
    <w:rsid w:val="00E74B8D"/>
    <w:rsid w:val="00E75097"/>
    <w:rsid w:val="00E75A56"/>
    <w:rsid w:val="00E75AC5"/>
    <w:rsid w:val="00E76262"/>
    <w:rsid w:val="00E76C1D"/>
    <w:rsid w:val="00E76C33"/>
    <w:rsid w:val="00E76D82"/>
    <w:rsid w:val="00E77352"/>
    <w:rsid w:val="00E775F9"/>
    <w:rsid w:val="00E776C0"/>
    <w:rsid w:val="00E77EF6"/>
    <w:rsid w:val="00E80494"/>
    <w:rsid w:val="00E8142C"/>
    <w:rsid w:val="00E816D0"/>
    <w:rsid w:val="00E825C2"/>
    <w:rsid w:val="00E83694"/>
    <w:rsid w:val="00E836BB"/>
    <w:rsid w:val="00E8435F"/>
    <w:rsid w:val="00E8514C"/>
    <w:rsid w:val="00E85539"/>
    <w:rsid w:val="00E86225"/>
    <w:rsid w:val="00E86342"/>
    <w:rsid w:val="00E87724"/>
    <w:rsid w:val="00E87D35"/>
    <w:rsid w:val="00E90235"/>
    <w:rsid w:val="00E902E4"/>
    <w:rsid w:val="00E9094B"/>
    <w:rsid w:val="00E91199"/>
    <w:rsid w:val="00E911D9"/>
    <w:rsid w:val="00E91A9B"/>
    <w:rsid w:val="00E930F0"/>
    <w:rsid w:val="00E93172"/>
    <w:rsid w:val="00E95136"/>
    <w:rsid w:val="00E9668A"/>
    <w:rsid w:val="00E9715C"/>
    <w:rsid w:val="00E9733D"/>
    <w:rsid w:val="00EA38AC"/>
    <w:rsid w:val="00EA3A06"/>
    <w:rsid w:val="00EA54D1"/>
    <w:rsid w:val="00EA5C0F"/>
    <w:rsid w:val="00EA7633"/>
    <w:rsid w:val="00EA763E"/>
    <w:rsid w:val="00EB015B"/>
    <w:rsid w:val="00EB022C"/>
    <w:rsid w:val="00EB05A4"/>
    <w:rsid w:val="00EB0622"/>
    <w:rsid w:val="00EB084A"/>
    <w:rsid w:val="00EB0E80"/>
    <w:rsid w:val="00EB31D3"/>
    <w:rsid w:val="00EB34CA"/>
    <w:rsid w:val="00EB39AD"/>
    <w:rsid w:val="00EB4657"/>
    <w:rsid w:val="00EB46B5"/>
    <w:rsid w:val="00EB4B6B"/>
    <w:rsid w:val="00EB4BDD"/>
    <w:rsid w:val="00EB6CE3"/>
    <w:rsid w:val="00EB7885"/>
    <w:rsid w:val="00EC0081"/>
    <w:rsid w:val="00EC0990"/>
    <w:rsid w:val="00EC1F0E"/>
    <w:rsid w:val="00EC2B53"/>
    <w:rsid w:val="00EC2B56"/>
    <w:rsid w:val="00EC2C69"/>
    <w:rsid w:val="00EC3526"/>
    <w:rsid w:val="00EC392C"/>
    <w:rsid w:val="00EC3A2F"/>
    <w:rsid w:val="00EC4A33"/>
    <w:rsid w:val="00EC4AE4"/>
    <w:rsid w:val="00EC5064"/>
    <w:rsid w:val="00EC6B34"/>
    <w:rsid w:val="00EC7AA7"/>
    <w:rsid w:val="00EC7C33"/>
    <w:rsid w:val="00ED0818"/>
    <w:rsid w:val="00ED13F3"/>
    <w:rsid w:val="00ED200B"/>
    <w:rsid w:val="00ED31E9"/>
    <w:rsid w:val="00ED38F4"/>
    <w:rsid w:val="00ED417D"/>
    <w:rsid w:val="00ED5132"/>
    <w:rsid w:val="00ED5312"/>
    <w:rsid w:val="00ED5825"/>
    <w:rsid w:val="00ED5B5B"/>
    <w:rsid w:val="00ED5D15"/>
    <w:rsid w:val="00ED69C6"/>
    <w:rsid w:val="00ED6A71"/>
    <w:rsid w:val="00ED7CFE"/>
    <w:rsid w:val="00ED7EFA"/>
    <w:rsid w:val="00EE109C"/>
    <w:rsid w:val="00EE1270"/>
    <w:rsid w:val="00EE2785"/>
    <w:rsid w:val="00EE30C2"/>
    <w:rsid w:val="00EE3473"/>
    <w:rsid w:val="00EE3C2B"/>
    <w:rsid w:val="00EE4197"/>
    <w:rsid w:val="00EE457A"/>
    <w:rsid w:val="00EE4D65"/>
    <w:rsid w:val="00EE6E03"/>
    <w:rsid w:val="00EE7244"/>
    <w:rsid w:val="00EE7266"/>
    <w:rsid w:val="00EE7618"/>
    <w:rsid w:val="00EE762F"/>
    <w:rsid w:val="00EE7840"/>
    <w:rsid w:val="00EF2474"/>
    <w:rsid w:val="00EF26A6"/>
    <w:rsid w:val="00EF378F"/>
    <w:rsid w:val="00EF3F70"/>
    <w:rsid w:val="00EF42FF"/>
    <w:rsid w:val="00EF4944"/>
    <w:rsid w:val="00EF511E"/>
    <w:rsid w:val="00EF5477"/>
    <w:rsid w:val="00EF6042"/>
    <w:rsid w:val="00EF698D"/>
    <w:rsid w:val="00EF785F"/>
    <w:rsid w:val="00EF7B98"/>
    <w:rsid w:val="00F0000A"/>
    <w:rsid w:val="00F01B60"/>
    <w:rsid w:val="00F01B83"/>
    <w:rsid w:val="00F029F2"/>
    <w:rsid w:val="00F0341A"/>
    <w:rsid w:val="00F03744"/>
    <w:rsid w:val="00F03AFA"/>
    <w:rsid w:val="00F04D5F"/>
    <w:rsid w:val="00F05CCD"/>
    <w:rsid w:val="00F05CEA"/>
    <w:rsid w:val="00F06026"/>
    <w:rsid w:val="00F0636E"/>
    <w:rsid w:val="00F06832"/>
    <w:rsid w:val="00F06F9C"/>
    <w:rsid w:val="00F075BB"/>
    <w:rsid w:val="00F10023"/>
    <w:rsid w:val="00F10512"/>
    <w:rsid w:val="00F10B57"/>
    <w:rsid w:val="00F11B05"/>
    <w:rsid w:val="00F12841"/>
    <w:rsid w:val="00F12F2F"/>
    <w:rsid w:val="00F13E7D"/>
    <w:rsid w:val="00F15252"/>
    <w:rsid w:val="00F15D3F"/>
    <w:rsid w:val="00F15EBA"/>
    <w:rsid w:val="00F16263"/>
    <w:rsid w:val="00F163EA"/>
    <w:rsid w:val="00F17000"/>
    <w:rsid w:val="00F1798A"/>
    <w:rsid w:val="00F17E5E"/>
    <w:rsid w:val="00F20152"/>
    <w:rsid w:val="00F20208"/>
    <w:rsid w:val="00F2068A"/>
    <w:rsid w:val="00F21092"/>
    <w:rsid w:val="00F216ED"/>
    <w:rsid w:val="00F22D1F"/>
    <w:rsid w:val="00F23032"/>
    <w:rsid w:val="00F2324F"/>
    <w:rsid w:val="00F233A7"/>
    <w:rsid w:val="00F23835"/>
    <w:rsid w:val="00F24A0D"/>
    <w:rsid w:val="00F24B9D"/>
    <w:rsid w:val="00F259C2"/>
    <w:rsid w:val="00F25BE1"/>
    <w:rsid w:val="00F30000"/>
    <w:rsid w:val="00F33B4A"/>
    <w:rsid w:val="00F353E7"/>
    <w:rsid w:val="00F358E7"/>
    <w:rsid w:val="00F36C7D"/>
    <w:rsid w:val="00F36F44"/>
    <w:rsid w:val="00F371D1"/>
    <w:rsid w:val="00F4187F"/>
    <w:rsid w:val="00F423F1"/>
    <w:rsid w:val="00F42D03"/>
    <w:rsid w:val="00F430E8"/>
    <w:rsid w:val="00F43549"/>
    <w:rsid w:val="00F43657"/>
    <w:rsid w:val="00F43E41"/>
    <w:rsid w:val="00F44207"/>
    <w:rsid w:val="00F44636"/>
    <w:rsid w:val="00F47D73"/>
    <w:rsid w:val="00F502C5"/>
    <w:rsid w:val="00F515A2"/>
    <w:rsid w:val="00F517BD"/>
    <w:rsid w:val="00F51EFE"/>
    <w:rsid w:val="00F520C5"/>
    <w:rsid w:val="00F5297F"/>
    <w:rsid w:val="00F52EFF"/>
    <w:rsid w:val="00F52F39"/>
    <w:rsid w:val="00F5322D"/>
    <w:rsid w:val="00F53726"/>
    <w:rsid w:val="00F54097"/>
    <w:rsid w:val="00F542D5"/>
    <w:rsid w:val="00F55AFF"/>
    <w:rsid w:val="00F5611A"/>
    <w:rsid w:val="00F56F26"/>
    <w:rsid w:val="00F577AC"/>
    <w:rsid w:val="00F61061"/>
    <w:rsid w:val="00F620AA"/>
    <w:rsid w:val="00F634DB"/>
    <w:rsid w:val="00F63CE8"/>
    <w:rsid w:val="00F64055"/>
    <w:rsid w:val="00F645D9"/>
    <w:rsid w:val="00F64DF7"/>
    <w:rsid w:val="00F656A3"/>
    <w:rsid w:val="00F6625A"/>
    <w:rsid w:val="00F66351"/>
    <w:rsid w:val="00F66362"/>
    <w:rsid w:val="00F677F2"/>
    <w:rsid w:val="00F704BD"/>
    <w:rsid w:val="00F7051F"/>
    <w:rsid w:val="00F71439"/>
    <w:rsid w:val="00F72040"/>
    <w:rsid w:val="00F72563"/>
    <w:rsid w:val="00F7309E"/>
    <w:rsid w:val="00F73150"/>
    <w:rsid w:val="00F73756"/>
    <w:rsid w:val="00F737CF"/>
    <w:rsid w:val="00F73C6B"/>
    <w:rsid w:val="00F7650F"/>
    <w:rsid w:val="00F800F2"/>
    <w:rsid w:val="00F804DC"/>
    <w:rsid w:val="00F8108E"/>
    <w:rsid w:val="00F84354"/>
    <w:rsid w:val="00F8570C"/>
    <w:rsid w:val="00F857C4"/>
    <w:rsid w:val="00F86A53"/>
    <w:rsid w:val="00F8730C"/>
    <w:rsid w:val="00F87D51"/>
    <w:rsid w:val="00F90DF7"/>
    <w:rsid w:val="00F9113B"/>
    <w:rsid w:val="00F921EE"/>
    <w:rsid w:val="00F92DF9"/>
    <w:rsid w:val="00F935F1"/>
    <w:rsid w:val="00F93FC5"/>
    <w:rsid w:val="00F94E2E"/>
    <w:rsid w:val="00F9545B"/>
    <w:rsid w:val="00F95CEB"/>
    <w:rsid w:val="00F95D6F"/>
    <w:rsid w:val="00F95FC0"/>
    <w:rsid w:val="00F96277"/>
    <w:rsid w:val="00F96E8D"/>
    <w:rsid w:val="00F979C5"/>
    <w:rsid w:val="00F979C9"/>
    <w:rsid w:val="00F97BBD"/>
    <w:rsid w:val="00FA0238"/>
    <w:rsid w:val="00FA03C8"/>
    <w:rsid w:val="00FA087A"/>
    <w:rsid w:val="00FA0FFB"/>
    <w:rsid w:val="00FA1A89"/>
    <w:rsid w:val="00FA2476"/>
    <w:rsid w:val="00FA24BE"/>
    <w:rsid w:val="00FA24D8"/>
    <w:rsid w:val="00FA3020"/>
    <w:rsid w:val="00FA41E9"/>
    <w:rsid w:val="00FA4574"/>
    <w:rsid w:val="00FA4742"/>
    <w:rsid w:val="00FA4833"/>
    <w:rsid w:val="00FA53D2"/>
    <w:rsid w:val="00FA574C"/>
    <w:rsid w:val="00FA667A"/>
    <w:rsid w:val="00FA6B6A"/>
    <w:rsid w:val="00FA7AB1"/>
    <w:rsid w:val="00FA7BC3"/>
    <w:rsid w:val="00FA7E3B"/>
    <w:rsid w:val="00FA7EE8"/>
    <w:rsid w:val="00FB10D3"/>
    <w:rsid w:val="00FB1830"/>
    <w:rsid w:val="00FB1ECC"/>
    <w:rsid w:val="00FB219D"/>
    <w:rsid w:val="00FB3141"/>
    <w:rsid w:val="00FB3351"/>
    <w:rsid w:val="00FB3618"/>
    <w:rsid w:val="00FB41E4"/>
    <w:rsid w:val="00FB4609"/>
    <w:rsid w:val="00FB4BE4"/>
    <w:rsid w:val="00FB580A"/>
    <w:rsid w:val="00FB5EE6"/>
    <w:rsid w:val="00FB5F19"/>
    <w:rsid w:val="00FB64BC"/>
    <w:rsid w:val="00FB67F3"/>
    <w:rsid w:val="00FB6CCC"/>
    <w:rsid w:val="00FB6D94"/>
    <w:rsid w:val="00FC0281"/>
    <w:rsid w:val="00FC11BD"/>
    <w:rsid w:val="00FC1A48"/>
    <w:rsid w:val="00FC1BD0"/>
    <w:rsid w:val="00FC2912"/>
    <w:rsid w:val="00FC3823"/>
    <w:rsid w:val="00FC3848"/>
    <w:rsid w:val="00FC3964"/>
    <w:rsid w:val="00FC3B77"/>
    <w:rsid w:val="00FC4406"/>
    <w:rsid w:val="00FC49F2"/>
    <w:rsid w:val="00FD10F0"/>
    <w:rsid w:val="00FD1B30"/>
    <w:rsid w:val="00FD2471"/>
    <w:rsid w:val="00FD285D"/>
    <w:rsid w:val="00FD28E8"/>
    <w:rsid w:val="00FD2C8C"/>
    <w:rsid w:val="00FD2E03"/>
    <w:rsid w:val="00FD3655"/>
    <w:rsid w:val="00FD47B7"/>
    <w:rsid w:val="00FD5351"/>
    <w:rsid w:val="00FD6289"/>
    <w:rsid w:val="00FD6AB8"/>
    <w:rsid w:val="00FD72DB"/>
    <w:rsid w:val="00FD75B9"/>
    <w:rsid w:val="00FE098A"/>
    <w:rsid w:val="00FE238D"/>
    <w:rsid w:val="00FE239D"/>
    <w:rsid w:val="00FE325D"/>
    <w:rsid w:val="00FE39AA"/>
    <w:rsid w:val="00FE3A4F"/>
    <w:rsid w:val="00FE434C"/>
    <w:rsid w:val="00FE4879"/>
    <w:rsid w:val="00FE4E93"/>
    <w:rsid w:val="00FE5BA3"/>
    <w:rsid w:val="00FE5F37"/>
    <w:rsid w:val="00FE6814"/>
    <w:rsid w:val="00FE70C6"/>
    <w:rsid w:val="00FE75A0"/>
    <w:rsid w:val="00FE762E"/>
    <w:rsid w:val="00FE7B28"/>
    <w:rsid w:val="00FF0031"/>
    <w:rsid w:val="00FF05B1"/>
    <w:rsid w:val="00FF097A"/>
    <w:rsid w:val="00FF0E3C"/>
    <w:rsid w:val="00FF167C"/>
    <w:rsid w:val="00FF2F20"/>
    <w:rsid w:val="00FF76ED"/>
    <w:rsid w:val="00FF7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1"/>
    <o:shapelayout v:ext="edit">
      <o:idmap v:ext="edit" data="2"/>
      <o:rules v:ext="edit">
        <o:r id="V:Rule1" type="connector" idref="#_x0000_s2064"/>
        <o:r id="V:Rule2" type="connector" idref="#_x0000_s2068"/>
        <o:r id="V:Rule3" type="connector" idref="#_x0000_s2070"/>
        <o:r id="V:Rule4" type="connector" idref="#_x0000_s2083"/>
        <o:r id="V:Rule5" type="connector" idref="#_x0000_s2098"/>
        <o:r id="V:Rule6" type="connector" idref="#_x0000_s2099"/>
        <o:r id="V:Rule7" type="connector" idref="#_x0000_s2100"/>
        <o:r id="V:Rule8" type="connector" idref="#_x0000_s2101"/>
        <o:r id="V:Rule9" type="connector" idref="#_x0000_s2104"/>
        <o:r id="V:Rule10" type="connector" idref="#_x0000_s2105"/>
        <o:r id="V:Rule11" type="connector" idref="#_x0000_s2108"/>
      </o:rules>
    </o:shapelayout>
  </w:shapeDefaults>
  <w:decimalSymbol w:val="."/>
  <w:listSeparator w:val=","/>
  <w14:docId w14:val="0087F1E7"/>
  <w15:chartTrackingRefBased/>
  <w15:docId w15:val="{D26A821D-D98C-429D-9ADC-A72074B66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E5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415089"/>
    <w:pPr>
      <w:outlineLvl w:val="0"/>
    </w:pPr>
  </w:style>
  <w:style w:type="paragraph" w:styleId="2">
    <w:name w:val="heading 2"/>
    <w:basedOn w:val="a"/>
    <w:next w:val="a"/>
    <w:link w:val="20"/>
    <w:qFormat/>
    <w:rsid w:val="001A7116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1A7116"/>
    <w:pPr>
      <w:keepNext/>
      <w:keepLines/>
      <w:spacing w:before="260" w:after="260" w:line="416" w:lineRule="auto"/>
      <w:outlineLvl w:val="2"/>
    </w:pPr>
    <w:rPr>
      <w:rFonts w:ascii="Times New Roman" w:hAnsi="Times New Roman"/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rsid w:val="001A7116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rsid w:val="00A00F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415089"/>
    <w:rPr>
      <w:kern w:val="2"/>
      <w:sz w:val="21"/>
      <w:szCs w:val="22"/>
    </w:rPr>
  </w:style>
  <w:style w:type="character" w:customStyle="1" w:styleId="20">
    <w:name w:val="标题 2 字符"/>
    <w:link w:val="2"/>
    <w:rsid w:val="001A7116"/>
    <w:rPr>
      <w:rFonts w:ascii="Arial" w:eastAsia="黑体" w:hAnsi="Arial"/>
      <w:b/>
      <w:bCs/>
      <w:kern w:val="2"/>
      <w:sz w:val="32"/>
      <w:szCs w:val="32"/>
    </w:rPr>
  </w:style>
  <w:style w:type="character" w:customStyle="1" w:styleId="30">
    <w:name w:val="标题 3 字符"/>
    <w:link w:val="3"/>
    <w:rsid w:val="001A7116"/>
    <w:rPr>
      <w:rFonts w:ascii="Times New Roman" w:hAnsi="Times New Roman"/>
      <w:b/>
      <w:bCs/>
      <w:kern w:val="2"/>
      <w:sz w:val="32"/>
      <w:szCs w:val="32"/>
    </w:rPr>
  </w:style>
  <w:style w:type="character" w:customStyle="1" w:styleId="40">
    <w:name w:val="标题 4 字符"/>
    <w:link w:val="4"/>
    <w:rsid w:val="001A7116"/>
    <w:rPr>
      <w:rFonts w:ascii="Arial" w:eastAsia="黑体" w:hAnsi="Arial"/>
      <w:b/>
      <w:bCs/>
      <w:kern w:val="2"/>
      <w:sz w:val="28"/>
      <w:szCs w:val="28"/>
    </w:rPr>
  </w:style>
  <w:style w:type="paragraph" w:styleId="a3">
    <w:name w:val="header"/>
    <w:basedOn w:val="a"/>
    <w:link w:val="a4"/>
    <w:unhideWhenUsed/>
    <w:rsid w:val="009867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986704"/>
    <w:rPr>
      <w:kern w:val="2"/>
      <w:sz w:val="18"/>
      <w:szCs w:val="18"/>
    </w:rPr>
  </w:style>
  <w:style w:type="paragraph" w:styleId="a5">
    <w:name w:val="footer"/>
    <w:basedOn w:val="a"/>
    <w:link w:val="a6"/>
    <w:unhideWhenUsed/>
    <w:rsid w:val="009867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986704"/>
    <w:rPr>
      <w:kern w:val="2"/>
      <w:sz w:val="18"/>
      <w:szCs w:val="18"/>
    </w:rPr>
  </w:style>
  <w:style w:type="paragraph" w:styleId="a7">
    <w:name w:val="Document Map"/>
    <w:basedOn w:val="a"/>
    <w:link w:val="a8"/>
    <w:semiHidden/>
    <w:unhideWhenUsed/>
    <w:rsid w:val="00415089"/>
    <w:rPr>
      <w:rFonts w:ascii="宋体"/>
      <w:sz w:val="18"/>
      <w:szCs w:val="18"/>
    </w:rPr>
  </w:style>
  <w:style w:type="character" w:customStyle="1" w:styleId="a8">
    <w:name w:val="文档结构图 字符"/>
    <w:link w:val="a7"/>
    <w:uiPriority w:val="99"/>
    <w:semiHidden/>
    <w:rsid w:val="00415089"/>
    <w:rPr>
      <w:rFonts w:ascii="宋体"/>
      <w:kern w:val="2"/>
      <w:sz w:val="18"/>
      <w:szCs w:val="18"/>
    </w:rPr>
  </w:style>
  <w:style w:type="paragraph" w:customStyle="1" w:styleId="11">
    <w:name w:val="1_章标题"/>
    <w:basedOn w:val="1"/>
    <w:next w:val="51"/>
    <w:rsid w:val="001A7116"/>
    <w:pPr>
      <w:keepNext/>
      <w:keepLines/>
      <w:spacing w:before="480" w:after="360"/>
      <w:jc w:val="center"/>
    </w:pPr>
    <w:rPr>
      <w:rFonts w:ascii="Times New Roman" w:eastAsia="黑体" w:hAnsi="Times New Roman"/>
      <w:bCs/>
      <w:kern w:val="44"/>
      <w:sz w:val="32"/>
      <w:szCs w:val="44"/>
    </w:rPr>
  </w:style>
  <w:style w:type="paragraph" w:customStyle="1" w:styleId="21">
    <w:name w:val="2_一级节标题"/>
    <w:basedOn w:val="2"/>
    <w:next w:val="51"/>
    <w:rsid w:val="001A7116"/>
    <w:pPr>
      <w:spacing w:before="480" w:after="120" w:line="400" w:lineRule="exact"/>
      <w:jc w:val="left"/>
    </w:pPr>
    <w:rPr>
      <w:b w:val="0"/>
      <w:sz w:val="28"/>
    </w:rPr>
  </w:style>
  <w:style w:type="paragraph" w:customStyle="1" w:styleId="31">
    <w:name w:val="3_二级节标题"/>
    <w:basedOn w:val="3"/>
    <w:next w:val="51"/>
    <w:rsid w:val="001A7116"/>
    <w:pPr>
      <w:spacing w:before="240" w:after="120" w:line="400" w:lineRule="exact"/>
      <w:jc w:val="left"/>
    </w:pPr>
    <w:rPr>
      <w:rFonts w:eastAsia="黑体"/>
      <w:sz w:val="26"/>
    </w:rPr>
  </w:style>
  <w:style w:type="paragraph" w:customStyle="1" w:styleId="41">
    <w:name w:val="4_三级节标题"/>
    <w:basedOn w:val="4"/>
    <w:next w:val="51"/>
    <w:rsid w:val="001A7116"/>
    <w:pPr>
      <w:spacing w:before="240" w:after="120" w:line="400" w:lineRule="exact"/>
      <w:jc w:val="left"/>
    </w:pPr>
    <w:rPr>
      <w:b w:val="0"/>
      <w:sz w:val="24"/>
    </w:rPr>
  </w:style>
  <w:style w:type="paragraph" w:customStyle="1" w:styleId="51">
    <w:name w:val="5_正文"/>
    <w:basedOn w:val="a"/>
    <w:rsid w:val="001A7116"/>
    <w:pPr>
      <w:spacing w:line="400" w:lineRule="exact"/>
      <w:ind w:firstLineChars="200" w:firstLine="200"/>
    </w:pPr>
    <w:rPr>
      <w:rFonts w:ascii="Times New Roman" w:hAnsi="Times New Roman"/>
      <w:sz w:val="24"/>
      <w:szCs w:val="24"/>
    </w:rPr>
  </w:style>
  <w:style w:type="paragraph" w:customStyle="1" w:styleId="C">
    <w:name w:val="C_页眉"/>
    <w:basedOn w:val="a3"/>
    <w:rsid w:val="001A7116"/>
    <w:rPr>
      <w:rFonts w:ascii="Times New Roman" w:hAnsi="Times New Roman"/>
      <w:sz w:val="21"/>
    </w:rPr>
  </w:style>
  <w:style w:type="paragraph" w:customStyle="1" w:styleId="D">
    <w:name w:val="D_页脚"/>
    <w:basedOn w:val="a5"/>
    <w:rsid w:val="001A7116"/>
    <w:pPr>
      <w:jc w:val="center"/>
    </w:pPr>
    <w:rPr>
      <w:rFonts w:ascii="Times New Roman" w:eastAsia="Times New Roman" w:hAnsi="Times New Roman"/>
      <w:sz w:val="21"/>
    </w:rPr>
  </w:style>
  <w:style w:type="paragraph" w:customStyle="1" w:styleId="B">
    <w:name w:val="B_插图"/>
    <w:basedOn w:val="a"/>
    <w:rsid w:val="001A7116"/>
    <w:pPr>
      <w:jc w:val="center"/>
    </w:pPr>
    <w:rPr>
      <w:rFonts w:ascii="Times New Roman" w:hAnsi="Times New Roman"/>
      <w:szCs w:val="24"/>
    </w:rPr>
  </w:style>
  <w:style w:type="paragraph" w:customStyle="1" w:styleId="A9">
    <w:name w:val="A_图名图序"/>
    <w:basedOn w:val="a"/>
    <w:rsid w:val="00262C12"/>
    <w:pPr>
      <w:spacing w:before="120" w:after="240"/>
      <w:jc w:val="center"/>
    </w:pPr>
    <w:rPr>
      <w:rFonts w:ascii="Times New Roman" w:hAnsi="Times New Roman"/>
      <w:sz w:val="22"/>
      <w:szCs w:val="24"/>
    </w:rPr>
  </w:style>
  <w:style w:type="paragraph" w:customStyle="1" w:styleId="9">
    <w:name w:val="9_表格内容"/>
    <w:basedOn w:val="a"/>
    <w:rsid w:val="001A7116"/>
    <w:pPr>
      <w:spacing w:before="60" w:after="60"/>
      <w:jc w:val="center"/>
    </w:pPr>
    <w:rPr>
      <w:rFonts w:ascii="Times New Roman" w:hAnsi="Times New Roman"/>
      <w:sz w:val="22"/>
      <w:szCs w:val="24"/>
    </w:rPr>
  </w:style>
  <w:style w:type="paragraph" w:customStyle="1" w:styleId="7">
    <w:name w:val="7_公式表达式"/>
    <w:basedOn w:val="51"/>
    <w:rsid w:val="001A7116"/>
    <w:pPr>
      <w:spacing w:before="120" w:after="120" w:line="240" w:lineRule="auto"/>
    </w:pPr>
  </w:style>
  <w:style w:type="paragraph" w:customStyle="1" w:styleId="6">
    <w:name w:val="6_有表达式的段落"/>
    <w:basedOn w:val="51"/>
    <w:rsid w:val="001A7116"/>
    <w:pPr>
      <w:spacing w:before="60" w:after="60" w:line="240" w:lineRule="auto"/>
    </w:pPr>
  </w:style>
  <w:style w:type="paragraph" w:customStyle="1" w:styleId="8">
    <w:name w:val="8_表名表序"/>
    <w:basedOn w:val="a"/>
    <w:qFormat/>
    <w:rsid w:val="001A7116"/>
    <w:pPr>
      <w:spacing w:before="240" w:after="120"/>
      <w:jc w:val="center"/>
    </w:pPr>
    <w:rPr>
      <w:rFonts w:ascii="Times New Roman" w:hAnsi="Times New Roman"/>
      <w:sz w:val="22"/>
      <w:szCs w:val="24"/>
    </w:rPr>
  </w:style>
  <w:style w:type="table" w:styleId="aa">
    <w:name w:val="Table Grid"/>
    <w:basedOn w:val="a1"/>
    <w:uiPriority w:val="59"/>
    <w:rsid w:val="00B30BB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50">
    <w:name w:val="标题 5 字符"/>
    <w:link w:val="5"/>
    <w:uiPriority w:val="9"/>
    <w:rsid w:val="00A00F3C"/>
    <w:rPr>
      <w:b/>
      <w:bCs/>
      <w:kern w:val="2"/>
      <w:sz w:val="28"/>
      <w:szCs w:val="28"/>
    </w:rPr>
  </w:style>
  <w:style w:type="paragraph" w:customStyle="1" w:styleId="ab">
    <w:name w:val="段落"/>
    <w:basedOn w:val="a"/>
    <w:rsid w:val="00113B42"/>
    <w:pPr>
      <w:widowControl/>
      <w:adjustRightInd w:val="0"/>
      <w:spacing w:line="420" w:lineRule="exact"/>
      <w:ind w:firstLineChars="200" w:firstLine="520"/>
      <w:textAlignment w:val="baseline"/>
    </w:pPr>
    <w:rPr>
      <w:rFonts w:ascii="Times New Roman" w:hAnsi="Times New Roman"/>
      <w:spacing w:val="10"/>
      <w:kern w:val="0"/>
      <w:sz w:val="24"/>
      <w:szCs w:val="20"/>
    </w:rPr>
  </w:style>
  <w:style w:type="paragraph" w:styleId="ac">
    <w:name w:val="footnote text"/>
    <w:basedOn w:val="a"/>
    <w:link w:val="ad"/>
    <w:semiHidden/>
    <w:rsid w:val="001C2F1C"/>
    <w:pPr>
      <w:snapToGrid w:val="0"/>
      <w:jc w:val="left"/>
    </w:pPr>
    <w:rPr>
      <w:rFonts w:ascii="Times New Roman" w:hAnsi="Times New Roman"/>
      <w:sz w:val="18"/>
      <w:szCs w:val="18"/>
    </w:rPr>
  </w:style>
  <w:style w:type="character" w:customStyle="1" w:styleId="ad">
    <w:name w:val="脚注文本 字符"/>
    <w:link w:val="ac"/>
    <w:semiHidden/>
    <w:rsid w:val="001C2F1C"/>
    <w:rPr>
      <w:rFonts w:ascii="Times New Roman" w:hAnsi="Times New Roman"/>
      <w:kern w:val="2"/>
      <w:sz w:val="18"/>
      <w:szCs w:val="18"/>
    </w:rPr>
  </w:style>
  <w:style w:type="character" w:styleId="ae">
    <w:name w:val="footnote reference"/>
    <w:semiHidden/>
    <w:rsid w:val="001C2F1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1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0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2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88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7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59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7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88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526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95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50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419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082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85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02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532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376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78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66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071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38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42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68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92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525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041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600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44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827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055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704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475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859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904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09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907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68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13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223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82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23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650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130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1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908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66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32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506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30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19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807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009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90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70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21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015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090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55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70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098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19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308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755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14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821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907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2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68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15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570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0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51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9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460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45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796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60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49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285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743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490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25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586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43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11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10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42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82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84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1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4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8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1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Work_Study\&#27773;&#36710;&#25286;&#35013;&#23454;&#20064;\9.2-&#21457;&#21160;&#26426;&#25286;&#35013;&#23454;&#20064;&#25253;&#21578;&#27169;&#26495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2CDA6B-ABDA-4722-B1D5-76B74CDBD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9.2-发动机拆装实习报告模板.dot</Template>
  <TotalTime>1521</TotalTime>
  <Pages>11</Pages>
  <Words>394</Words>
  <Characters>2250</Characters>
  <Application>Microsoft Office Word</Application>
  <DocSecurity>0</DocSecurity>
  <Lines>18</Lines>
  <Paragraphs>5</Paragraphs>
  <ScaleCrop>false</ScaleCrop>
  <Company>DAE505</Company>
  <LinksUpToDate>false</LinksUpToDate>
  <CharactersWithSpaces>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Aemon</dc:creator>
  <cp:keywords/>
  <dc:description/>
  <cp:lastModifiedBy>尤 韦捷</cp:lastModifiedBy>
  <cp:revision>4</cp:revision>
  <dcterms:created xsi:type="dcterms:W3CDTF">2022-07-29T12:14:00Z</dcterms:created>
  <dcterms:modified xsi:type="dcterms:W3CDTF">2022-08-05T03:36:00Z</dcterms:modified>
</cp:coreProperties>
</file>