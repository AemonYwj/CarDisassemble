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FDB" w:rsidRDefault="00E84764" w:rsidP="00E84764">
      <w:pPr>
        <w:pStyle w:val="21"/>
      </w:pPr>
      <w:r>
        <w:rPr>
          <w:rFonts w:hint="eastAsia"/>
        </w:rPr>
        <w:t>1</w:t>
      </w:r>
      <w:r>
        <w:t xml:space="preserve"> </w:t>
      </w:r>
      <w:r w:rsidR="00505AD6">
        <w:rPr>
          <w:rFonts w:hint="eastAsia"/>
        </w:rPr>
        <w:t>整车部分</w:t>
      </w:r>
    </w:p>
    <w:p w:rsidR="00E84764" w:rsidRDefault="00D93945" w:rsidP="00B60A31">
      <w:pPr>
        <w:pStyle w:val="51"/>
        <w:ind w:firstLine="480"/>
      </w:pPr>
      <w:r>
        <w:rPr>
          <w:rFonts w:hint="eastAsia"/>
        </w:rPr>
        <w:t>利用预下发的文字、视频资料，配合</w:t>
      </w:r>
      <w:r w:rsidR="002E1417">
        <w:rPr>
          <w:rFonts w:hint="eastAsia"/>
        </w:rPr>
        <w:t>线下</w:t>
      </w:r>
      <w:r w:rsidR="00CD05AE">
        <w:rPr>
          <w:rFonts w:hint="eastAsia"/>
        </w:rPr>
        <w:t>实习报告，了解整车拆卸主要步骤和操作方法。无</w:t>
      </w:r>
      <w:r w:rsidR="00412F25">
        <w:rPr>
          <w:rFonts w:hint="eastAsia"/>
        </w:rPr>
        <w:t>书面</w:t>
      </w:r>
      <w:r w:rsidR="00CD05AE">
        <w:rPr>
          <w:rFonts w:hint="eastAsia"/>
        </w:rPr>
        <w:t>作业要求。</w:t>
      </w:r>
    </w:p>
    <w:p w:rsidR="00505AD6" w:rsidRDefault="00505AD6" w:rsidP="002E1417">
      <w:pPr>
        <w:pStyle w:val="2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底盘部分</w:t>
      </w:r>
    </w:p>
    <w:p w:rsidR="00505AD6" w:rsidRDefault="00016893" w:rsidP="0001019C">
      <w:pPr>
        <w:pStyle w:val="51"/>
        <w:ind w:firstLine="480"/>
      </w:pPr>
      <w:r>
        <w:rPr>
          <w:rFonts w:hint="eastAsia"/>
        </w:rPr>
        <w:t>参考线下实习报告，自行搜索资料，</w:t>
      </w:r>
      <w:r w:rsidR="00B05FFA">
        <w:rPr>
          <w:rFonts w:hint="eastAsia"/>
        </w:rPr>
        <w:t>择以</w:t>
      </w:r>
      <w:r w:rsidR="00482B37">
        <w:rPr>
          <w:rFonts w:hint="eastAsia"/>
        </w:rPr>
        <w:t>下</w:t>
      </w:r>
      <w:r>
        <w:rPr>
          <w:rFonts w:hint="eastAsia"/>
        </w:rPr>
        <w:t>机型之</w:t>
      </w:r>
      <w:r w:rsidR="00980757">
        <w:rPr>
          <w:rFonts w:hint="eastAsia"/>
        </w:rPr>
        <w:t>三</w:t>
      </w:r>
      <w:r>
        <w:rPr>
          <w:rFonts w:hint="eastAsia"/>
        </w:rPr>
        <w:t>，完成零部件结构简图绘制与工作过程分析。</w:t>
      </w:r>
      <w:r w:rsidR="00D6070B">
        <w:rPr>
          <w:rFonts w:hint="eastAsia"/>
        </w:rPr>
        <w:t>注意：可以与实际拆装部件型号不同，</w:t>
      </w:r>
      <w:r w:rsidR="00412F25">
        <w:rPr>
          <w:rFonts w:hint="eastAsia"/>
        </w:rPr>
        <w:t>但</w:t>
      </w:r>
      <w:r w:rsidR="00D6070B">
        <w:rPr>
          <w:rFonts w:hint="eastAsia"/>
        </w:rPr>
        <w:t>追求作图规范、叙述完整。</w:t>
      </w:r>
    </w:p>
    <w:p w:rsidR="00D6070B" w:rsidRDefault="009240B7" w:rsidP="00E81094">
      <w:pPr>
        <w:pStyle w:val="51"/>
        <w:numPr>
          <w:ilvl w:val="0"/>
          <w:numId w:val="18"/>
        </w:numPr>
        <w:ind w:firstLineChars="0"/>
      </w:pPr>
      <w:r>
        <w:rPr>
          <w:rFonts w:hint="eastAsia"/>
        </w:rPr>
        <w:t>双筒式液压减振器</w:t>
      </w:r>
    </w:p>
    <w:p w:rsidR="009240B7" w:rsidRDefault="009240B7" w:rsidP="00E81094">
      <w:pPr>
        <w:pStyle w:val="51"/>
        <w:numPr>
          <w:ilvl w:val="0"/>
          <w:numId w:val="18"/>
        </w:numPr>
        <w:ind w:firstLineChars="0"/>
      </w:pPr>
      <w:r>
        <w:rPr>
          <w:rFonts w:hint="eastAsia"/>
        </w:rPr>
        <w:t>小齿轮助力式</w:t>
      </w:r>
      <w:r>
        <w:rPr>
          <w:rFonts w:hint="eastAsia"/>
        </w:rPr>
        <w:t>EPS</w:t>
      </w:r>
      <w:r>
        <w:rPr>
          <w:rFonts w:hint="eastAsia"/>
        </w:rPr>
        <w:t>齿轮齿条转向器</w:t>
      </w:r>
    </w:p>
    <w:p w:rsidR="009240B7" w:rsidRPr="009240B7" w:rsidRDefault="009240B7" w:rsidP="00E81094">
      <w:pPr>
        <w:pStyle w:val="51"/>
        <w:numPr>
          <w:ilvl w:val="0"/>
          <w:numId w:val="18"/>
        </w:numPr>
        <w:ind w:firstLineChars="0"/>
      </w:pPr>
      <w:r>
        <w:rPr>
          <w:rFonts w:hint="eastAsia"/>
        </w:rPr>
        <w:t>中心阀式串列双腔制动主缸</w:t>
      </w:r>
    </w:p>
    <w:p w:rsidR="009240B7" w:rsidRDefault="009240B7" w:rsidP="00E81094">
      <w:pPr>
        <w:pStyle w:val="51"/>
        <w:numPr>
          <w:ilvl w:val="0"/>
          <w:numId w:val="18"/>
        </w:numPr>
        <w:ind w:firstLineChars="0"/>
      </w:pPr>
      <w:r>
        <w:rPr>
          <w:rFonts w:hint="eastAsia"/>
        </w:rPr>
        <w:t>柱塞式串列双腔制动主缸</w:t>
      </w:r>
    </w:p>
    <w:p w:rsidR="006D47A3" w:rsidRDefault="006D47A3" w:rsidP="00E81094">
      <w:pPr>
        <w:pStyle w:val="51"/>
        <w:numPr>
          <w:ilvl w:val="0"/>
          <w:numId w:val="18"/>
        </w:numPr>
        <w:ind w:firstLineChars="0"/>
      </w:pPr>
      <w:r>
        <w:rPr>
          <w:rFonts w:hint="eastAsia"/>
        </w:rPr>
        <w:t>单膜片式真空伺服助力器</w:t>
      </w:r>
    </w:p>
    <w:p w:rsidR="009240B7" w:rsidRDefault="009240B7" w:rsidP="00E81094">
      <w:pPr>
        <w:pStyle w:val="51"/>
        <w:numPr>
          <w:ilvl w:val="0"/>
          <w:numId w:val="18"/>
        </w:numPr>
        <w:ind w:firstLineChars="0"/>
      </w:pPr>
      <w:r>
        <w:rPr>
          <w:rFonts w:hint="eastAsia"/>
        </w:rPr>
        <w:t>机械式驻车制动钳</w:t>
      </w:r>
    </w:p>
    <w:p w:rsidR="00016893" w:rsidRPr="00016893" w:rsidRDefault="009240B7" w:rsidP="00E81094">
      <w:pPr>
        <w:pStyle w:val="51"/>
        <w:numPr>
          <w:ilvl w:val="0"/>
          <w:numId w:val="18"/>
        </w:numPr>
        <w:ind w:firstLineChars="0"/>
      </w:pPr>
      <w:r>
        <w:rPr>
          <w:rFonts w:hint="eastAsia"/>
        </w:rPr>
        <w:t>电子驻车制动钳</w:t>
      </w:r>
      <w:r>
        <w:rPr>
          <w:rFonts w:hint="eastAsia"/>
        </w:rPr>
        <w:t>EPB</w:t>
      </w:r>
    </w:p>
    <w:p w:rsidR="00481CDE" w:rsidRDefault="00505AD6" w:rsidP="002E1417">
      <w:pPr>
        <w:pStyle w:val="21"/>
      </w:pPr>
      <w:r>
        <w:t>3</w:t>
      </w:r>
      <w:r w:rsidR="00481CDE">
        <w:t xml:space="preserve"> </w:t>
      </w:r>
      <w:r w:rsidR="00481CDE">
        <w:rPr>
          <w:rFonts w:hint="eastAsia"/>
        </w:rPr>
        <w:t>自动变速器部分</w:t>
      </w:r>
    </w:p>
    <w:p w:rsidR="00481CDE" w:rsidRDefault="00505AD6" w:rsidP="00B60A31">
      <w:pPr>
        <w:pStyle w:val="51"/>
        <w:ind w:firstLine="480"/>
      </w:pPr>
      <w:r>
        <w:rPr>
          <w:rFonts w:hint="eastAsia"/>
        </w:rPr>
        <w:t>参考</w:t>
      </w:r>
      <w:r w:rsidR="002E1417">
        <w:rPr>
          <w:rFonts w:hint="eastAsia"/>
        </w:rPr>
        <w:t>线下实习报告，</w:t>
      </w:r>
      <w:r>
        <w:rPr>
          <w:rFonts w:hint="eastAsia"/>
        </w:rPr>
        <w:t>自行搜索资料，择</w:t>
      </w:r>
      <w:r w:rsidR="00482B37">
        <w:rPr>
          <w:rFonts w:hint="eastAsia"/>
        </w:rPr>
        <w:t>以</w:t>
      </w:r>
      <w:r>
        <w:rPr>
          <w:rFonts w:hint="eastAsia"/>
        </w:rPr>
        <w:t>下机型之一</w:t>
      </w:r>
      <w:r w:rsidR="003367FE">
        <w:rPr>
          <w:rFonts w:hint="eastAsia"/>
        </w:rPr>
        <w:t>，完成变速器结构简图绘制与工作过程分析。</w:t>
      </w:r>
    </w:p>
    <w:p w:rsidR="003367FE" w:rsidRDefault="00661C80" w:rsidP="00016893">
      <w:pPr>
        <w:pStyle w:val="51"/>
        <w:numPr>
          <w:ilvl w:val="0"/>
          <w:numId w:val="17"/>
        </w:numPr>
        <w:ind w:firstLineChars="0"/>
      </w:pPr>
      <w:r>
        <w:rPr>
          <w:rFonts w:hint="eastAsia"/>
        </w:rPr>
        <w:t>ZF</w:t>
      </w:r>
      <w:r>
        <w:t xml:space="preserve"> 8</w:t>
      </w:r>
      <w:r>
        <w:rPr>
          <w:rFonts w:hint="eastAsia"/>
        </w:rPr>
        <w:t>HP70</w:t>
      </w:r>
    </w:p>
    <w:p w:rsidR="00DD1E7F" w:rsidRDefault="00DD1E7F" w:rsidP="00016893">
      <w:pPr>
        <w:pStyle w:val="51"/>
        <w:numPr>
          <w:ilvl w:val="0"/>
          <w:numId w:val="17"/>
        </w:numPr>
        <w:ind w:firstLineChars="0"/>
      </w:pPr>
      <w:r>
        <w:rPr>
          <w:rFonts w:hint="eastAsia"/>
        </w:rPr>
        <w:t>AISIN</w:t>
      </w:r>
      <w:r>
        <w:t xml:space="preserve"> </w:t>
      </w:r>
      <w:r w:rsidRPr="00DD1E7F">
        <w:t>AWF8F35/45</w:t>
      </w:r>
    </w:p>
    <w:p w:rsidR="00DD1E7F" w:rsidRDefault="00DD1E7F" w:rsidP="00016893">
      <w:pPr>
        <w:pStyle w:val="51"/>
        <w:numPr>
          <w:ilvl w:val="0"/>
          <w:numId w:val="17"/>
        </w:numPr>
        <w:ind w:firstLineChars="0"/>
      </w:pPr>
      <w:r>
        <w:rPr>
          <w:rFonts w:hint="eastAsia"/>
        </w:rPr>
        <w:t>上汽</w:t>
      </w:r>
      <w:r w:rsidRPr="00DD1E7F">
        <w:t>EM18</w:t>
      </w:r>
    </w:p>
    <w:p w:rsidR="00DD1E7F" w:rsidRDefault="00E15794" w:rsidP="00E15794">
      <w:pPr>
        <w:pStyle w:val="21"/>
      </w:pPr>
      <w:r>
        <w:rPr>
          <w:rFonts w:hint="eastAsia"/>
        </w:rPr>
        <w:t>4</w:t>
      </w:r>
      <w:r>
        <w:t xml:space="preserve"> </w:t>
      </w:r>
      <w:r w:rsidR="00A917FA">
        <w:rPr>
          <w:rFonts w:hint="eastAsia"/>
        </w:rPr>
        <w:t>发动机部分（车身班忽略</w:t>
      </w:r>
      <w:bookmarkStart w:id="0" w:name="_GoBack"/>
      <w:bookmarkEnd w:id="0"/>
      <w:r>
        <w:rPr>
          <w:rFonts w:hint="eastAsia"/>
        </w:rPr>
        <w:t>）</w:t>
      </w:r>
    </w:p>
    <w:p w:rsidR="00E15794" w:rsidRDefault="00137B47" w:rsidP="00E15794">
      <w:pPr>
        <w:pStyle w:val="51"/>
        <w:ind w:firstLine="480"/>
      </w:pPr>
      <w:r>
        <w:rPr>
          <w:rFonts w:hint="eastAsia"/>
        </w:rPr>
        <w:t>利用</w:t>
      </w:r>
      <w:r w:rsidRPr="00137B47">
        <w:rPr>
          <w:rFonts w:hint="eastAsia"/>
        </w:rPr>
        <w:t>虚拟仿真程序</w:t>
      </w:r>
      <w:r>
        <w:rPr>
          <w:rFonts w:hint="eastAsia"/>
        </w:rPr>
        <w:t>，自行搜索资料，</w:t>
      </w:r>
      <w:r w:rsidRPr="00137B47">
        <w:rPr>
          <w:rFonts w:hint="eastAsia"/>
        </w:rPr>
        <w:t>对</w:t>
      </w:r>
      <w:r w:rsidRPr="00137B47">
        <w:rPr>
          <w:rFonts w:hint="eastAsia"/>
        </w:rPr>
        <w:t>EA888</w:t>
      </w:r>
      <w:r w:rsidRPr="00137B47">
        <w:rPr>
          <w:rFonts w:hint="eastAsia"/>
        </w:rPr>
        <w:t>发动机</w:t>
      </w:r>
      <w:r w:rsidR="002A5E9B">
        <w:rPr>
          <w:rFonts w:hint="eastAsia"/>
        </w:rPr>
        <w:t>（早期型）</w:t>
      </w:r>
      <w:r w:rsidRPr="00137B47">
        <w:rPr>
          <w:rFonts w:hint="eastAsia"/>
        </w:rPr>
        <w:t>的结构进行认知，</w:t>
      </w:r>
      <w:r w:rsidR="002A5E9B">
        <w:rPr>
          <w:rFonts w:hint="eastAsia"/>
        </w:rPr>
        <w:t>根据模板要求</w:t>
      </w:r>
      <w:r w:rsidR="00CB33C3">
        <w:rPr>
          <w:rFonts w:hint="eastAsia"/>
        </w:rPr>
        <w:t>完成发动机</w:t>
      </w:r>
      <w:r w:rsidRPr="00137B47">
        <w:rPr>
          <w:rFonts w:hint="eastAsia"/>
        </w:rPr>
        <w:t>结构分析报告</w:t>
      </w:r>
      <w:r w:rsidR="0001019C">
        <w:rPr>
          <w:rFonts w:hint="eastAsia"/>
        </w:rPr>
        <w:t>，采用图片</w:t>
      </w:r>
      <w:r w:rsidR="0001019C">
        <w:rPr>
          <w:rFonts w:hint="eastAsia"/>
        </w:rPr>
        <w:t>+</w:t>
      </w:r>
      <w:r w:rsidR="0001019C">
        <w:rPr>
          <w:rFonts w:hint="eastAsia"/>
        </w:rPr>
        <w:t>说明的行文方式</w:t>
      </w:r>
      <w:r w:rsidRPr="00137B47">
        <w:rPr>
          <w:rFonts w:hint="eastAsia"/>
        </w:rPr>
        <w:t>。</w:t>
      </w:r>
    </w:p>
    <w:p w:rsidR="0001019C" w:rsidRPr="0001019C" w:rsidRDefault="0001019C" w:rsidP="00E15794">
      <w:pPr>
        <w:pStyle w:val="51"/>
        <w:ind w:firstLine="480"/>
      </w:pPr>
    </w:p>
    <w:sectPr w:rsidR="0001019C" w:rsidRPr="0001019C" w:rsidSect="00610FAF">
      <w:pgSz w:w="11906" w:h="16838"/>
      <w:pgMar w:top="2155" w:right="1814" w:bottom="2155" w:left="181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E7D" w:rsidRDefault="00105E7D" w:rsidP="00986704">
      <w:r>
        <w:separator/>
      </w:r>
    </w:p>
  </w:endnote>
  <w:endnote w:type="continuationSeparator" w:id="0">
    <w:p w:rsidR="00105E7D" w:rsidRDefault="00105E7D" w:rsidP="0098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E7D" w:rsidRDefault="00105E7D" w:rsidP="00986704">
      <w:r>
        <w:separator/>
      </w:r>
    </w:p>
  </w:footnote>
  <w:footnote w:type="continuationSeparator" w:id="0">
    <w:p w:rsidR="00105E7D" w:rsidRDefault="00105E7D" w:rsidP="00986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4E47D9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7F2095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9A25D8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F2029D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E1437A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B3659A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70AA96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964887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BB4A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D96175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BD340F"/>
    <w:multiLevelType w:val="hybridMultilevel"/>
    <w:tmpl w:val="B268EB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1D3A76CD"/>
    <w:multiLevelType w:val="hybridMultilevel"/>
    <w:tmpl w:val="EDC07F6A"/>
    <w:lvl w:ilvl="0" w:tplc="A3C2E4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C666A3"/>
    <w:multiLevelType w:val="hybridMultilevel"/>
    <w:tmpl w:val="F43403FC"/>
    <w:lvl w:ilvl="0" w:tplc="2F10040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7C84F04"/>
    <w:multiLevelType w:val="hybridMultilevel"/>
    <w:tmpl w:val="0F860A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EC02F1B"/>
    <w:multiLevelType w:val="multilevel"/>
    <w:tmpl w:val="F43403FC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33F90E7A"/>
    <w:multiLevelType w:val="multilevel"/>
    <w:tmpl w:val="29E0C8F2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BB17AEB"/>
    <w:multiLevelType w:val="hybridMultilevel"/>
    <w:tmpl w:val="1346BB22"/>
    <w:lvl w:ilvl="0" w:tplc="A238EC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221A91"/>
    <w:multiLevelType w:val="hybridMultilevel"/>
    <w:tmpl w:val="4EC65B5C"/>
    <w:lvl w:ilvl="0" w:tplc="EC4CCD44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14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C7"/>
    <w:rsid w:val="00001577"/>
    <w:rsid w:val="0000161A"/>
    <w:rsid w:val="00001F17"/>
    <w:rsid w:val="00002144"/>
    <w:rsid w:val="000029D4"/>
    <w:rsid w:val="00003916"/>
    <w:rsid w:val="00004A17"/>
    <w:rsid w:val="00004D96"/>
    <w:rsid w:val="00004F7A"/>
    <w:rsid w:val="00005158"/>
    <w:rsid w:val="00006274"/>
    <w:rsid w:val="0001019C"/>
    <w:rsid w:val="000106BE"/>
    <w:rsid w:val="00012147"/>
    <w:rsid w:val="000126E3"/>
    <w:rsid w:val="00012F07"/>
    <w:rsid w:val="0001344D"/>
    <w:rsid w:val="00013AD6"/>
    <w:rsid w:val="00016893"/>
    <w:rsid w:val="00017A34"/>
    <w:rsid w:val="00017CDA"/>
    <w:rsid w:val="000206C0"/>
    <w:rsid w:val="000206EC"/>
    <w:rsid w:val="00020891"/>
    <w:rsid w:val="00020F6A"/>
    <w:rsid w:val="0002140E"/>
    <w:rsid w:val="0002159B"/>
    <w:rsid w:val="000217F2"/>
    <w:rsid w:val="00021B32"/>
    <w:rsid w:val="00023826"/>
    <w:rsid w:val="000242AE"/>
    <w:rsid w:val="00025078"/>
    <w:rsid w:val="0002581A"/>
    <w:rsid w:val="00026542"/>
    <w:rsid w:val="000267A1"/>
    <w:rsid w:val="00027D34"/>
    <w:rsid w:val="000300DA"/>
    <w:rsid w:val="0003057E"/>
    <w:rsid w:val="0003071D"/>
    <w:rsid w:val="0003074A"/>
    <w:rsid w:val="00033007"/>
    <w:rsid w:val="000340A4"/>
    <w:rsid w:val="00034509"/>
    <w:rsid w:val="00036609"/>
    <w:rsid w:val="000369F2"/>
    <w:rsid w:val="00036F19"/>
    <w:rsid w:val="0003700E"/>
    <w:rsid w:val="00041D99"/>
    <w:rsid w:val="000427B7"/>
    <w:rsid w:val="000428E4"/>
    <w:rsid w:val="00042E42"/>
    <w:rsid w:val="000431DB"/>
    <w:rsid w:val="000434A2"/>
    <w:rsid w:val="00043EF5"/>
    <w:rsid w:val="00044336"/>
    <w:rsid w:val="00044F64"/>
    <w:rsid w:val="00044F8E"/>
    <w:rsid w:val="0004567E"/>
    <w:rsid w:val="000478D2"/>
    <w:rsid w:val="00047994"/>
    <w:rsid w:val="000506CB"/>
    <w:rsid w:val="000528C4"/>
    <w:rsid w:val="00054BEF"/>
    <w:rsid w:val="00056886"/>
    <w:rsid w:val="00057A61"/>
    <w:rsid w:val="00057D3E"/>
    <w:rsid w:val="0006120F"/>
    <w:rsid w:val="000629ED"/>
    <w:rsid w:val="00063B78"/>
    <w:rsid w:val="00064506"/>
    <w:rsid w:val="00064559"/>
    <w:rsid w:val="000649B0"/>
    <w:rsid w:val="00064EA5"/>
    <w:rsid w:val="000659F3"/>
    <w:rsid w:val="00066111"/>
    <w:rsid w:val="00066D31"/>
    <w:rsid w:val="00066D67"/>
    <w:rsid w:val="00067A8E"/>
    <w:rsid w:val="00067CDF"/>
    <w:rsid w:val="00070499"/>
    <w:rsid w:val="00070BE6"/>
    <w:rsid w:val="00070C8C"/>
    <w:rsid w:val="00071E4D"/>
    <w:rsid w:val="00071E8A"/>
    <w:rsid w:val="00072069"/>
    <w:rsid w:val="000722BE"/>
    <w:rsid w:val="000725E3"/>
    <w:rsid w:val="00072A1A"/>
    <w:rsid w:val="00081A6E"/>
    <w:rsid w:val="00085081"/>
    <w:rsid w:val="00087133"/>
    <w:rsid w:val="00087292"/>
    <w:rsid w:val="0009040D"/>
    <w:rsid w:val="00090B80"/>
    <w:rsid w:val="00090DFE"/>
    <w:rsid w:val="00091069"/>
    <w:rsid w:val="000934A3"/>
    <w:rsid w:val="000936C1"/>
    <w:rsid w:val="0009401D"/>
    <w:rsid w:val="0009532E"/>
    <w:rsid w:val="00095789"/>
    <w:rsid w:val="000967EB"/>
    <w:rsid w:val="00096AED"/>
    <w:rsid w:val="00097AB8"/>
    <w:rsid w:val="000A017F"/>
    <w:rsid w:val="000A0206"/>
    <w:rsid w:val="000A171B"/>
    <w:rsid w:val="000A1A86"/>
    <w:rsid w:val="000A24D2"/>
    <w:rsid w:val="000A3343"/>
    <w:rsid w:val="000A4840"/>
    <w:rsid w:val="000A672B"/>
    <w:rsid w:val="000A6E18"/>
    <w:rsid w:val="000A709C"/>
    <w:rsid w:val="000A7D5A"/>
    <w:rsid w:val="000B03D0"/>
    <w:rsid w:val="000B06F2"/>
    <w:rsid w:val="000B1209"/>
    <w:rsid w:val="000B1D3D"/>
    <w:rsid w:val="000B4A9F"/>
    <w:rsid w:val="000B4C66"/>
    <w:rsid w:val="000B5D15"/>
    <w:rsid w:val="000B5E68"/>
    <w:rsid w:val="000C19AD"/>
    <w:rsid w:val="000C2877"/>
    <w:rsid w:val="000C2D1E"/>
    <w:rsid w:val="000C39B6"/>
    <w:rsid w:val="000C4B6F"/>
    <w:rsid w:val="000C5137"/>
    <w:rsid w:val="000C5308"/>
    <w:rsid w:val="000C5A70"/>
    <w:rsid w:val="000C63DF"/>
    <w:rsid w:val="000C6B81"/>
    <w:rsid w:val="000C7552"/>
    <w:rsid w:val="000D02EA"/>
    <w:rsid w:val="000D231E"/>
    <w:rsid w:val="000D2C82"/>
    <w:rsid w:val="000D2EDC"/>
    <w:rsid w:val="000D33F2"/>
    <w:rsid w:val="000D3680"/>
    <w:rsid w:val="000D384B"/>
    <w:rsid w:val="000D3F65"/>
    <w:rsid w:val="000D47EC"/>
    <w:rsid w:val="000D5213"/>
    <w:rsid w:val="000D5426"/>
    <w:rsid w:val="000D595D"/>
    <w:rsid w:val="000D5CF1"/>
    <w:rsid w:val="000D6B9E"/>
    <w:rsid w:val="000D7530"/>
    <w:rsid w:val="000E0B1B"/>
    <w:rsid w:val="000E123E"/>
    <w:rsid w:val="000E13D4"/>
    <w:rsid w:val="000E149A"/>
    <w:rsid w:val="000E1ECE"/>
    <w:rsid w:val="000E210F"/>
    <w:rsid w:val="000E2D65"/>
    <w:rsid w:val="000E4099"/>
    <w:rsid w:val="000E4338"/>
    <w:rsid w:val="000E4887"/>
    <w:rsid w:val="000E4B1D"/>
    <w:rsid w:val="000E5D31"/>
    <w:rsid w:val="000E6EC0"/>
    <w:rsid w:val="000E7133"/>
    <w:rsid w:val="000E7257"/>
    <w:rsid w:val="000F0021"/>
    <w:rsid w:val="000F241F"/>
    <w:rsid w:val="000F2B97"/>
    <w:rsid w:val="000F2ECB"/>
    <w:rsid w:val="000F4A25"/>
    <w:rsid w:val="000F4D2A"/>
    <w:rsid w:val="000F5279"/>
    <w:rsid w:val="000F5A88"/>
    <w:rsid w:val="000F5EE7"/>
    <w:rsid w:val="000F7686"/>
    <w:rsid w:val="000F7DF9"/>
    <w:rsid w:val="000F7E80"/>
    <w:rsid w:val="00102A08"/>
    <w:rsid w:val="0010459E"/>
    <w:rsid w:val="001049CF"/>
    <w:rsid w:val="001059B9"/>
    <w:rsid w:val="00105B06"/>
    <w:rsid w:val="00105E7D"/>
    <w:rsid w:val="00106714"/>
    <w:rsid w:val="00106BF7"/>
    <w:rsid w:val="00107D57"/>
    <w:rsid w:val="0011060D"/>
    <w:rsid w:val="00110E72"/>
    <w:rsid w:val="001115A5"/>
    <w:rsid w:val="001131A0"/>
    <w:rsid w:val="0011681B"/>
    <w:rsid w:val="00116C75"/>
    <w:rsid w:val="001202FA"/>
    <w:rsid w:val="00120558"/>
    <w:rsid w:val="00120D2A"/>
    <w:rsid w:val="00121419"/>
    <w:rsid w:val="00122149"/>
    <w:rsid w:val="00123684"/>
    <w:rsid w:val="00123919"/>
    <w:rsid w:val="0012498B"/>
    <w:rsid w:val="00124B70"/>
    <w:rsid w:val="00124ECF"/>
    <w:rsid w:val="001258E2"/>
    <w:rsid w:val="00125B92"/>
    <w:rsid w:val="00125D3E"/>
    <w:rsid w:val="00126066"/>
    <w:rsid w:val="00127155"/>
    <w:rsid w:val="0012757D"/>
    <w:rsid w:val="00127E0D"/>
    <w:rsid w:val="00130D80"/>
    <w:rsid w:val="001318C4"/>
    <w:rsid w:val="001319E8"/>
    <w:rsid w:val="00131C31"/>
    <w:rsid w:val="00132DE2"/>
    <w:rsid w:val="00132FE7"/>
    <w:rsid w:val="00134C51"/>
    <w:rsid w:val="0013511A"/>
    <w:rsid w:val="00136022"/>
    <w:rsid w:val="001362F3"/>
    <w:rsid w:val="00136378"/>
    <w:rsid w:val="0013646D"/>
    <w:rsid w:val="00136848"/>
    <w:rsid w:val="00137176"/>
    <w:rsid w:val="0013748F"/>
    <w:rsid w:val="00137B47"/>
    <w:rsid w:val="00137C27"/>
    <w:rsid w:val="00140084"/>
    <w:rsid w:val="001409E7"/>
    <w:rsid w:val="00140E05"/>
    <w:rsid w:val="00140E5C"/>
    <w:rsid w:val="00141C8B"/>
    <w:rsid w:val="00142F58"/>
    <w:rsid w:val="0014306B"/>
    <w:rsid w:val="00144D3C"/>
    <w:rsid w:val="00145698"/>
    <w:rsid w:val="00145FF3"/>
    <w:rsid w:val="0014632B"/>
    <w:rsid w:val="0014740F"/>
    <w:rsid w:val="00147D62"/>
    <w:rsid w:val="00150CD9"/>
    <w:rsid w:val="00150D3B"/>
    <w:rsid w:val="00150E15"/>
    <w:rsid w:val="00150EFC"/>
    <w:rsid w:val="0015193B"/>
    <w:rsid w:val="00151E73"/>
    <w:rsid w:val="001521E7"/>
    <w:rsid w:val="00152EB6"/>
    <w:rsid w:val="00152F1C"/>
    <w:rsid w:val="00153ADA"/>
    <w:rsid w:val="00153E15"/>
    <w:rsid w:val="001546BC"/>
    <w:rsid w:val="00154DFB"/>
    <w:rsid w:val="001552B5"/>
    <w:rsid w:val="0015567E"/>
    <w:rsid w:val="00155B42"/>
    <w:rsid w:val="00155FC0"/>
    <w:rsid w:val="001579FA"/>
    <w:rsid w:val="001610C0"/>
    <w:rsid w:val="00161538"/>
    <w:rsid w:val="0016153E"/>
    <w:rsid w:val="00161C72"/>
    <w:rsid w:val="001624AA"/>
    <w:rsid w:val="00162F1B"/>
    <w:rsid w:val="00163648"/>
    <w:rsid w:val="00163EEF"/>
    <w:rsid w:val="001644EB"/>
    <w:rsid w:val="00164B48"/>
    <w:rsid w:val="00164BC1"/>
    <w:rsid w:val="00165A22"/>
    <w:rsid w:val="00165D79"/>
    <w:rsid w:val="00166B7A"/>
    <w:rsid w:val="001670EC"/>
    <w:rsid w:val="00167CFB"/>
    <w:rsid w:val="00170972"/>
    <w:rsid w:val="00171B30"/>
    <w:rsid w:val="00175224"/>
    <w:rsid w:val="0017588A"/>
    <w:rsid w:val="001760FF"/>
    <w:rsid w:val="00180CD6"/>
    <w:rsid w:val="0018115A"/>
    <w:rsid w:val="00181D2A"/>
    <w:rsid w:val="00182F02"/>
    <w:rsid w:val="0018314A"/>
    <w:rsid w:val="0018321B"/>
    <w:rsid w:val="00183644"/>
    <w:rsid w:val="00183882"/>
    <w:rsid w:val="00183EAE"/>
    <w:rsid w:val="00184237"/>
    <w:rsid w:val="00184766"/>
    <w:rsid w:val="001849ED"/>
    <w:rsid w:val="00185DDC"/>
    <w:rsid w:val="001861C8"/>
    <w:rsid w:val="00186487"/>
    <w:rsid w:val="00186BBC"/>
    <w:rsid w:val="001902E7"/>
    <w:rsid w:val="00191779"/>
    <w:rsid w:val="00191B8F"/>
    <w:rsid w:val="001925BB"/>
    <w:rsid w:val="00193775"/>
    <w:rsid w:val="001962CA"/>
    <w:rsid w:val="0019689B"/>
    <w:rsid w:val="00197024"/>
    <w:rsid w:val="001978F3"/>
    <w:rsid w:val="001A0370"/>
    <w:rsid w:val="001A0A06"/>
    <w:rsid w:val="001A0BFD"/>
    <w:rsid w:val="001A1134"/>
    <w:rsid w:val="001A1C4A"/>
    <w:rsid w:val="001A29A7"/>
    <w:rsid w:val="001A31DC"/>
    <w:rsid w:val="001A32DC"/>
    <w:rsid w:val="001A4DDE"/>
    <w:rsid w:val="001A5869"/>
    <w:rsid w:val="001A6251"/>
    <w:rsid w:val="001A6C49"/>
    <w:rsid w:val="001A6E72"/>
    <w:rsid w:val="001A7116"/>
    <w:rsid w:val="001A7721"/>
    <w:rsid w:val="001B056B"/>
    <w:rsid w:val="001B09E3"/>
    <w:rsid w:val="001B20A0"/>
    <w:rsid w:val="001B230A"/>
    <w:rsid w:val="001B3CCD"/>
    <w:rsid w:val="001B5146"/>
    <w:rsid w:val="001B5A8C"/>
    <w:rsid w:val="001B7351"/>
    <w:rsid w:val="001B739A"/>
    <w:rsid w:val="001B78FE"/>
    <w:rsid w:val="001B79D7"/>
    <w:rsid w:val="001B7A34"/>
    <w:rsid w:val="001B7C11"/>
    <w:rsid w:val="001C08C9"/>
    <w:rsid w:val="001C09E0"/>
    <w:rsid w:val="001C0B90"/>
    <w:rsid w:val="001C12C5"/>
    <w:rsid w:val="001C12EE"/>
    <w:rsid w:val="001C25F4"/>
    <w:rsid w:val="001C2E08"/>
    <w:rsid w:val="001C325A"/>
    <w:rsid w:val="001C334B"/>
    <w:rsid w:val="001C3EEF"/>
    <w:rsid w:val="001C4C07"/>
    <w:rsid w:val="001C519C"/>
    <w:rsid w:val="001C5308"/>
    <w:rsid w:val="001C5DFD"/>
    <w:rsid w:val="001C653A"/>
    <w:rsid w:val="001C6FE3"/>
    <w:rsid w:val="001C7322"/>
    <w:rsid w:val="001C79FF"/>
    <w:rsid w:val="001D0CA7"/>
    <w:rsid w:val="001D0F8B"/>
    <w:rsid w:val="001D2515"/>
    <w:rsid w:val="001D2FB3"/>
    <w:rsid w:val="001D399C"/>
    <w:rsid w:val="001D5E45"/>
    <w:rsid w:val="001D7D31"/>
    <w:rsid w:val="001E1830"/>
    <w:rsid w:val="001E1E66"/>
    <w:rsid w:val="001E1F07"/>
    <w:rsid w:val="001E2631"/>
    <w:rsid w:val="001E3F49"/>
    <w:rsid w:val="001E4886"/>
    <w:rsid w:val="001E4F91"/>
    <w:rsid w:val="001E58BA"/>
    <w:rsid w:val="001E62D1"/>
    <w:rsid w:val="001E6AE0"/>
    <w:rsid w:val="001E76D5"/>
    <w:rsid w:val="001E7C6F"/>
    <w:rsid w:val="001F0541"/>
    <w:rsid w:val="001F0F37"/>
    <w:rsid w:val="001F1151"/>
    <w:rsid w:val="001F45A5"/>
    <w:rsid w:val="001F4AF4"/>
    <w:rsid w:val="001F5CB0"/>
    <w:rsid w:val="001F5E1E"/>
    <w:rsid w:val="001F606D"/>
    <w:rsid w:val="001F61ED"/>
    <w:rsid w:val="001F666D"/>
    <w:rsid w:val="001F7433"/>
    <w:rsid w:val="001F768A"/>
    <w:rsid w:val="001F7821"/>
    <w:rsid w:val="00200541"/>
    <w:rsid w:val="002006BD"/>
    <w:rsid w:val="002012CE"/>
    <w:rsid w:val="0020291C"/>
    <w:rsid w:val="002039A5"/>
    <w:rsid w:val="00204002"/>
    <w:rsid w:val="00205ACE"/>
    <w:rsid w:val="00206EAC"/>
    <w:rsid w:val="002077DF"/>
    <w:rsid w:val="00207D61"/>
    <w:rsid w:val="00210ED0"/>
    <w:rsid w:val="00212A3A"/>
    <w:rsid w:val="00212EE4"/>
    <w:rsid w:val="00213055"/>
    <w:rsid w:val="00213A6E"/>
    <w:rsid w:val="00215D47"/>
    <w:rsid w:val="00216AE1"/>
    <w:rsid w:val="0021732E"/>
    <w:rsid w:val="00222012"/>
    <w:rsid w:val="00223746"/>
    <w:rsid w:val="00224DF4"/>
    <w:rsid w:val="0022520C"/>
    <w:rsid w:val="00234291"/>
    <w:rsid w:val="00234B18"/>
    <w:rsid w:val="002361B8"/>
    <w:rsid w:val="00236608"/>
    <w:rsid w:val="0023661B"/>
    <w:rsid w:val="002369AA"/>
    <w:rsid w:val="00237910"/>
    <w:rsid w:val="002403AC"/>
    <w:rsid w:val="00241520"/>
    <w:rsid w:val="002416E6"/>
    <w:rsid w:val="00241CC4"/>
    <w:rsid w:val="00242778"/>
    <w:rsid w:val="00243B31"/>
    <w:rsid w:val="002455C1"/>
    <w:rsid w:val="00245918"/>
    <w:rsid w:val="002466AD"/>
    <w:rsid w:val="00246A49"/>
    <w:rsid w:val="002478AF"/>
    <w:rsid w:val="00247A3B"/>
    <w:rsid w:val="00253CCE"/>
    <w:rsid w:val="002542E9"/>
    <w:rsid w:val="00254772"/>
    <w:rsid w:val="00254BD5"/>
    <w:rsid w:val="00254F5A"/>
    <w:rsid w:val="00255094"/>
    <w:rsid w:val="00255D64"/>
    <w:rsid w:val="00256042"/>
    <w:rsid w:val="00256811"/>
    <w:rsid w:val="00256E1A"/>
    <w:rsid w:val="00256FA7"/>
    <w:rsid w:val="00257A66"/>
    <w:rsid w:val="0026049E"/>
    <w:rsid w:val="0026109D"/>
    <w:rsid w:val="00261129"/>
    <w:rsid w:val="002616EE"/>
    <w:rsid w:val="00261E82"/>
    <w:rsid w:val="002625E0"/>
    <w:rsid w:val="00262C12"/>
    <w:rsid w:val="002703DB"/>
    <w:rsid w:val="0027068E"/>
    <w:rsid w:val="00270AA5"/>
    <w:rsid w:val="00271E99"/>
    <w:rsid w:val="002725BB"/>
    <w:rsid w:val="00272B22"/>
    <w:rsid w:val="00273213"/>
    <w:rsid w:val="002737CE"/>
    <w:rsid w:val="00274B7C"/>
    <w:rsid w:val="0027519B"/>
    <w:rsid w:val="00275AD5"/>
    <w:rsid w:val="00275B4C"/>
    <w:rsid w:val="00276795"/>
    <w:rsid w:val="00276CBA"/>
    <w:rsid w:val="00276FCE"/>
    <w:rsid w:val="00277750"/>
    <w:rsid w:val="002803AF"/>
    <w:rsid w:val="00281F4A"/>
    <w:rsid w:val="00282FEC"/>
    <w:rsid w:val="00284384"/>
    <w:rsid w:val="00284456"/>
    <w:rsid w:val="00287532"/>
    <w:rsid w:val="00287C32"/>
    <w:rsid w:val="00287D2B"/>
    <w:rsid w:val="002902F8"/>
    <w:rsid w:val="00290403"/>
    <w:rsid w:val="002913B5"/>
    <w:rsid w:val="0029143C"/>
    <w:rsid w:val="002917EE"/>
    <w:rsid w:val="00291C94"/>
    <w:rsid w:val="0029274B"/>
    <w:rsid w:val="00294C5F"/>
    <w:rsid w:val="0029560C"/>
    <w:rsid w:val="0029602D"/>
    <w:rsid w:val="00296118"/>
    <w:rsid w:val="002961AE"/>
    <w:rsid w:val="00296356"/>
    <w:rsid w:val="002968D1"/>
    <w:rsid w:val="00297AEC"/>
    <w:rsid w:val="002A0A43"/>
    <w:rsid w:val="002A2E8E"/>
    <w:rsid w:val="002A349B"/>
    <w:rsid w:val="002A34EC"/>
    <w:rsid w:val="002A3861"/>
    <w:rsid w:val="002A4123"/>
    <w:rsid w:val="002A4674"/>
    <w:rsid w:val="002A47FB"/>
    <w:rsid w:val="002A4A90"/>
    <w:rsid w:val="002A56E8"/>
    <w:rsid w:val="002A5DDA"/>
    <w:rsid w:val="002A5E9B"/>
    <w:rsid w:val="002A606D"/>
    <w:rsid w:val="002A65F1"/>
    <w:rsid w:val="002A6697"/>
    <w:rsid w:val="002A6D74"/>
    <w:rsid w:val="002A797B"/>
    <w:rsid w:val="002B1590"/>
    <w:rsid w:val="002B23D8"/>
    <w:rsid w:val="002B3177"/>
    <w:rsid w:val="002B32CB"/>
    <w:rsid w:val="002B402A"/>
    <w:rsid w:val="002B443C"/>
    <w:rsid w:val="002B496C"/>
    <w:rsid w:val="002B4CBE"/>
    <w:rsid w:val="002B4CD0"/>
    <w:rsid w:val="002B4DA7"/>
    <w:rsid w:val="002B4DDD"/>
    <w:rsid w:val="002B5374"/>
    <w:rsid w:val="002B613E"/>
    <w:rsid w:val="002B63E7"/>
    <w:rsid w:val="002B6C67"/>
    <w:rsid w:val="002B7E03"/>
    <w:rsid w:val="002C1CEC"/>
    <w:rsid w:val="002C3B18"/>
    <w:rsid w:val="002C4045"/>
    <w:rsid w:val="002C4D70"/>
    <w:rsid w:val="002C518F"/>
    <w:rsid w:val="002C5921"/>
    <w:rsid w:val="002C6EE0"/>
    <w:rsid w:val="002D0352"/>
    <w:rsid w:val="002D049A"/>
    <w:rsid w:val="002D10AB"/>
    <w:rsid w:val="002D1366"/>
    <w:rsid w:val="002D2B26"/>
    <w:rsid w:val="002D3141"/>
    <w:rsid w:val="002D3207"/>
    <w:rsid w:val="002D460D"/>
    <w:rsid w:val="002D4679"/>
    <w:rsid w:val="002D5458"/>
    <w:rsid w:val="002D6B16"/>
    <w:rsid w:val="002D7B9C"/>
    <w:rsid w:val="002E02C1"/>
    <w:rsid w:val="002E07AF"/>
    <w:rsid w:val="002E0EDD"/>
    <w:rsid w:val="002E0FAF"/>
    <w:rsid w:val="002E1417"/>
    <w:rsid w:val="002E16A4"/>
    <w:rsid w:val="002E2B20"/>
    <w:rsid w:val="002E40DD"/>
    <w:rsid w:val="002E48B4"/>
    <w:rsid w:val="002E4C28"/>
    <w:rsid w:val="002E6EFA"/>
    <w:rsid w:val="002E7FE6"/>
    <w:rsid w:val="002F08A9"/>
    <w:rsid w:val="002F0995"/>
    <w:rsid w:val="002F1823"/>
    <w:rsid w:val="002F217A"/>
    <w:rsid w:val="002F24E4"/>
    <w:rsid w:val="002F32A2"/>
    <w:rsid w:val="002F38C8"/>
    <w:rsid w:val="002F3EF8"/>
    <w:rsid w:val="002F493C"/>
    <w:rsid w:val="002F4E83"/>
    <w:rsid w:val="002F5719"/>
    <w:rsid w:val="002F5FF5"/>
    <w:rsid w:val="002F6122"/>
    <w:rsid w:val="002F72F7"/>
    <w:rsid w:val="002F743B"/>
    <w:rsid w:val="002F7FA0"/>
    <w:rsid w:val="00300432"/>
    <w:rsid w:val="00301AA9"/>
    <w:rsid w:val="00302F4F"/>
    <w:rsid w:val="00302F87"/>
    <w:rsid w:val="00303735"/>
    <w:rsid w:val="00304349"/>
    <w:rsid w:val="003049AA"/>
    <w:rsid w:val="00304B75"/>
    <w:rsid w:val="003051AC"/>
    <w:rsid w:val="0030549E"/>
    <w:rsid w:val="00305680"/>
    <w:rsid w:val="00306839"/>
    <w:rsid w:val="00307907"/>
    <w:rsid w:val="0031138A"/>
    <w:rsid w:val="00311B9C"/>
    <w:rsid w:val="00312785"/>
    <w:rsid w:val="003133E0"/>
    <w:rsid w:val="00314879"/>
    <w:rsid w:val="00316016"/>
    <w:rsid w:val="00316A0B"/>
    <w:rsid w:val="00320752"/>
    <w:rsid w:val="0032075F"/>
    <w:rsid w:val="003212AB"/>
    <w:rsid w:val="00322894"/>
    <w:rsid w:val="00323394"/>
    <w:rsid w:val="00323723"/>
    <w:rsid w:val="00324499"/>
    <w:rsid w:val="00325630"/>
    <w:rsid w:val="003259AA"/>
    <w:rsid w:val="00325E87"/>
    <w:rsid w:val="00326E04"/>
    <w:rsid w:val="00327749"/>
    <w:rsid w:val="003300D0"/>
    <w:rsid w:val="00330109"/>
    <w:rsid w:val="003319CE"/>
    <w:rsid w:val="00333003"/>
    <w:rsid w:val="00333AD0"/>
    <w:rsid w:val="00333F73"/>
    <w:rsid w:val="003367FE"/>
    <w:rsid w:val="00336AA4"/>
    <w:rsid w:val="00336F1E"/>
    <w:rsid w:val="003401D7"/>
    <w:rsid w:val="00340FDC"/>
    <w:rsid w:val="0034204A"/>
    <w:rsid w:val="00342335"/>
    <w:rsid w:val="003425E7"/>
    <w:rsid w:val="00342612"/>
    <w:rsid w:val="003428BD"/>
    <w:rsid w:val="003429C5"/>
    <w:rsid w:val="003430B4"/>
    <w:rsid w:val="00343A50"/>
    <w:rsid w:val="00344847"/>
    <w:rsid w:val="00345BFB"/>
    <w:rsid w:val="00347695"/>
    <w:rsid w:val="00350BEC"/>
    <w:rsid w:val="00350D4A"/>
    <w:rsid w:val="00351128"/>
    <w:rsid w:val="00351D0C"/>
    <w:rsid w:val="00351F9D"/>
    <w:rsid w:val="003520C0"/>
    <w:rsid w:val="0035211A"/>
    <w:rsid w:val="003529CA"/>
    <w:rsid w:val="003533D5"/>
    <w:rsid w:val="003539C3"/>
    <w:rsid w:val="00353F6F"/>
    <w:rsid w:val="00355752"/>
    <w:rsid w:val="00355ECD"/>
    <w:rsid w:val="00355EE7"/>
    <w:rsid w:val="003564F2"/>
    <w:rsid w:val="00360178"/>
    <w:rsid w:val="003604B1"/>
    <w:rsid w:val="00361612"/>
    <w:rsid w:val="00362382"/>
    <w:rsid w:val="00363982"/>
    <w:rsid w:val="003645E3"/>
    <w:rsid w:val="00364C59"/>
    <w:rsid w:val="00364D2E"/>
    <w:rsid w:val="00364EA6"/>
    <w:rsid w:val="003659DA"/>
    <w:rsid w:val="00365B86"/>
    <w:rsid w:val="00365E1B"/>
    <w:rsid w:val="00367679"/>
    <w:rsid w:val="00367682"/>
    <w:rsid w:val="0037007D"/>
    <w:rsid w:val="00371AB1"/>
    <w:rsid w:val="00371B63"/>
    <w:rsid w:val="00371FA9"/>
    <w:rsid w:val="00372B28"/>
    <w:rsid w:val="00373B72"/>
    <w:rsid w:val="00374EA1"/>
    <w:rsid w:val="00375BF4"/>
    <w:rsid w:val="003761BA"/>
    <w:rsid w:val="003773B4"/>
    <w:rsid w:val="00380D8D"/>
    <w:rsid w:val="00381425"/>
    <w:rsid w:val="00382281"/>
    <w:rsid w:val="00382414"/>
    <w:rsid w:val="0038281D"/>
    <w:rsid w:val="00382901"/>
    <w:rsid w:val="00383D85"/>
    <w:rsid w:val="00384120"/>
    <w:rsid w:val="00384340"/>
    <w:rsid w:val="00384549"/>
    <w:rsid w:val="00385B80"/>
    <w:rsid w:val="00390607"/>
    <w:rsid w:val="00391635"/>
    <w:rsid w:val="00391E22"/>
    <w:rsid w:val="003928B7"/>
    <w:rsid w:val="00393F49"/>
    <w:rsid w:val="00394662"/>
    <w:rsid w:val="00394B47"/>
    <w:rsid w:val="003A021B"/>
    <w:rsid w:val="003A1918"/>
    <w:rsid w:val="003A1ECF"/>
    <w:rsid w:val="003A1FF8"/>
    <w:rsid w:val="003A24DD"/>
    <w:rsid w:val="003A3339"/>
    <w:rsid w:val="003A3756"/>
    <w:rsid w:val="003A7081"/>
    <w:rsid w:val="003A728F"/>
    <w:rsid w:val="003A73F2"/>
    <w:rsid w:val="003B0543"/>
    <w:rsid w:val="003B05FC"/>
    <w:rsid w:val="003B0657"/>
    <w:rsid w:val="003B1420"/>
    <w:rsid w:val="003B2079"/>
    <w:rsid w:val="003B257A"/>
    <w:rsid w:val="003B33F3"/>
    <w:rsid w:val="003B3F55"/>
    <w:rsid w:val="003B42BE"/>
    <w:rsid w:val="003B5072"/>
    <w:rsid w:val="003B556B"/>
    <w:rsid w:val="003B591E"/>
    <w:rsid w:val="003B5EE8"/>
    <w:rsid w:val="003B6956"/>
    <w:rsid w:val="003C013F"/>
    <w:rsid w:val="003C098B"/>
    <w:rsid w:val="003C274C"/>
    <w:rsid w:val="003C2FAE"/>
    <w:rsid w:val="003C3233"/>
    <w:rsid w:val="003C557E"/>
    <w:rsid w:val="003C66BF"/>
    <w:rsid w:val="003D1E0C"/>
    <w:rsid w:val="003D1F56"/>
    <w:rsid w:val="003D258B"/>
    <w:rsid w:val="003D5337"/>
    <w:rsid w:val="003D5613"/>
    <w:rsid w:val="003D6FE3"/>
    <w:rsid w:val="003D780C"/>
    <w:rsid w:val="003E0BF3"/>
    <w:rsid w:val="003E1A4A"/>
    <w:rsid w:val="003E2579"/>
    <w:rsid w:val="003E2677"/>
    <w:rsid w:val="003E28C7"/>
    <w:rsid w:val="003E41CA"/>
    <w:rsid w:val="003E43D8"/>
    <w:rsid w:val="003E47B1"/>
    <w:rsid w:val="003E5137"/>
    <w:rsid w:val="003E67BD"/>
    <w:rsid w:val="003E688B"/>
    <w:rsid w:val="003E7DE0"/>
    <w:rsid w:val="003F02F9"/>
    <w:rsid w:val="003F0BD2"/>
    <w:rsid w:val="003F1221"/>
    <w:rsid w:val="003F16F0"/>
    <w:rsid w:val="003F1AF2"/>
    <w:rsid w:val="003F2952"/>
    <w:rsid w:val="003F3C70"/>
    <w:rsid w:val="003F4245"/>
    <w:rsid w:val="003F4E12"/>
    <w:rsid w:val="003F4EB9"/>
    <w:rsid w:val="003F6452"/>
    <w:rsid w:val="003F79DC"/>
    <w:rsid w:val="00400476"/>
    <w:rsid w:val="004017B0"/>
    <w:rsid w:val="004028A0"/>
    <w:rsid w:val="00402BFE"/>
    <w:rsid w:val="00404BD7"/>
    <w:rsid w:val="00404EAC"/>
    <w:rsid w:val="00404FAD"/>
    <w:rsid w:val="004050AB"/>
    <w:rsid w:val="00407B97"/>
    <w:rsid w:val="00410DE1"/>
    <w:rsid w:val="00411188"/>
    <w:rsid w:val="00411676"/>
    <w:rsid w:val="0041187D"/>
    <w:rsid w:val="00411FD9"/>
    <w:rsid w:val="00412F25"/>
    <w:rsid w:val="004132B7"/>
    <w:rsid w:val="00413976"/>
    <w:rsid w:val="00413E14"/>
    <w:rsid w:val="00414280"/>
    <w:rsid w:val="0041473C"/>
    <w:rsid w:val="00414D7A"/>
    <w:rsid w:val="00414EB0"/>
    <w:rsid w:val="00415089"/>
    <w:rsid w:val="004154BF"/>
    <w:rsid w:val="0041658C"/>
    <w:rsid w:val="004167FD"/>
    <w:rsid w:val="00417067"/>
    <w:rsid w:val="00417BA6"/>
    <w:rsid w:val="00420F1B"/>
    <w:rsid w:val="004212D8"/>
    <w:rsid w:val="0042174D"/>
    <w:rsid w:val="004223D5"/>
    <w:rsid w:val="00423362"/>
    <w:rsid w:val="00423F9C"/>
    <w:rsid w:val="00426AB8"/>
    <w:rsid w:val="00426CBB"/>
    <w:rsid w:val="0042764A"/>
    <w:rsid w:val="0042764C"/>
    <w:rsid w:val="00427AA9"/>
    <w:rsid w:val="0043006E"/>
    <w:rsid w:val="0043087A"/>
    <w:rsid w:val="00431435"/>
    <w:rsid w:val="00431A42"/>
    <w:rsid w:val="0043231F"/>
    <w:rsid w:val="004325E7"/>
    <w:rsid w:val="00432954"/>
    <w:rsid w:val="00433380"/>
    <w:rsid w:val="00435355"/>
    <w:rsid w:val="004365B4"/>
    <w:rsid w:val="004405F1"/>
    <w:rsid w:val="00441B12"/>
    <w:rsid w:val="00441D86"/>
    <w:rsid w:val="004421D6"/>
    <w:rsid w:val="0044346E"/>
    <w:rsid w:val="00444EDC"/>
    <w:rsid w:val="0044506F"/>
    <w:rsid w:val="00447563"/>
    <w:rsid w:val="0044791C"/>
    <w:rsid w:val="00450F05"/>
    <w:rsid w:val="00452DEC"/>
    <w:rsid w:val="004546E4"/>
    <w:rsid w:val="00454E28"/>
    <w:rsid w:val="00455220"/>
    <w:rsid w:val="004559D7"/>
    <w:rsid w:val="0045683A"/>
    <w:rsid w:val="004574B5"/>
    <w:rsid w:val="004604F9"/>
    <w:rsid w:val="00460786"/>
    <w:rsid w:val="00461046"/>
    <w:rsid w:val="00463304"/>
    <w:rsid w:val="00463556"/>
    <w:rsid w:val="004643DB"/>
    <w:rsid w:val="0046660A"/>
    <w:rsid w:val="00466ABB"/>
    <w:rsid w:val="0046742D"/>
    <w:rsid w:val="00467B8C"/>
    <w:rsid w:val="004708BB"/>
    <w:rsid w:val="004714B4"/>
    <w:rsid w:val="004717FD"/>
    <w:rsid w:val="004726F9"/>
    <w:rsid w:val="0047286D"/>
    <w:rsid w:val="004729F0"/>
    <w:rsid w:val="00472A3B"/>
    <w:rsid w:val="00473435"/>
    <w:rsid w:val="00473567"/>
    <w:rsid w:val="00473EE9"/>
    <w:rsid w:val="00476331"/>
    <w:rsid w:val="00476397"/>
    <w:rsid w:val="0047645D"/>
    <w:rsid w:val="004765C0"/>
    <w:rsid w:val="00480126"/>
    <w:rsid w:val="00480485"/>
    <w:rsid w:val="00480BF3"/>
    <w:rsid w:val="00480D1B"/>
    <w:rsid w:val="004811E7"/>
    <w:rsid w:val="00481CDE"/>
    <w:rsid w:val="00481D85"/>
    <w:rsid w:val="00482B37"/>
    <w:rsid w:val="00483240"/>
    <w:rsid w:val="004832BF"/>
    <w:rsid w:val="00483B6C"/>
    <w:rsid w:val="0048411B"/>
    <w:rsid w:val="0048529E"/>
    <w:rsid w:val="00485CCF"/>
    <w:rsid w:val="0048765D"/>
    <w:rsid w:val="00487C50"/>
    <w:rsid w:val="00487D1A"/>
    <w:rsid w:val="00487D72"/>
    <w:rsid w:val="00491062"/>
    <w:rsid w:val="00491E9D"/>
    <w:rsid w:val="00495035"/>
    <w:rsid w:val="00495122"/>
    <w:rsid w:val="00495560"/>
    <w:rsid w:val="00495A5B"/>
    <w:rsid w:val="0049705E"/>
    <w:rsid w:val="0049739B"/>
    <w:rsid w:val="00497825"/>
    <w:rsid w:val="00497C53"/>
    <w:rsid w:val="00497D08"/>
    <w:rsid w:val="004A0E11"/>
    <w:rsid w:val="004A1781"/>
    <w:rsid w:val="004A206E"/>
    <w:rsid w:val="004A26B7"/>
    <w:rsid w:val="004A2738"/>
    <w:rsid w:val="004A39B4"/>
    <w:rsid w:val="004A3ACE"/>
    <w:rsid w:val="004A3D08"/>
    <w:rsid w:val="004A55D6"/>
    <w:rsid w:val="004A7B2A"/>
    <w:rsid w:val="004B0155"/>
    <w:rsid w:val="004B0487"/>
    <w:rsid w:val="004B09F6"/>
    <w:rsid w:val="004B1312"/>
    <w:rsid w:val="004B32C6"/>
    <w:rsid w:val="004B3F6D"/>
    <w:rsid w:val="004B3FAC"/>
    <w:rsid w:val="004B42F5"/>
    <w:rsid w:val="004B4FEE"/>
    <w:rsid w:val="004B5626"/>
    <w:rsid w:val="004B5739"/>
    <w:rsid w:val="004B70FB"/>
    <w:rsid w:val="004C1727"/>
    <w:rsid w:val="004C1A7D"/>
    <w:rsid w:val="004C2AD2"/>
    <w:rsid w:val="004C46B1"/>
    <w:rsid w:val="004C4838"/>
    <w:rsid w:val="004C56B4"/>
    <w:rsid w:val="004C56E6"/>
    <w:rsid w:val="004C56FF"/>
    <w:rsid w:val="004C63B3"/>
    <w:rsid w:val="004C65D2"/>
    <w:rsid w:val="004C698A"/>
    <w:rsid w:val="004C7905"/>
    <w:rsid w:val="004D0721"/>
    <w:rsid w:val="004D0879"/>
    <w:rsid w:val="004D126A"/>
    <w:rsid w:val="004D1C9B"/>
    <w:rsid w:val="004D1E07"/>
    <w:rsid w:val="004D2410"/>
    <w:rsid w:val="004D24ED"/>
    <w:rsid w:val="004D26C2"/>
    <w:rsid w:val="004D5314"/>
    <w:rsid w:val="004D65E5"/>
    <w:rsid w:val="004D6DCA"/>
    <w:rsid w:val="004D6F54"/>
    <w:rsid w:val="004E1526"/>
    <w:rsid w:val="004E1D27"/>
    <w:rsid w:val="004E20C9"/>
    <w:rsid w:val="004E283A"/>
    <w:rsid w:val="004E3BF2"/>
    <w:rsid w:val="004E3CAA"/>
    <w:rsid w:val="004E3CAC"/>
    <w:rsid w:val="004E3CC3"/>
    <w:rsid w:val="004E47F9"/>
    <w:rsid w:val="004E52D5"/>
    <w:rsid w:val="004E5B0D"/>
    <w:rsid w:val="004E6A6B"/>
    <w:rsid w:val="004E6AB1"/>
    <w:rsid w:val="004E6C4D"/>
    <w:rsid w:val="004E7A2D"/>
    <w:rsid w:val="004E7D05"/>
    <w:rsid w:val="004F08BE"/>
    <w:rsid w:val="004F11D3"/>
    <w:rsid w:val="004F24FE"/>
    <w:rsid w:val="004F3963"/>
    <w:rsid w:val="004F4A33"/>
    <w:rsid w:val="004F4D4F"/>
    <w:rsid w:val="004F64EC"/>
    <w:rsid w:val="004F6D36"/>
    <w:rsid w:val="004F712D"/>
    <w:rsid w:val="004F7BC0"/>
    <w:rsid w:val="00500AC4"/>
    <w:rsid w:val="00500ADE"/>
    <w:rsid w:val="005020C6"/>
    <w:rsid w:val="005036AD"/>
    <w:rsid w:val="0050466D"/>
    <w:rsid w:val="0050471B"/>
    <w:rsid w:val="00504824"/>
    <w:rsid w:val="00504A2C"/>
    <w:rsid w:val="005050B5"/>
    <w:rsid w:val="0050514C"/>
    <w:rsid w:val="005053E0"/>
    <w:rsid w:val="00505431"/>
    <w:rsid w:val="00505971"/>
    <w:rsid w:val="00505AD6"/>
    <w:rsid w:val="00505C03"/>
    <w:rsid w:val="00505F9F"/>
    <w:rsid w:val="00506FDD"/>
    <w:rsid w:val="00507F8E"/>
    <w:rsid w:val="0051217E"/>
    <w:rsid w:val="0051247E"/>
    <w:rsid w:val="00512FD1"/>
    <w:rsid w:val="00513DC2"/>
    <w:rsid w:val="00513EB7"/>
    <w:rsid w:val="0051466D"/>
    <w:rsid w:val="00514D3E"/>
    <w:rsid w:val="00515432"/>
    <w:rsid w:val="00515840"/>
    <w:rsid w:val="00515DA8"/>
    <w:rsid w:val="005169C6"/>
    <w:rsid w:val="005177C5"/>
    <w:rsid w:val="00520F5F"/>
    <w:rsid w:val="00522113"/>
    <w:rsid w:val="005226C6"/>
    <w:rsid w:val="00522FD3"/>
    <w:rsid w:val="005233C7"/>
    <w:rsid w:val="00523B63"/>
    <w:rsid w:val="00523B7A"/>
    <w:rsid w:val="0052444A"/>
    <w:rsid w:val="00524B5B"/>
    <w:rsid w:val="00524DF9"/>
    <w:rsid w:val="00525031"/>
    <w:rsid w:val="0052572C"/>
    <w:rsid w:val="0052682A"/>
    <w:rsid w:val="0052726F"/>
    <w:rsid w:val="0052781D"/>
    <w:rsid w:val="00530339"/>
    <w:rsid w:val="00530D61"/>
    <w:rsid w:val="00531E34"/>
    <w:rsid w:val="00532ED2"/>
    <w:rsid w:val="005343E3"/>
    <w:rsid w:val="00534430"/>
    <w:rsid w:val="00534D8E"/>
    <w:rsid w:val="0053657F"/>
    <w:rsid w:val="00540D3F"/>
    <w:rsid w:val="00541D0A"/>
    <w:rsid w:val="00542B74"/>
    <w:rsid w:val="005432A3"/>
    <w:rsid w:val="00543392"/>
    <w:rsid w:val="005437C6"/>
    <w:rsid w:val="005444C7"/>
    <w:rsid w:val="00544AE9"/>
    <w:rsid w:val="00544C70"/>
    <w:rsid w:val="0054548D"/>
    <w:rsid w:val="005455C3"/>
    <w:rsid w:val="00547C43"/>
    <w:rsid w:val="0055007E"/>
    <w:rsid w:val="005510BF"/>
    <w:rsid w:val="00551B2C"/>
    <w:rsid w:val="005524D7"/>
    <w:rsid w:val="0055309E"/>
    <w:rsid w:val="005531E4"/>
    <w:rsid w:val="00553A1A"/>
    <w:rsid w:val="00553A99"/>
    <w:rsid w:val="005540DF"/>
    <w:rsid w:val="00555870"/>
    <w:rsid w:val="005559BB"/>
    <w:rsid w:val="0055693A"/>
    <w:rsid w:val="0055757C"/>
    <w:rsid w:val="00557AAE"/>
    <w:rsid w:val="00560393"/>
    <w:rsid w:val="00560812"/>
    <w:rsid w:val="00560B67"/>
    <w:rsid w:val="00560FED"/>
    <w:rsid w:val="00561C7F"/>
    <w:rsid w:val="0056221E"/>
    <w:rsid w:val="00562B0A"/>
    <w:rsid w:val="00562FB2"/>
    <w:rsid w:val="0056344D"/>
    <w:rsid w:val="0056477A"/>
    <w:rsid w:val="00565F34"/>
    <w:rsid w:val="00566A36"/>
    <w:rsid w:val="005705CE"/>
    <w:rsid w:val="0057076D"/>
    <w:rsid w:val="0057093F"/>
    <w:rsid w:val="005710CD"/>
    <w:rsid w:val="0057169A"/>
    <w:rsid w:val="00571EB4"/>
    <w:rsid w:val="005721BB"/>
    <w:rsid w:val="00573FBF"/>
    <w:rsid w:val="0057550F"/>
    <w:rsid w:val="00575B39"/>
    <w:rsid w:val="00576DB1"/>
    <w:rsid w:val="00577C47"/>
    <w:rsid w:val="00577D0A"/>
    <w:rsid w:val="005809A0"/>
    <w:rsid w:val="00580F25"/>
    <w:rsid w:val="00581B4B"/>
    <w:rsid w:val="0058221E"/>
    <w:rsid w:val="00582609"/>
    <w:rsid w:val="00582CDA"/>
    <w:rsid w:val="00583118"/>
    <w:rsid w:val="005841AC"/>
    <w:rsid w:val="00584800"/>
    <w:rsid w:val="00584D83"/>
    <w:rsid w:val="00585B71"/>
    <w:rsid w:val="00585F19"/>
    <w:rsid w:val="00585F60"/>
    <w:rsid w:val="00586227"/>
    <w:rsid w:val="00586623"/>
    <w:rsid w:val="005876C2"/>
    <w:rsid w:val="00587F9A"/>
    <w:rsid w:val="00591581"/>
    <w:rsid w:val="005918D8"/>
    <w:rsid w:val="00591B51"/>
    <w:rsid w:val="00591C33"/>
    <w:rsid w:val="005926F7"/>
    <w:rsid w:val="00592929"/>
    <w:rsid w:val="00592F09"/>
    <w:rsid w:val="005951E8"/>
    <w:rsid w:val="0059572D"/>
    <w:rsid w:val="005957A7"/>
    <w:rsid w:val="00595DB5"/>
    <w:rsid w:val="0059673E"/>
    <w:rsid w:val="005969FB"/>
    <w:rsid w:val="0059727E"/>
    <w:rsid w:val="00597559"/>
    <w:rsid w:val="00597C2C"/>
    <w:rsid w:val="00597FB1"/>
    <w:rsid w:val="005A04E0"/>
    <w:rsid w:val="005A1AE5"/>
    <w:rsid w:val="005A1F35"/>
    <w:rsid w:val="005A233C"/>
    <w:rsid w:val="005A2AAF"/>
    <w:rsid w:val="005A333A"/>
    <w:rsid w:val="005A5A9C"/>
    <w:rsid w:val="005A5AEF"/>
    <w:rsid w:val="005A789C"/>
    <w:rsid w:val="005A7B1C"/>
    <w:rsid w:val="005B0085"/>
    <w:rsid w:val="005B0CAE"/>
    <w:rsid w:val="005B258F"/>
    <w:rsid w:val="005B2672"/>
    <w:rsid w:val="005B2967"/>
    <w:rsid w:val="005B2B21"/>
    <w:rsid w:val="005B316D"/>
    <w:rsid w:val="005B3A78"/>
    <w:rsid w:val="005B49BA"/>
    <w:rsid w:val="005B558E"/>
    <w:rsid w:val="005B6285"/>
    <w:rsid w:val="005C004E"/>
    <w:rsid w:val="005C068F"/>
    <w:rsid w:val="005C0B6D"/>
    <w:rsid w:val="005C1EEB"/>
    <w:rsid w:val="005C2A64"/>
    <w:rsid w:val="005C4AFB"/>
    <w:rsid w:val="005C4C30"/>
    <w:rsid w:val="005C520F"/>
    <w:rsid w:val="005C5465"/>
    <w:rsid w:val="005C5E03"/>
    <w:rsid w:val="005C6560"/>
    <w:rsid w:val="005C65B8"/>
    <w:rsid w:val="005C6C8E"/>
    <w:rsid w:val="005C7A4C"/>
    <w:rsid w:val="005C7BBA"/>
    <w:rsid w:val="005D17F5"/>
    <w:rsid w:val="005D27AD"/>
    <w:rsid w:val="005D2D06"/>
    <w:rsid w:val="005D31F4"/>
    <w:rsid w:val="005D3A64"/>
    <w:rsid w:val="005D4939"/>
    <w:rsid w:val="005D51AE"/>
    <w:rsid w:val="005D536D"/>
    <w:rsid w:val="005D5471"/>
    <w:rsid w:val="005D5687"/>
    <w:rsid w:val="005D568B"/>
    <w:rsid w:val="005D57D7"/>
    <w:rsid w:val="005D588B"/>
    <w:rsid w:val="005D5F08"/>
    <w:rsid w:val="005D6660"/>
    <w:rsid w:val="005D7BF7"/>
    <w:rsid w:val="005D7F36"/>
    <w:rsid w:val="005E04FA"/>
    <w:rsid w:val="005E10BB"/>
    <w:rsid w:val="005E36CE"/>
    <w:rsid w:val="005E474C"/>
    <w:rsid w:val="005E5009"/>
    <w:rsid w:val="005E50EA"/>
    <w:rsid w:val="005E5414"/>
    <w:rsid w:val="005E711A"/>
    <w:rsid w:val="005E7610"/>
    <w:rsid w:val="005F1960"/>
    <w:rsid w:val="005F1C0C"/>
    <w:rsid w:val="005F3749"/>
    <w:rsid w:val="005F4170"/>
    <w:rsid w:val="005F61E1"/>
    <w:rsid w:val="005F6322"/>
    <w:rsid w:val="005F6618"/>
    <w:rsid w:val="005F72B9"/>
    <w:rsid w:val="005F7AF0"/>
    <w:rsid w:val="00600590"/>
    <w:rsid w:val="00601283"/>
    <w:rsid w:val="0060168A"/>
    <w:rsid w:val="00601AF3"/>
    <w:rsid w:val="006024E8"/>
    <w:rsid w:val="00602889"/>
    <w:rsid w:val="00602FA6"/>
    <w:rsid w:val="0060314D"/>
    <w:rsid w:val="00603B70"/>
    <w:rsid w:val="00604022"/>
    <w:rsid w:val="00605202"/>
    <w:rsid w:val="00610FAF"/>
    <w:rsid w:val="00611B89"/>
    <w:rsid w:val="00611E44"/>
    <w:rsid w:val="006121A0"/>
    <w:rsid w:val="0061230D"/>
    <w:rsid w:val="006123BC"/>
    <w:rsid w:val="00613E9A"/>
    <w:rsid w:val="0061470D"/>
    <w:rsid w:val="00616EE2"/>
    <w:rsid w:val="00617307"/>
    <w:rsid w:val="006175C7"/>
    <w:rsid w:val="00621393"/>
    <w:rsid w:val="00621A22"/>
    <w:rsid w:val="00621F93"/>
    <w:rsid w:val="006220DB"/>
    <w:rsid w:val="00622551"/>
    <w:rsid w:val="006235D5"/>
    <w:rsid w:val="00623BA6"/>
    <w:rsid w:val="00624A90"/>
    <w:rsid w:val="00625BBA"/>
    <w:rsid w:val="00625F23"/>
    <w:rsid w:val="00626000"/>
    <w:rsid w:val="0062743C"/>
    <w:rsid w:val="0062782E"/>
    <w:rsid w:val="006351BA"/>
    <w:rsid w:val="00635842"/>
    <w:rsid w:val="00635B7D"/>
    <w:rsid w:val="00635F5A"/>
    <w:rsid w:val="00635F67"/>
    <w:rsid w:val="0063669A"/>
    <w:rsid w:val="00637768"/>
    <w:rsid w:val="00637997"/>
    <w:rsid w:val="00637BB7"/>
    <w:rsid w:val="006403FD"/>
    <w:rsid w:val="00640650"/>
    <w:rsid w:val="00640663"/>
    <w:rsid w:val="00640BF8"/>
    <w:rsid w:val="00640FB3"/>
    <w:rsid w:val="00641CA1"/>
    <w:rsid w:val="00641ED0"/>
    <w:rsid w:val="00642061"/>
    <w:rsid w:val="0064308D"/>
    <w:rsid w:val="006433A9"/>
    <w:rsid w:val="00643652"/>
    <w:rsid w:val="00644B45"/>
    <w:rsid w:val="00644FF9"/>
    <w:rsid w:val="0064725E"/>
    <w:rsid w:val="00647C4D"/>
    <w:rsid w:val="00650264"/>
    <w:rsid w:val="006503A5"/>
    <w:rsid w:val="006506C4"/>
    <w:rsid w:val="00651793"/>
    <w:rsid w:val="0065268A"/>
    <w:rsid w:val="0065285D"/>
    <w:rsid w:val="00652B93"/>
    <w:rsid w:val="00653B08"/>
    <w:rsid w:val="00654BE3"/>
    <w:rsid w:val="006560C7"/>
    <w:rsid w:val="006566BF"/>
    <w:rsid w:val="00656D26"/>
    <w:rsid w:val="006574C5"/>
    <w:rsid w:val="00657E55"/>
    <w:rsid w:val="00660D94"/>
    <w:rsid w:val="006610DD"/>
    <w:rsid w:val="00661C80"/>
    <w:rsid w:val="00663810"/>
    <w:rsid w:val="0066412D"/>
    <w:rsid w:val="00664287"/>
    <w:rsid w:val="00664424"/>
    <w:rsid w:val="006644DD"/>
    <w:rsid w:val="006654B9"/>
    <w:rsid w:val="00665505"/>
    <w:rsid w:val="00666948"/>
    <w:rsid w:val="00666DE8"/>
    <w:rsid w:val="006671A2"/>
    <w:rsid w:val="006700B1"/>
    <w:rsid w:val="006703C3"/>
    <w:rsid w:val="00670EAA"/>
    <w:rsid w:val="006715F4"/>
    <w:rsid w:val="006721E7"/>
    <w:rsid w:val="0067253F"/>
    <w:rsid w:val="00674174"/>
    <w:rsid w:val="006749D3"/>
    <w:rsid w:val="00676090"/>
    <w:rsid w:val="00677C51"/>
    <w:rsid w:val="00677D5D"/>
    <w:rsid w:val="00680761"/>
    <w:rsid w:val="00681907"/>
    <w:rsid w:val="00684277"/>
    <w:rsid w:val="00684704"/>
    <w:rsid w:val="0068553B"/>
    <w:rsid w:val="00685C36"/>
    <w:rsid w:val="00685E6F"/>
    <w:rsid w:val="006864E4"/>
    <w:rsid w:val="00690690"/>
    <w:rsid w:val="00691372"/>
    <w:rsid w:val="00691598"/>
    <w:rsid w:val="00691982"/>
    <w:rsid w:val="00692D80"/>
    <w:rsid w:val="00692FAF"/>
    <w:rsid w:val="006937CE"/>
    <w:rsid w:val="0069521F"/>
    <w:rsid w:val="006956C1"/>
    <w:rsid w:val="00695A97"/>
    <w:rsid w:val="0069655C"/>
    <w:rsid w:val="006973FA"/>
    <w:rsid w:val="00697A68"/>
    <w:rsid w:val="006A04E3"/>
    <w:rsid w:val="006A1865"/>
    <w:rsid w:val="006A1D3C"/>
    <w:rsid w:val="006A4FBC"/>
    <w:rsid w:val="006A54A7"/>
    <w:rsid w:val="006A689B"/>
    <w:rsid w:val="006A6D6E"/>
    <w:rsid w:val="006A7163"/>
    <w:rsid w:val="006A7A08"/>
    <w:rsid w:val="006A7B97"/>
    <w:rsid w:val="006B074C"/>
    <w:rsid w:val="006B1298"/>
    <w:rsid w:val="006B2345"/>
    <w:rsid w:val="006B3B01"/>
    <w:rsid w:val="006B3BBD"/>
    <w:rsid w:val="006B51BF"/>
    <w:rsid w:val="006B5270"/>
    <w:rsid w:val="006B635B"/>
    <w:rsid w:val="006B6554"/>
    <w:rsid w:val="006B78C3"/>
    <w:rsid w:val="006B7C94"/>
    <w:rsid w:val="006C01AD"/>
    <w:rsid w:val="006C0557"/>
    <w:rsid w:val="006C0D80"/>
    <w:rsid w:val="006C1426"/>
    <w:rsid w:val="006C28D7"/>
    <w:rsid w:val="006C2AA5"/>
    <w:rsid w:val="006C2E84"/>
    <w:rsid w:val="006C3345"/>
    <w:rsid w:val="006C3716"/>
    <w:rsid w:val="006C622C"/>
    <w:rsid w:val="006C7693"/>
    <w:rsid w:val="006C7983"/>
    <w:rsid w:val="006C7C82"/>
    <w:rsid w:val="006D077A"/>
    <w:rsid w:val="006D3F03"/>
    <w:rsid w:val="006D47A3"/>
    <w:rsid w:val="006D4F3F"/>
    <w:rsid w:val="006D611F"/>
    <w:rsid w:val="006D73C6"/>
    <w:rsid w:val="006E0480"/>
    <w:rsid w:val="006E0B63"/>
    <w:rsid w:val="006E1806"/>
    <w:rsid w:val="006E22B1"/>
    <w:rsid w:val="006E2679"/>
    <w:rsid w:val="006E2FAD"/>
    <w:rsid w:val="006E4188"/>
    <w:rsid w:val="006E446B"/>
    <w:rsid w:val="006E4781"/>
    <w:rsid w:val="006E57B9"/>
    <w:rsid w:val="006E5867"/>
    <w:rsid w:val="006E5C14"/>
    <w:rsid w:val="006E5D87"/>
    <w:rsid w:val="006E689F"/>
    <w:rsid w:val="006E6C2B"/>
    <w:rsid w:val="006E6CD3"/>
    <w:rsid w:val="006F0E18"/>
    <w:rsid w:val="006F0E3E"/>
    <w:rsid w:val="006F1A7A"/>
    <w:rsid w:val="006F1DC7"/>
    <w:rsid w:val="006F2293"/>
    <w:rsid w:val="006F3EB8"/>
    <w:rsid w:val="006F4350"/>
    <w:rsid w:val="006F45D3"/>
    <w:rsid w:val="006F49D4"/>
    <w:rsid w:val="006F5A86"/>
    <w:rsid w:val="006F647B"/>
    <w:rsid w:val="006F665A"/>
    <w:rsid w:val="006F6F97"/>
    <w:rsid w:val="006F70D5"/>
    <w:rsid w:val="006F738E"/>
    <w:rsid w:val="006F74B1"/>
    <w:rsid w:val="006F79EA"/>
    <w:rsid w:val="00700861"/>
    <w:rsid w:val="00700E18"/>
    <w:rsid w:val="00700F74"/>
    <w:rsid w:val="0070120F"/>
    <w:rsid w:val="00702312"/>
    <w:rsid w:val="00702A6A"/>
    <w:rsid w:val="00703E44"/>
    <w:rsid w:val="00704CFF"/>
    <w:rsid w:val="007052D4"/>
    <w:rsid w:val="007057A3"/>
    <w:rsid w:val="00705E9D"/>
    <w:rsid w:val="00706DBA"/>
    <w:rsid w:val="0071061B"/>
    <w:rsid w:val="00710C42"/>
    <w:rsid w:val="007116AB"/>
    <w:rsid w:val="00711EDE"/>
    <w:rsid w:val="00714A14"/>
    <w:rsid w:val="00714A4F"/>
    <w:rsid w:val="007153C5"/>
    <w:rsid w:val="007156BF"/>
    <w:rsid w:val="007169B6"/>
    <w:rsid w:val="00717089"/>
    <w:rsid w:val="00717D77"/>
    <w:rsid w:val="00720221"/>
    <w:rsid w:val="00720311"/>
    <w:rsid w:val="00720355"/>
    <w:rsid w:val="00721A7C"/>
    <w:rsid w:val="0072352B"/>
    <w:rsid w:val="00723920"/>
    <w:rsid w:val="00724397"/>
    <w:rsid w:val="007245E1"/>
    <w:rsid w:val="0072475A"/>
    <w:rsid w:val="00725300"/>
    <w:rsid w:val="007257AB"/>
    <w:rsid w:val="007265CB"/>
    <w:rsid w:val="0072701F"/>
    <w:rsid w:val="00727CD5"/>
    <w:rsid w:val="0073036E"/>
    <w:rsid w:val="00732866"/>
    <w:rsid w:val="00732913"/>
    <w:rsid w:val="0073330F"/>
    <w:rsid w:val="00734576"/>
    <w:rsid w:val="007361B5"/>
    <w:rsid w:val="00736DFE"/>
    <w:rsid w:val="007377C7"/>
    <w:rsid w:val="0073788D"/>
    <w:rsid w:val="00741167"/>
    <w:rsid w:val="00741B96"/>
    <w:rsid w:val="00741F8D"/>
    <w:rsid w:val="00743DBE"/>
    <w:rsid w:val="00745BAC"/>
    <w:rsid w:val="007474F4"/>
    <w:rsid w:val="007501B6"/>
    <w:rsid w:val="00750C7F"/>
    <w:rsid w:val="00751970"/>
    <w:rsid w:val="00751F28"/>
    <w:rsid w:val="0075256B"/>
    <w:rsid w:val="00752994"/>
    <w:rsid w:val="00753111"/>
    <w:rsid w:val="00753512"/>
    <w:rsid w:val="00753C70"/>
    <w:rsid w:val="0075585F"/>
    <w:rsid w:val="00756024"/>
    <w:rsid w:val="00756CFB"/>
    <w:rsid w:val="0075754D"/>
    <w:rsid w:val="007575A4"/>
    <w:rsid w:val="00760081"/>
    <w:rsid w:val="0076151E"/>
    <w:rsid w:val="007622FA"/>
    <w:rsid w:val="0076283C"/>
    <w:rsid w:val="00763F50"/>
    <w:rsid w:val="00764356"/>
    <w:rsid w:val="00764F61"/>
    <w:rsid w:val="00765640"/>
    <w:rsid w:val="007668C1"/>
    <w:rsid w:val="00766BE5"/>
    <w:rsid w:val="00766C64"/>
    <w:rsid w:val="00766C88"/>
    <w:rsid w:val="007671E3"/>
    <w:rsid w:val="00767AD5"/>
    <w:rsid w:val="00770165"/>
    <w:rsid w:val="00770C14"/>
    <w:rsid w:val="00772F4D"/>
    <w:rsid w:val="007730E8"/>
    <w:rsid w:val="007736CE"/>
    <w:rsid w:val="0077372D"/>
    <w:rsid w:val="00774309"/>
    <w:rsid w:val="007744F2"/>
    <w:rsid w:val="007747D8"/>
    <w:rsid w:val="007748F6"/>
    <w:rsid w:val="00774F38"/>
    <w:rsid w:val="00775138"/>
    <w:rsid w:val="00777384"/>
    <w:rsid w:val="00780440"/>
    <w:rsid w:val="00782B76"/>
    <w:rsid w:val="0078378E"/>
    <w:rsid w:val="00783DB6"/>
    <w:rsid w:val="007843E4"/>
    <w:rsid w:val="00784DC1"/>
    <w:rsid w:val="00784DD4"/>
    <w:rsid w:val="00785B2E"/>
    <w:rsid w:val="00785D1E"/>
    <w:rsid w:val="00786701"/>
    <w:rsid w:val="00787224"/>
    <w:rsid w:val="00787CE5"/>
    <w:rsid w:val="00790BC8"/>
    <w:rsid w:val="00790EC0"/>
    <w:rsid w:val="00792314"/>
    <w:rsid w:val="00792325"/>
    <w:rsid w:val="0079243C"/>
    <w:rsid w:val="0079493B"/>
    <w:rsid w:val="00794DA8"/>
    <w:rsid w:val="00794F0B"/>
    <w:rsid w:val="007951A9"/>
    <w:rsid w:val="00795F6C"/>
    <w:rsid w:val="00796CBF"/>
    <w:rsid w:val="00797286"/>
    <w:rsid w:val="007972D4"/>
    <w:rsid w:val="00797425"/>
    <w:rsid w:val="00797D89"/>
    <w:rsid w:val="007A0C75"/>
    <w:rsid w:val="007A11D9"/>
    <w:rsid w:val="007A11EA"/>
    <w:rsid w:val="007A19E4"/>
    <w:rsid w:val="007A256B"/>
    <w:rsid w:val="007A3018"/>
    <w:rsid w:val="007A3100"/>
    <w:rsid w:val="007A401D"/>
    <w:rsid w:val="007A4D83"/>
    <w:rsid w:val="007A5202"/>
    <w:rsid w:val="007A5300"/>
    <w:rsid w:val="007A5F2D"/>
    <w:rsid w:val="007A7621"/>
    <w:rsid w:val="007B0016"/>
    <w:rsid w:val="007B0106"/>
    <w:rsid w:val="007B1DFB"/>
    <w:rsid w:val="007B1E1D"/>
    <w:rsid w:val="007B30EC"/>
    <w:rsid w:val="007B4587"/>
    <w:rsid w:val="007B4B47"/>
    <w:rsid w:val="007B56B4"/>
    <w:rsid w:val="007B5C53"/>
    <w:rsid w:val="007B6ABE"/>
    <w:rsid w:val="007B7037"/>
    <w:rsid w:val="007B7566"/>
    <w:rsid w:val="007B756A"/>
    <w:rsid w:val="007B784A"/>
    <w:rsid w:val="007B7EBF"/>
    <w:rsid w:val="007C1D8A"/>
    <w:rsid w:val="007C1DAF"/>
    <w:rsid w:val="007C1DBB"/>
    <w:rsid w:val="007C1FF3"/>
    <w:rsid w:val="007C3428"/>
    <w:rsid w:val="007C37BD"/>
    <w:rsid w:val="007C4596"/>
    <w:rsid w:val="007C4ADA"/>
    <w:rsid w:val="007C4F0C"/>
    <w:rsid w:val="007C547F"/>
    <w:rsid w:val="007C5787"/>
    <w:rsid w:val="007C58AA"/>
    <w:rsid w:val="007C5B96"/>
    <w:rsid w:val="007C789C"/>
    <w:rsid w:val="007D0AD2"/>
    <w:rsid w:val="007D11A3"/>
    <w:rsid w:val="007D2CD3"/>
    <w:rsid w:val="007D3141"/>
    <w:rsid w:val="007D53F5"/>
    <w:rsid w:val="007D5565"/>
    <w:rsid w:val="007E0099"/>
    <w:rsid w:val="007E0371"/>
    <w:rsid w:val="007E081C"/>
    <w:rsid w:val="007E0EFE"/>
    <w:rsid w:val="007E17DB"/>
    <w:rsid w:val="007E20A8"/>
    <w:rsid w:val="007E4689"/>
    <w:rsid w:val="007E4871"/>
    <w:rsid w:val="007E49EA"/>
    <w:rsid w:val="007E4E02"/>
    <w:rsid w:val="007E5881"/>
    <w:rsid w:val="007E5A8A"/>
    <w:rsid w:val="007E5E47"/>
    <w:rsid w:val="007F06F6"/>
    <w:rsid w:val="007F0E55"/>
    <w:rsid w:val="007F33DA"/>
    <w:rsid w:val="007F3507"/>
    <w:rsid w:val="007F3ED7"/>
    <w:rsid w:val="007F5D96"/>
    <w:rsid w:val="007F7898"/>
    <w:rsid w:val="007F7CD8"/>
    <w:rsid w:val="008012CB"/>
    <w:rsid w:val="00801430"/>
    <w:rsid w:val="0080271C"/>
    <w:rsid w:val="00802EDB"/>
    <w:rsid w:val="00803C58"/>
    <w:rsid w:val="00803F1C"/>
    <w:rsid w:val="00803FC2"/>
    <w:rsid w:val="00804D12"/>
    <w:rsid w:val="00805200"/>
    <w:rsid w:val="008062CB"/>
    <w:rsid w:val="008071A1"/>
    <w:rsid w:val="008074BD"/>
    <w:rsid w:val="00807C1F"/>
    <w:rsid w:val="008123C5"/>
    <w:rsid w:val="00812B13"/>
    <w:rsid w:val="00812B1B"/>
    <w:rsid w:val="008132F1"/>
    <w:rsid w:val="00813366"/>
    <w:rsid w:val="00814036"/>
    <w:rsid w:val="00814318"/>
    <w:rsid w:val="00814D11"/>
    <w:rsid w:val="00815628"/>
    <w:rsid w:val="00815682"/>
    <w:rsid w:val="008161B1"/>
    <w:rsid w:val="008169C4"/>
    <w:rsid w:val="008171CA"/>
    <w:rsid w:val="0081737C"/>
    <w:rsid w:val="008176C1"/>
    <w:rsid w:val="00817904"/>
    <w:rsid w:val="00820077"/>
    <w:rsid w:val="008211A1"/>
    <w:rsid w:val="00823DCD"/>
    <w:rsid w:val="00824110"/>
    <w:rsid w:val="00824CF7"/>
    <w:rsid w:val="00824D38"/>
    <w:rsid w:val="00825AC6"/>
    <w:rsid w:val="00826035"/>
    <w:rsid w:val="008263D4"/>
    <w:rsid w:val="0082662B"/>
    <w:rsid w:val="0082779C"/>
    <w:rsid w:val="00827E98"/>
    <w:rsid w:val="00830903"/>
    <w:rsid w:val="00831FE8"/>
    <w:rsid w:val="00831FF4"/>
    <w:rsid w:val="0083478C"/>
    <w:rsid w:val="00834D03"/>
    <w:rsid w:val="00834EDD"/>
    <w:rsid w:val="008360E0"/>
    <w:rsid w:val="0083626A"/>
    <w:rsid w:val="00837236"/>
    <w:rsid w:val="008374B6"/>
    <w:rsid w:val="00837882"/>
    <w:rsid w:val="008379BC"/>
    <w:rsid w:val="00837F8B"/>
    <w:rsid w:val="00842A49"/>
    <w:rsid w:val="00843A01"/>
    <w:rsid w:val="008447BA"/>
    <w:rsid w:val="008450FB"/>
    <w:rsid w:val="00845179"/>
    <w:rsid w:val="00847297"/>
    <w:rsid w:val="0084788B"/>
    <w:rsid w:val="00847DD4"/>
    <w:rsid w:val="0085044A"/>
    <w:rsid w:val="00850615"/>
    <w:rsid w:val="00850E39"/>
    <w:rsid w:val="008529E7"/>
    <w:rsid w:val="008529F4"/>
    <w:rsid w:val="00854A9B"/>
    <w:rsid w:val="00855087"/>
    <w:rsid w:val="008550AF"/>
    <w:rsid w:val="008553D7"/>
    <w:rsid w:val="00856D93"/>
    <w:rsid w:val="008575A2"/>
    <w:rsid w:val="00860030"/>
    <w:rsid w:val="008601CA"/>
    <w:rsid w:val="00861A77"/>
    <w:rsid w:val="00861C95"/>
    <w:rsid w:val="008621AE"/>
    <w:rsid w:val="00862683"/>
    <w:rsid w:val="00862883"/>
    <w:rsid w:val="00862AB4"/>
    <w:rsid w:val="00862C11"/>
    <w:rsid w:val="00862DEA"/>
    <w:rsid w:val="00863478"/>
    <w:rsid w:val="0086377A"/>
    <w:rsid w:val="00863A23"/>
    <w:rsid w:val="00864115"/>
    <w:rsid w:val="008648D1"/>
    <w:rsid w:val="00865182"/>
    <w:rsid w:val="008666F9"/>
    <w:rsid w:val="00866B3C"/>
    <w:rsid w:val="00866E5D"/>
    <w:rsid w:val="00867E70"/>
    <w:rsid w:val="0087078D"/>
    <w:rsid w:val="0087140F"/>
    <w:rsid w:val="00871B24"/>
    <w:rsid w:val="00872891"/>
    <w:rsid w:val="00874209"/>
    <w:rsid w:val="0087453D"/>
    <w:rsid w:val="008754FF"/>
    <w:rsid w:val="00875886"/>
    <w:rsid w:val="008763E6"/>
    <w:rsid w:val="00876C2E"/>
    <w:rsid w:val="00877151"/>
    <w:rsid w:val="008804F4"/>
    <w:rsid w:val="00881590"/>
    <w:rsid w:val="008817FB"/>
    <w:rsid w:val="0088183A"/>
    <w:rsid w:val="00881EE0"/>
    <w:rsid w:val="008824F2"/>
    <w:rsid w:val="00882767"/>
    <w:rsid w:val="00882BA4"/>
    <w:rsid w:val="008848F1"/>
    <w:rsid w:val="0088709A"/>
    <w:rsid w:val="00887B57"/>
    <w:rsid w:val="00887BE0"/>
    <w:rsid w:val="00890630"/>
    <w:rsid w:val="00890637"/>
    <w:rsid w:val="00892832"/>
    <w:rsid w:val="0089363F"/>
    <w:rsid w:val="008936C5"/>
    <w:rsid w:val="008936F2"/>
    <w:rsid w:val="008964E1"/>
    <w:rsid w:val="00896AFF"/>
    <w:rsid w:val="0089701D"/>
    <w:rsid w:val="008972B2"/>
    <w:rsid w:val="008973DB"/>
    <w:rsid w:val="008977F9"/>
    <w:rsid w:val="00897B71"/>
    <w:rsid w:val="008A06DB"/>
    <w:rsid w:val="008A0828"/>
    <w:rsid w:val="008A1051"/>
    <w:rsid w:val="008A21D3"/>
    <w:rsid w:val="008A23C5"/>
    <w:rsid w:val="008A2939"/>
    <w:rsid w:val="008A29A8"/>
    <w:rsid w:val="008A3937"/>
    <w:rsid w:val="008A396C"/>
    <w:rsid w:val="008A6D70"/>
    <w:rsid w:val="008A6D8F"/>
    <w:rsid w:val="008A6F3D"/>
    <w:rsid w:val="008A6FCE"/>
    <w:rsid w:val="008A7481"/>
    <w:rsid w:val="008B0842"/>
    <w:rsid w:val="008B1D08"/>
    <w:rsid w:val="008B23D8"/>
    <w:rsid w:val="008B2609"/>
    <w:rsid w:val="008B3AA1"/>
    <w:rsid w:val="008B3CEC"/>
    <w:rsid w:val="008B503F"/>
    <w:rsid w:val="008B563F"/>
    <w:rsid w:val="008B590A"/>
    <w:rsid w:val="008B5E39"/>
    <w:rsid w:val="008B62CC"/>
    <w:rsid w:val="008B63C0"/>
    <w:rsid w:val="008B6FC4"/>
    <w:rsid w:val="008B729F"/>
    <w:rsid w:val="008B7882"/>
    <w:rsid w:val="008C2402"/>
    <w:rsid w:val="008C268B"/>
    <w:rsid w:val="008C27CF"/>
    <w:rsid w:val="008C3747"/>
    <w:rsid w:val="008C37FB"/>
    <w:rsid w:val="008C48C6"/>
    <w:rsid w:val="008C4AE1"/>
    <w:rsid w:val="008C5A00"/>
    <w:rsid w:val="008C6208"/>
    <w:rsid w:val="008C633D"/>
    <w:rsid w:val="008C6466"/>
    <w:rsid w:val="008C7F3F"/>
    <w:rsid w:val="008D0928"/>
    <w:rsid w:val="008D0988"/>
    <w:rsid w:val="008D3E16"/>
    <w:rsid w:val="008D47CC"/>
    <w:rsid w:val="008D517D"/>
    <w:rsid w:val="008D5A01"/>
    <w:rsid w:val="008D7A3F"/>
    <w:rsid w:val="008E0D22"/>
    <w:rsid w:val="008E0EE5"/>
    <w:rsid w:val="008E1266"/>
    <w:rsid w:val="008E1555"/>
    <w:rsid w:val="008E2810"/>
    <w:rsid w:val="008E3880"/>
    <w:rsid w:val="008E3B74"/>
    <w:rsid w:val="008E43D9"/>
    <w:rsid w:val="008E4DBF"/>
    <w:rsid w:val="008E64A2"/>
    <w:rsid w:val="008E6E53"/>
    <w:rsid w:val="008E7488"/>
    <w:rsid w:val="008E79B1"/>
    <w:rsid w:val="008E79B4"/>
    <w:rsid w:val="008F069D"/>
    <w:rsid w:val="008F078F"/>
    <w:rsid w:val="008F1BE7"/>
    <w:rsid w:val="008F2104"/>
    <w:rsid w:val="008F3D70"/>
    <w:rsid w:val="008F473B"/>
    <w:rsid w:val="008F5326"/>
    <w:rsid w:val="008F5E46"/>
    <w:rsid w:val="008F6BFC"/>
    <w:rsid w:val="008F7795"/>
    <w:rsid w:val="00900F9E"/>
    <w:rsid w:val="00901353"/>
    <w:rsid w:val="00901CE3"/>
    <w:rsid w:val="00901E5E"/>
    <w:rsid w:val="009023B8"/>
    <w:rsid w:val="0090332F"/>
    <w:rsid w:val="00904753"/>
    <w:rsid w:val="009048CB"/>
    <w:rsid w:val="0090498C"/>
    <w:rsid w:val="00905964"/>
    <w:rsid w:val="00905D47"/>
    <w:rsid w:val="009076D2"/>
    <w:rsid w:val="00910036"/>
    <w:rsid w:val="0091111C"/>
    <w:rsid w:val="0091140D"/>
    <w:rsid w:val="009114BA"/>
    <w:rsid w:val="00911745"/>
    <w:rsid w:val="009123B4"/>
    <w:rsid w:val="00912466"/>
    <w:rsid w:val="009124B9"/>
    <w:rsid w:val="009130A8"/>
    <w:rsid w:val="00913233"/>
    <w:rsid w:val="00913BC6"/>
    <w:rsid w:val="009142BF"/>
    <w:rsid w:val="00914313"/>
    <w:rsid w:val="00914761"/>
    <w:rsid w:val="00914787"/>
    <w:rsid w:val="00914CF6"/>
    <w:rsid w:val="009158F4"/>
    <w:rsid w:val="009160A3"/>
    <w:rsid w:val="00916408"/>
    <w:rsid w:val="00916888"/>
    <w:rsid w:val="0091759F"/>
    <w:rsid w:val="00917F76"/>
    <w:rsid w:val="0092002E"/>
    <w:rsid w:val="00921980"/>
    <w:rsid w:val="009224C8"/>
    <w:rsid w:val="009224F9"/>
    <w:rsid w:val="009240B7"/>
    <w:rsid w:val="009250EF"/>
    <w:rsid w:val="00931353"/>
    <w:rsid w:val="00933E66"/>
    <w:rsid w:val="0093517B"/>
    <w:rsid w:val="009376EB"/>
    <w:rsid w:val="00940360"/>
    <w:rsid w:val="009404EA"/>
    <w:rsid w:val="00940614"/>
    <w:rsid w:val="00940B1B"/>
    <w:rsid w:val="00941D8C"/>
    <w:rsid w:val="0094313D"/>
    <w:rsid w:val="009436DE"/>
    <w:rsid w:val="0094374D"/>
    <w:rsid w:val="00945967"/>
    <w:rsid w:val="00947A0B"/>
    <w:rsid w:val="00947C37"/>
    <w:rsid w:val="00947CE4"/>
    <w:rsid w:val="0095020B"/>
    <w:rsid w:val="00951CD0"/>
    <w:rsid w:val="00952E6B"/>
    <w:rsid w:val="009532CF"/>
    <w:rsid w:val="00953A8D"/>
    <w:rsid w:val="00953E4F"/>
    <w:rsid w:val="009549CE"/>
    <w:rsid w:val="009553BD"/>
    <w:rsid w:val="00955CD6"/>
    <w:rsid w:val="009569D1"/>
    <w:rsid w:val="00960C38"/>
    <w:rsid w:val="0096341D"/>
    <w:rsid w:val="009637BB"/>
    <w:rsid w:val="00964022"/>
    <w:rsid w:val="00964B70"/>
    <w:rsid w:val="0096628C"/>
    <w:rsid w:val="0096640C"/>
    <w:rsid w:val="00966CAC"/>
    <w:rsid w:val="009676E1"/>
    <w:rsid w:val="00970C66"/>
    <w:rsid w:val="009713FA"/>
    <w:rsid w:val="009728E4"/>
    <w:rsid w:val="009729D6"/>
    <w:rsid w:val="009738E1"/>
    <w:rsid w:val="00974959"/>
    <w:rsid w:val="009752BC"/>
    <w:rsid w:val="009778C1"/>
    <w:rsid w:val="00977C12"/>
    <w:rsid w:val="00977C99"/>
    <w:rsid w:val="00980757"/>
    <w:rsid w:val="00981D40"/>
    <w:rsid w:val="00981D81"/>
    <w:rsid w:val="009840E1"/>
    <w:rsid w:val="00984C1C"/>
    <w:rsid w:val="00985651"/>
    <w:rsid w:val="00986704"/>
    <w:rsid w:val="0098693D"/>
    <w:rsid w:val="0098763D"/>
    <w:rsid w:val="00987A4D"/>
    <w:rsid w:val="00990550"/>
    <w:rsid w:val="0099061B"/>
    <w:rsid w:val="009909B4"/>
    <w:rsid w:val="009915FA"/>
    <w:rsid w:val="00992151"/>
    <w:rsid w:val="00993089"/>
    <w:rsid w:val="0099332D"/>
    <w:rsid w:val="009940CB"/>
    <w:rsid w:val="009942C6"/>
    <w:rsid w:val="0099457F"/>
    <w:rsid w:val="00995A46"/>
    <w:rsid w:val="00995B98"/>
    <w:rsid w:val="0099614C"/>
    <w:rsid w:val="00996393"/>
    <w:rsid w:val="009967FC"/>
    <w:rsid w:val="00996C40"/>
    <w:rsid w:val="009971C0"/>
    <w:rsid w:val="009A0E87"/>
    <w:rsid w:val="009A10DA"/>
    <w:rsid w:val="009A117E"/>
    <w:rsid w:val="009A14FB"/>
    <w:rsid w:val="009A1FCF"/>
    <w:rsid w:val="009A2849"/>
    <w:rsid w:val="009A2B01"/>
    <w:rsid w:val="009A31DD"/>
    <w:rsid w:val="009A36C2"/>
    <w:rsid w:val="009A4ECF"/>
    <w:rsid w:val="009A5076"/>
    <w:rsid w:val="009A6C2B"/>
    <w:rsid w:val="009A7273"/>
    <w:rsid w:val="009A74B4"/>
    <w:rsid w:val="009A7565"/>
    <w:rsid w:val="009A769E"/>
    <w:rsid w:val="009B1C56"/>
    <w:rsid w:val="009B1EAA"/>
    <w:rsid w:val="009B255D"/>
    <w:rsid w:val="009B37CA"/>
    <w:rsid w:val="009B4616"/>
    <w:rsid w:val="009B5CE9"/>
    <w:rsid w:val="009B5DC8"/>
    <w:rsid w:val="009B5E19"/>
    <w:rsid w:val="009B5EE4"/>
    <w:rsid w:val="009B698F"/>
    <w:rsid w:val="009B72D8"/>
    <w:rsid w:val="009B7CDA"/>
    <w:rsid w:val="009C15B0"/>
    <w:rsid w:val="009C324E"/>
    <w:rsid w:val="009C4527"/>
    <w:rsid w:val="009C57D2"/>
    <w:rsid w:val="009C57ED"/>
    <w:rsid w:val="009C5992"/>
    <w:rsid w:val="009C69F3"/>
    <w:rsid w:val="009C797C"/>
    <w:rsid w:val="009C7E12"/>
    <w:rsid w:val="009D1885"/>
    <w:rsid w:val="009D3584"/>
    <w:rsid w:val="009D3897"/>
    <w:rsid w:val="009D4148"/>
    <w:rsid w:val="009D4265"/>
    <w:rsid w:val="009D48E5"/>
    <w:rsid w:val="009D6398"/>
    <w:rsid w:val="009D683F"/>
    <w:rsid w:val="009D6BAA"/>
    <w:rsid w:val="009D6ED4"/>
    <w:rsid w:val="009D7C07"/>
    <w:rsid w:val="009E1663"/>
    <w:rsid w:val="009E1AE4"/>
    <w:rsid w:val="009E42FA"/>
    <w:rsid w:val="009E5B56"/>
    <w:rsid w:val="009E7400"/>
    <w:rsid w:val="009E759D"/>
    <w:rsid w:val="009F16AD"/>
    <w:rsid w:val="009F1A77"/>
    <w:rsid w:val="009F2C8E"/>
    <w:rsid w:val="009F2DE6"/>
    <w:rsid w:val="009F4882"/>
    <w:rsid w:val="009F5070"/>
    <w:rsid w:val="009F5B43"/>
    <w:rsid w:val="009F72F3"/>
    <w:rsid w:val="009F7B5D"/>
    <w:rsid w:val="00A0023D"/>
    <w:rsid w:val="00A00F3C"/>
    <w:rsid w:val="00A0145E"/>
    <w:rsid w:val="00A02059"/>
    <w:rsid w:val="00A02324"/>
    <w:rsid w:val="00A02748"/>
    <w:rsid w:val="00A02E1D"/>
    <w:rsid w:val="00A032EA"/>
    <w:rsid w:val="00A0342E"/>
    <w:rsid w:val="00A042C6"/>
    <w:rsid w:val="00A05170"/>
    <w:rsid w:val="00A05259"/>
    <w:rsid w:val="00A05643"/>
    <w:rsid w:val="00A0700E"/>
    <w:rsid w:val="00A076EB"/>
    <w:rsid w:val="00A07C39"/>
    <w:rsid w:val="00A10A5D"/>
    <w:rsid w:val="00A112FB"/>
    <w:rsid w:val="00A11801"/>
    <w:rsid w:val="00A1210F"/>
    <w:rsid w:val="00A12666"/>
    <w:rsid w:val="00A12AA9"/>
    <w:rsid w:val="00A147A2"/>
    <w:rsid w:val="00A149E5"/>
    <w:rsid w:val="00A15703"/>
    <w:rsid w:val="00A159E0"/>
    <w:rsid w:val="00A16C8D"/>
    <w:rsid w:val="00A17230"/>
    <w:rsid w:val="00A210E6"/>
    <w:rsid w:val="00A215AB"/>
    <w:rsid w:val="00A21D43"/>
    <w:rsid w:val="00A2233A"/>
    <w:rsid w:val="00A2299A"/>
    <w:rsid w:val="00A23103"/>
    <w:rsid w:val="00A23EE0"/>
    <w:rsid w:val="00A23F0E"/>
    <w:rsid w:val="00A2485B"/>
    <w:rsid w:val="00A25546"/>
    <w:rsid w:val="00A25C88"/>
    <w:rsid w:val="00A25F8E"/>
    <w:rsid w:val="00A2669A"/>
    <w:rsid w:val="00A27266"/>
    <w:rsid w:val="00A3370E"/>
    <w:rsid w:val="00A35963"/>
    <w:rsid w:val="00A36184"/>
    <w:rsid w:val="00A4113B"/>
    <w:rsid w:val="00A41941"/>
    <w:rsid w:val="00A41B7B"/>
    <w:rsid w:val="00A43B79"/>
    <w:rsid w:val="00A44EBC"/>
    <w:rsid w:val="00A463F9"/>
    <w:rsid w:val="00A46BA7"/>
    <w:rsid w:val="00A47B43"/>
    <w:rsid w:val="00A516C9"/>
    <w:rsid w:val="00A51934"/>
    <w:rsid w:val="00A51BCC"/>
    <w:rsid w:val="00A5272D"/>
    <w:rsid w:val="00A5340B"/>
    <w:rsid w:val="00A53C7E"/>
    <w:rsid w:val="00A5402F"/>
    <w:rsid w:val="00A54C59"/>
    <w:rsid w:val="00A572F1"/>
    <w:rsid w:val="00A57CE9"/>
    <w:rsid w:val="00A60F22"/>
    <w:rsid w:val="00A60F74"/>
    <w:rsid w:val="00A61834"/>
    <w:rsid w:val="00A61B23"/>
    <w:rsid w:val="00A61EEF"/>
    <w:rsid w:val="00A628A2"/>
    <w:rsid w:val="00A63440"/>
    <w:rsid w:val="00A63822"/>
    <w:rsid w:val="00A64567"/>
    <w:rsid w:val="00A64CAB"/>
    <w:rsid w:val="00A65220"/>
    <w:rsid w:val="00A6562E"/>
    <w:rsid w:val="00A658FE"/>
    <w:rsid w:val="00A6597A"/>
    <w:rsid w:val="00A659DE"/>
    <w:rsid w:val="00A667CE"/>
    <w:rsid w:val="00A66C42"/>
    <w:rsid w:val="00A66FC7"/>
    <w:rsid w:val="00A67510"/>
    <w:rsid w:val="00A70129"/>
    <w:rsid w:val="00A704E5"/>
    <w:rsid w:val="00A7082D"/>
    <w:rsid w:val="00A71658"/>
    <w:rsid w:val="00A71D99"/>
    <w:rsid w:val="00A72E06"/>
    <w:rsid w:val="00A73FB0"/>
    <w:rsid w:val="00A742C0"/>
    <w:rsid w:val="00A752D0"/>
    <w:rsid w:val="00A759B7"/>
    <w:rsid w:val="00A764B1"/>
    <w:rsid w:val="00A76739"/>
    <w:rsid w:val="00A775BA"/>
    <w:rsid w:val="00A8054D"/>
    <w:rsid w:val="00A81A14"/>
    <w:rsid w:val="00A81D5A"/>
    <w:rsid w:val="00A82CE0"/>
    <w:rsid w:val="00A82EA6"/>
    <w:rsid w:val="00A84477"/>
    <w:rsid w:val="00A8553C"/>
    <w:rsid w:val="00A855A7"/>
    <w:rsid w:val="00A857A2"/>
    <w:rsid w:val="00A861E1"/>
    <w:rsid w:val="00A8644C"/>
    <w:rsid w:val="00A86626"/>
    <w:rsid w:val="00A901F1"/>
    <w:rsid w:val="00A90B30"/>
    <w:rsid w:val="00A90E62"/>
    <w:rsid w:val="00A910F0"/>
    <w:rsid w:val="00A9120B"/>
    <w:rsid w:val="00A917FA"/>
    <w:rsid w:val="00A92CFC"/>
    <w:rsid w:val="00A942D2"/>
    <w:rsid w:val="00A94D09"/>
    <w:rsid w:val="00A9502E"/>
    <w:rsid w:val="00A958AE"/>
    <w:rsid w:val="00A95DC7"/>
    <w:rsid w:val="00AA06A5"/>
    <w:rsid w:val="00AA128A"/>
    <w:rsid w:val="00AA284B"/>
    <w:rsid w:val="00AA3190"/>
    <w:rsid w:val="00AA31D9"/>
    <w:rsid w:val="00AA3735"/>
    <w:rsid w:val="00AA374D"/>
    <w:rsid w:val="00AA40D2"/>
    <w:rsid w:val="00AA4AC7"/>
    <w:rsid w:val="00AA4D40"/>
    <w:rsid w:val="00AA58D3"/>
    <w:rsid w:val="00AA5D28"/>
    <w:rsid w:val="00AA62AD"/>
    <w:rsid w:val="00AA6974"/>
    <w:rsid w:val="00AA7A33"/>
    <w:rsid w:val="00AB0F77"/>
    <w:rsid w:val="00AB1342"/>
    <w:rsid w:val="00AB17A8"/>
    <w:rsid w:val="00AB1CD3"/>
    <w:rsid w:val="00AB2B89"/>
    <w:rsid w:val="00AB3160"/>
    <w:rsid w:val="00AB3C61"/>
    <w:rsid w:val="00AB4756"/>
    <w:rsid w:val="00AB4AF6"/>
    <w:rsid w:val="00AB4F4C"/>
    <w:rsid w:val="00AB51A1"/>
    <w:rsid w:val="00AB5956"/>
    <w:rsid w:val="00AB6A4B"/>
    <w:rsid w:val="00AB6AFD"/>
    <w:rsid w:val="00AB741B"/>
    <w:rsid w:val="00AB7697"/>
    <w:rsid w:val="00AC2825"/>
    <w:rsid w:val="00AC5B05"/>
    <w:rsid w:val="00AC5C6A"/>
    <w:rsid w:val="00AC62DD"/>
    <w:rsid w:val="00AC6596"/>
    <w:rsid w:val="00AC691E"/>
    <w:rsid w:val="00AC6C33"/>
    <w:rsid w:val="00AC6D0F"/>
    <w:rsid w:val="00AC7225"/>
    <w:rsid w:val="00AC7441"/>
    <w:rsid w:val="00AC7EE2"/>
    <w:rsid w:val="00AD189B"/>
    <w:rsid w:val="00AD1DF1"/>
    <w:rsid w:val="00AD2505"/>
    <w:rsid w:val="00AD2616"/>
    <w:rsid w:val="00AD2A90"/>
    <w:rsid w:val="00AD4716"/>
    <w:rsid w:val="00AD6E8D"/>
    <w:rsid w:val="00AD721B"/>
    <w:rsid w:val="00AD7B74"/>
    <w:rsid w:val="00AD7C89"/>
    <w:rsid w:val="00AE088A"/>
    <w:rsid w:val="00AE0B2A"/>
    <w:rsid w:val="00AE0C7F"/>
    <w:rsid w:val="00AE166E"/>
    <w:rsid w:val="00AE1B37"/>
    <w:rsid w:val="00AE2061"/>
    <w:rsid w:val="00AE32F9"/>
    <w:rsid w:val="00AE3D46"/>
    <w:rsid w:val="00AE4AE4"/>
    <w:rsid w:val="00AE5437"/>
    <w:rsid w:val="00AE55B7"/>
    <w:rsid w:val="00AE5D44"/>
    <w:rsid w:val="00AE60A1"/>
    <w:rsid w:val="00AE76E8"/>
    <w:rsid w:val="00AE7737"/>
    <w:rsid w:val="00AF0628"/>
    <w:rsid w:val="00AF2207"/>
    <w:rsid w:val="00AF4653"/>
    <w:rsid w:val="00AF54AC"/>
    <w:rsid w:val="00AF5674"/>
    <w:rsid w:val="00AF58AD"/>
    <w:rsid w:val="00AF5937"/>
    <w:rsid w:val="00AF6615"/>
    <w:rsid w:val="00AF6EBB"/>
    <w:rsid w:val="00B012F4"/>
    <w:rsid w:val="00B01759"/>
    <w:rsid w:val="00B02F8F"/>
    <w:rsid w:val="00B0487A"/>
    <w:rsid w:val="00B04A73"/>
    <w:rsid w:val="00B0592B"/>
    <w:rsid w:val="00B05A36"/>
    <w:rsid w:val="00B05FFA"/>
    <w:rsid w:val="00B0642F"/>
    <w:rsid w:val="00B10748"/>
    <w:rsid w:val="00B10759"/>
    <w:rsid w:val="00B10ADA"/>
    <w:rsid w:val="00B123A9"/>
    <w:rsid w:val="00B127B0"/>
    <w:rsid w:val="00B1370E"/>
    <w:rsid w:val="00B139FF"/>
    <w:rsid w:val="00B146B6"/>
    <w:rsid w:val="00B14E01"/>
    <w:rsid w:val="00B15A52"/>
    <w:rsid w:val="00B166A1"/>
    <w:rsid w:val="00B172C9"/>
    <w:rsid w:val="00B206A2"/>
    <w:rsid w:val="00B20873"/>
    <w:rsid w:val="00B22A50"/>
    <w:rsid w:val="00B22A5C"/>
    <w:rsid w:val="00B22B6F"/>
    <w:rsid w:val="00B23526"/>
    <w:rsid w:val="00B23919"/>
    <w:rsid w:val="00B23A63"/>
    <w:rsid w:val="00B25A5A"/>
    <w:rsid w:val="00B260D6"/>
    <w:rsid w:val="00B26ABA"/>
    <w:rsid w:val="00B26CC9"/>
    <w:rsid w:val="00B272FF"/>
    <w:rsid w:val="00B27602"/>
    <w:rsid w:val="00B27CE7"/>
    <w:rsid w:val="00B30208"/>
    <w:rsid w:val="00B30BB6"/>
    <w:rsid w:val="00B3132A"/>
    <w:rsid w:val="00B3276D"/>
    <w:rsid w:val="00B32E95"/>
    <w:rsid w:val="00B3306A"/>
    <w:rsid w:val="00B34A84"/>
    <w:rsid w:val="00B350C7"/>
    <w:rsid w:val="00B3533A"/>
    <w:rsid w:val="00B35963"/>
    <w:rsid w:val="00B360C6"/>
    <w:rsid w:val="00B369A7"/>
    <w:rsid w:val="00B37184"/>
    <w:rsid w:val="00B37620"/>
    <w:rsid w:val="00B37767"/>
    <w:rsid w:val="00B405C3"/>
    <w:rsid w:val="00B42966"/>
    <w:rsid w:val="00B429DE"/>
    <w:rsid w:val="00B43156"/>
    <w:rsid w:val="00B45358"/>
    <w:rsid w:val="00B45760"/>
    <w:rsid w:val="00B4665B"/>
    <w:rsid w:val="00B46F22"/>
    <w:rsid w:val="00B479BE"/>
    <w:rsid w:val="00B50178"/>
    <w:rsid w:val="00B5092A"/>
    <w:rsid w:val="00B50DAA"/>
    <w:rsid w:val="00B519B8"/>
    <w:rsid w:val="00B52C69"/>
    <w:rsid w:val="00B54F19"/>
    <w:rsid w:val="00B5518A"/>
    <w:rsid w:val="00B5643F"/>
    <w:rsid w:val="00B56F0F"/>
    <w:rsid w:val="00B60A31"/>
    <w:rsid w:val="00B61EAF"/>
    <w:rsid w:val="00B6356F"/>
    <w:rsid w:val="00B648D8"/>
    <w:rsid w:val="00B64EF0"/>
    <w:rsid w:val="00B655B6"/>
    <w:rsid w:val="00B6721C"/>
    <w:rsid w:val="00B67CD6"/>
    <w:rsid w:val="00B7028F"/>
    <w:rsid w:val="00B71175"/>
    <w:rsid w:val="00B7179A"/>
    <w:rsid w:val="00B7230A"/>
    <w:rsid w:val="00B72398"/>
    <w:rsid w:val="00B72517"/>
    <w:rsid w:val="00B7341B"/>
    <w:rsid w:val="00B73D90"/>
    <w:rsid w:val="00B7430F"/>
    <w:rsid w:val="00B757E1"/>
    <w:rsid w:val="00B76008"/>
    <w:rsid w:val="00B827AE"/>
    <w:rsid w:val="00B8354B"/>
    <w:rsid w:val="00B83A6C"/>
    <w:rsid w:val="00B84685"/>
    <w:rsid w:val="00B84CDD"/>
    <w:rsid w:val="00B85441"/>
    <w:rsid w:val="00B8546D"/>
    <w:rsid w:val="00B854E4"/>
    <w:rsid w:val="00B856BC"/>
    <w:rsid w:val="00B859FB"/>
    <w:rsid w:val="00B8641C"/>
    <w:rsid w:val="00B867AB"/>
    <w:rsid w:val="00B87DDA"/>
    <w:rsid w:val="00B87F76"/>
    <w:rsid w:val="00B90041"/>
    <w:rsid w:val="00B92BD5"/>
    <w:rsid w:val="00B9305A"/>
    <w:rsid w:val="00B930AD"/>
    <w:rsid w:val="00B935D2"/>
    <w:rsid w:val="00B947D4"/>
    <w:rsid w:val="00B953EE"/>
    <w:rsid w:val="00B960C9"/>
    <w:rsid w:val="00B96C85"/>
    <w:rsid w:val="00B97238"/>
    <w:rsid w:val="00BA0FF1"/>
    <w:rsid w:val="00BA1C0F"/>
    <w:rsid w:val="00BA26CA"/>
    <w:rsid w:val="00BA2ECB"/>
    <w:rsid w:val="00BA3506"/>
    <w:rsid w:val="00BA399A"/>
    <w:rsid w:val="00BA3B0C"/>
    <w:rsid w:val="00BA4B2A"/>
    <w:rsid w:val="00BA52E0"/>
    <w:rsid w:val="00BA5B99"/>
    <w:rsid w:val="00BA5CEE"/>
    <w:rsid w:val="00BA65C1"/>
    <w:rsid w:val="00BA66B0"/>
    <w:rsid w:val="00BA6A69"/>
    <w:rsid w:val="00BB073A"/>
    <w:rsid w:val="00BB0749"/>
    <w:rsid w:val="00BB180B"/>
    <w:rsid w:val="00BB1FD9"/>
    <w:rsid w:val="00BB2DD3"/>
    <w:rsid w:val="00BB32E1"/>
    <w:rsid w:val="00BB3A29"/>
    <w:rsid w:val="00BB44E7"/>
    <w:rsid w:val="00BB4C20"/>
    <w:rsid w:val="00BB4E92"/>
    <w:rsid w:val="00BB5DE4"/>
    <w:rsid w:val="00BB5F58"/>
    <w:rsid w:val="00BB5F5A"/>
    <w:rsid w:val="00BB6428"/>
    <w:rsid w:val="00BB690D"/>
    <w:rsid w:val="00BB7975"/>
    <w:rsid w:val="00BC02DC"/>
    <w:rsid w:val="00BC0356"/>
    <w:rsid w:val="00BC19D5"/>
    <w:rsid w:val="00BC22FF"/>
    <w:rsid w:val="00BC298A"/>
    <w:rsid w:val="00BC2CAC"/>
    <w:rsid w:val="00BC4C3A"/>
    <w:rsid w:val="00BC52D4"/>
    <w:rsid w:val="00BC5E17"/>
    <w:rsid w:val="00BC6C90"/>
    <w:rsid w:val="00BC7F2B"/>
    <w:rsid w:val="00BD069E"/>
    <w:rsid w:val="00BD0836"/>
    <w:rsid w:val="00BD1560"/>
    <w:rsid w:val="00BD1A96"/>
    <w:rsid w:val="00BD1CBD"/>
    <w:rsid w:val="00BD1E36"/>
    <w:rsid w:val="00BD35F0"/>
    <w:rsid w:val="00BD3F2A"/>
    <w:rsid w:val="00BD4ACE"/>
    <w:rsid w:val="00BD52F1"/>
    <w:rsid w:val="00BD6755"/>
    <w:rsid w:val="00BD6CF6"/>
    <w:rsid w:val="00BD72E9"/>
    <w:rsid w:val="00BD7895"/>
    <w:rsid w:val="00BD7AEA"/>
    <w:rsid w:val="00BE0162"/>
    <w:rsid w:val="00BE021B"/>
    <w:rsid w:val="00BE0D67"/>
    <w:rsid w:val="00BE1607"/>
    <w:rsid w:val="00BE234E"/>
    <w:rsid w:val="00BE5D19"/>
    <w:rsid w:val="00BE611A"/>
    <w:rsid w:val="00BE6826"/>
    <w:rsid w:val="00BE70DB"/>
    <w:rsid w:val="00BE7BB8"/>
    <w:rsid w:val="00BF01CB"/>
    <w:rsid w:val="00BF0A97"/>
    <w:rsid w:val="00BF0ABD"/>
    <w:rsid w:val="00BF4A0B"/>
    <w:rsid w:val="00BF522C"/>
    <w:rsid w:val="00BF5263"/>
    <w:rsid w:val="00BF53B5"/>
    <w:rsid w:val="00BF5FA7"/>
    <w:rsid w:val="00BF622B"/>
    <w:rsid w:val="00C00309"/>
    <w:rsid w:val="00C003F8"/>
    <w:rsid w:val="00C0046E"/>
    <w:rsid w:val="00C01283"/>
    <w:rsid w:val="00C0145F"/>
    <w:rsid w:val="00C01558"/>
    <w:rsid w:val="00C02323"/>
    <w:rsid w:val="00C0264C"/>
    <w:rsid w:val="00C04793"/>
    <w:rsid w:val="00C04D59"/>
    <w:rsid w:val="00C06550"/>
    <w:rsid w:val="00C075FC"/>
    <w:rsid w:val="00C10132"/>
    <w:rsid w:val="00C1156C"/>
    <w:rsid w:val="00C11945"/>
    <w:rsid w:val="00C13DF7"/>
    <w:rsid w:val="00C14C0D"/>
    <w:rsid w:val="00C156F2"/>
    <w:rsid w:val="00C167EE"/>
    <w:rsid w:val="00C20B6A"/>
    <w:rsid w:val="00C21D0E"/>
    <w:rsid w:val="00C22058"/>
    <w:rsid w:val="00C23B6E"/>
    <w:rsid w:val="00C2539D"/>
    <w:rsid w:val="00C2599E"/>
    <w:rsid w:val="00C25A2E"/>
    <w:rsid w:val="00C26623"/>
    <w:rsid w:val="00C26D4B"/>
    <w:rsid w:val="00C26EF2"/>
    <w:rsid w:val="00C27434"/>
    <w:rsid w:val="00C27D7F"/>
    <w:rsid w:val="00C3243B"/>
    <w:rsid w:val="00C338D9"/>
    <w:rsid w:val="00C33FE5"/>
    <w:rsid w:val="00C3551F"/>
    <w:rsid w:val="00C35C48"/>
    <w:rsid w:val="00C369C6"/>
    <w:rsid w:val="00C36DBB"/>
    <w:rsid w:val="00C377F6"/>
    <w:rsid w:val="00C37A5C"/>
    <w:rsid w:val="00C400F4"/>
    <w:rsid w:val="00C40A33"/>
    <w:rsid w:val="00C421DD"/>
    <w:rsid w:val="00C42793"/>
    <w:rsid w:val="00C43376"/>
    <w:rsid w:val="00C437DE"/>
    <w:rsid w:val="00C438DD"/>
    <w:rsid w:val="00C44658"/>
    <w:rsid w:val="00C452DB"/>
    <w:rsid w:val="00C45B21"/>
    <w:rsid w:val="00C46395"/>
    <w:rsid w:val="00C464F0"/>
    <w:rsid w:val="00C46B55"/>
    <w:rsid w:val="00C46BD5"/>
    <w:rsid w:val="00C47C94"/>
    <w:rsid w:val="00C50112"/>
    <w:rsid w:val="00C51CD9"/>
    <w:rsid w:val="00C5263E"/>
    <w:rsid w:val="00C52CDF"/>
    <w:rsid w:val="00C5312D"/>
    <w:rsid w:val="00C5365F"/>
    <w:rsid w:val="00C5485F"/>
    <w:rsid w:val="00C54F25"/>
    <w:rsid w:val="00C55024"/>
    <w:rsid w:val="00C550D3"/>
    <w:rsid w:val="00C553C9"/>
    <w:rsid w:val="00C55C35"/>
    <w:rsid w:val="00C55EB0"/>
    <w:rsid w:val="00C565D4"/>
    <w:rsid w:val="00C56D78"/>
    <w:rsid w:val="00C56DDB"/>
    <w:rsid w:val="00C573A9"/>
    <w:rsid w:val="00C5745B"/>
    <w:rsid w:val="00C574CA"/>
    <w:rsid w:val="00C576B2"/>
    <w:rsid w:val="00C578F3"/>
    <w:rsid w:val="00C61EEB"/>
    <w:rsid w:val="00C62070"/>
    <w:rsid w:val="00C63F1C"/>
    <w:rsid w:val="00C6490D"/>
    <w:rsid w:val="00C6638F"/>
    <w:rsid w:val="00C66935"/>
    <w:rsid w:val="00C66FC5"/>
    <w:rsid w:val="00C67A7A"/>
    <w:rsid w:val="00C70E48"/>
    <w:rsid w:val="00C716E0"/>
    <w:rsid w:val="00C71D20"/>
    <w:rsid w:val="00C7293B"/>
    <w:rsid w:val="00C74472"/>
    <w:rsid w:val="00C74BB9"/>
    <w:rsid w:val="00C74CB9"/>
    <w:rsid w:val="00C751ED"/>
    <w:rsid w:val="00C762D8"/>
    <w:rsid w:val="00C76502"/>
    <w:rsid w:val="00C7676F"/>
    <w:rsid w:val="00C76F42"/>
    <w:rsid w:val="00C773C0"/>
    <w:rsid w:val="00C778BB"/>
    <w:rsid w:val="00C77980"/>
    <w:rsid w:val="00C80B7A"/>
    <w:rsid w:val="00C80FD8"/>
    <w:rsid w:val="00C8144C"/>
    <w:rsid w:val="00C81B13"/>
    <w:rsid w:val="00C82729"/>
    <w:rsid w:val="00C82E6B"/>
    <w:rsid w:val="00C83C7A"/>
    <w:rsid w:val="00C8471C"/>
    <w:rsid w:val="00C856FA"/>
    <w:rsid w:val="00C86A99"/>
    <w:rsid w:val="00C87A2A"/>
    <w:rsid w:val="00C901DC"/>
    <w:rsid w:val="00C926CC"/>
    <w:rsid w:val="00C928FC"/>
    <w:rsid w:val="00C92B53"/>
    <w:rsid w:val="00C93B97"/>
    <w:rsid w:val="00C94584"/>
    <w:rsid w:val="00C94FCC"/>
    <w:rsid w:val="00C95942"/>
    <w:rsid w:val="00C96260"/>
    <w:rsid w:val="00C97223"/>
    <w:rsid w:val="00CA002F"/>
    <w:rsid w:val="00CA0902"/>
    <w:rsid w:val="00CA0F0E"/>
    <w:rsid w:val="00CA126D"/>
    <w:rsid w:val="00CA20E5"/>
    <w:rsid w:val="00CA26B2"/>
    <w:rsid w:val="00CA433B"/>
    <w:rsid w:val="00CA5695"/>
    <w:rsid w:val="00CA5CAC"/>
    <w:rsid w:val="00CA5DE4"/>
    <w:rsid w:val="00CA65A4"/>
    <w:rsid w:val="00CA66C0"/>
    <w:rsid w:val="00CA6F42"/>
    <w:rsid w:val="00CA73DD"/>
    <w:rsid w:val="00CA79B2"/>
    <w:rsid w:val="00CB0A6D"/>
    <w:rsid w:val="00CB0FF6"/>
    <w:rsid w:val="00CB33C3"/>
    <w:rsid w:val="00CB5CB4"/>
    <w:rsid w:val="00CB770D"/>
    <w:rsid w:val="00CC0065"/>
    <w:rsid w:val="00CC0147"/>
    <w:rsid w:val="00CC0317"/>
    <w:rsid w:val="00CC0649"/>
    <w:rsid w:val="00CC1303"/>
    <w:rsid w:val="00CC14BC"/>
    <w:rsid w:val="00CC23F8"/>
    <w:rsid w:val="00CC3956"/>
    <w:rsid w:val="00CC3D3A"/>
    <w:rsid w:val="00CC4750"/>
    <w:rsid w:val="00CC5ECD"/>
    <w:rsid w:val="00CC616B"/>
    <w:rsid w:val="00CC6586"/>
    <w:rsid w:val="00CC661D"/>
    <w:rsid w:val="00CC782A"/>
    <w:rsid w:val="00CD05AE"/>
    <w:rsid w:val="00CD0CE5"/>
    <w:rsid w:val="00CD0D08"/>
    <w:rsid w:val="00CD115D"/>
    <w:rsid w:val="00CD138D"/>
    <w:rsid w:val="00CD35B0"/>
    <w:rsid w:val="00CD4668"/>
    <w:rsid w:val="00CD69EF"/>
    <w:rsid w:val="00CD6BF7"/>
    <w:rsid w:val="00CD71FA"/>
    <w:rsid w:val="00CD75A4"/>
    <w:rsid w:val="00CD791E"/>
    <w:rsid w:val="00CE0738"/>
    <w:rsid w:val="00CE113D"/>
    <w:rsid w:val="00CE138D"/>
    <w:rsid w:val="00CE1AF0"/>
    <w:rsid w:val="00CE1FCD"/>
    <w:rsid w:val="00CE2125"/>
    <w:rsid w:val="00CE31FE"/>
    <w:rsid w:val="00CE34C4"/>
    <w:rsid w:val="00CE374F"/>
    <w:rsid w:val="00CE48E4"/>
    <w:rsid w:val="00CE4CB6"/>
    <w:rsid w:val="00CE5280"/>
    <w:rsid w:val="00CE62E7"/>
    <w:rsid w:val="00CE67C4"/>
    <w:rsid w:val="00CE702E"/>
    <w:rsid w:val="00CE76FB"/>
    <w:rsid w:val="00CE7D61"/>
    <w:rsid w:val="00CE7FA7"/>
    <w:rsid w:val="00CF001E"/>
    <w:rsid w:val="00CF096D"/>
    <w:rsid w:val="00CF1174"/>
    <w:rsid w:val="00CF1858"/>
    <w:rsid w:val="00CF1AFC"/>
    <w:rsid w:val="00CF4C30"/>
    <w:rsid w:val="00CF7135"/>
    <w:rsid w:val="00D009F0"/>
    <w:rsid w:val="00D011C6"/>
    <w:rsid w:val="00D01431"/>
    <w:rsid w:val="00D01530"/>
    <w:rsid w:val="00D01C39"/>
    <w:rsid w:val="00D0214F"/>
    <w:rsid w:val="00D02447"/>
    <w:rsid w:val="00D0246D"/>
    <w:rsid w:val="00D02D29"/>
    <w:rsid w:val="00D030A2"/>
    <w:rsid w:val="00D035CB"/>
    <w:rsid w:val="00D041DF"/>
    <w:rsid w:val="00D05D26"/>
    <w:rsid w:val="00D06327"/>
    <w:rsid w:val="00D0773B"/>
    <w:rsid w:val="00D07834"/>
    <w:rsid w:val="00D07C65"/>
    <w:rsid w:val="00D12A43"/>
    <w:rsid w:val="00D132BE"/>
    <w:rsid w:val="00D133FF"/>
    <w:rsid w:val="00D13805"/>
    <w:rsid w:val="00D13869"/>
    <w:rsid w:val="00D14439"/>
    <w:rsid w:val="00D14857"/>
    <w:rsid w:val="00D15C52"/>
    <w:rsid w:val="00D15EA4"/>
    <w:rsid w:val="00D15F69"/>
    <w:rsid w:val="00D1662A"/>
    <w:rsid w:val="00D214F9"/>
    <w:rsid w:val="00D223F1"/>
    <w:rsid w:val="00D23901"/>
    <w:rsid w:val="00D23D2C"/>
    <w:rsid w:val="00D23E14"/>
    <w:rsid w:val="00D23EB7"/>
    <w:rsid w:val="00D2524B"/>
    <w:rsid w:val="00D25AD6"/>
    <w:rsid w:val="00D26DD5"/>
    <w:rsid w:val="00D27010"/>
    <w:rsid w:val="00D2747D"/>
    <w:rsid w:val="00D2778A"/>
    <w:rsid w:val="00D27E23"/>
    <w:rsid w:val="00D30B55"/>
    <w:rsid w:val="00D31321"/>
    <w:rsid w:val="00D31335"/>
    <w:rsid w:val="00D31642"/>
    <w:rsid w:val="00D3369F"/>
    <w:rsid w:val="00D337F3"/>
    <w:rsid w:val="00D349C2"/>
    <w:rsid w:val="00D351D4"/>
    <w:rsid w:val="00D3739D"/>
    <w:rsid w:val="00D400C3"/>
    <w:rsid w:val="00D40F35"/>
    <w:rsid w:val="00D4121B"/>
    <w:rsid w:val="00D4121F"/>
    <w:rsid w:val="00D4143C"/>
    <w:rsid w:val="00D414F6"/>
    <w:rsid w:val="00D4386F"/>
    <w:rsid w:val="00D455BA"/>
    <w:rsid w:val="00D46907"/>
    <w:rsid w:val="00D46D89"/>
    <w:rsid w:val="00D507D4"/>
    <w:rsid w:val="00D50C26"/>
    <w:rsid w:val="00D5203E"/>
    <w:rsid w:val="00D52978"/>
    <w:rsid w:val="00D52DDE"/>
    <w:rsid w:val="00D54988"/>
    <w:rsid w:val="00D564E6"/>
    <w:rsid w:val="00D56613"/>
    <w:rsid w:val="00D572A1"/>
    <w:rsid w:val="00D57419"/>
    <w:rsid w:val="00D576DE"/>
    <w:rsid w:val="00D60569"/>
    <w:rsid w:val="00D6070B"/>
    <w:rsid w:val="00D6355F"/>
    <w:rsid w:val="00D640F1"/>
    <w:rsid w:val="00D6469A"/>
    <w:rsid w:val="00D64E3A"/>
    <w:rsid w:val="00D65C95"/>
    <w:rsid w:val="00D660D8"/>
    <w:rsid w:val="00D67097"/>
    <w:rsid w:val="00D6747A"/>
    <w:rsid w:val="00D67507"/>
    <w:rsid w:val="00D7074C"/>
    <w:rsid w:val="00D73F7E"/>
    <w:rsid w:val="00D74BD4"/>
    <w:rsid w:val="00D7520D"/>
    <w:rsid w:val="00D7569B"/>
    <w:rsid w:val="00D75784"/>
    <w:rsid w:val="00D75D23"/>
    <w:rsid w:val="00D76206"/>
    <w:rsid w:val="00D7628F"/>
    <w:rsid w:val="00D7641C"/>
    <w:rsid w:val="00D76B71"/>
    <w:rsid w:val="00D771CC"/>
    <w:rsid w:val="00D7736E"/>
    <w:rsid w:val="00D77A0C"/>
    <w:rsid w:val="00D801A2"/>
    <w:rsid w:val="00D802A9"/>
    <w:rsid w:val="00D80CD4"/>
    <w:rsid w:val="00D81918"/>
    <w:rsid w:val="00D81DA4"/>
    <w:rsid w:val="00D83412"/>
    <w:rsid w:val="00D83E2F"/>
    <w:rsid w:val="00D83ECB"/>
    <w:rsid w:val="00D8729C"/>
    <w:rsid w:val="00D875EB"/>
    <w:rsid w:val="00D87B76"/>
    <w:rsid w:val="00D9088C"/>
    <w:rsid w:val="00D90BE6"/>
    <w:rsid w:val="00D92F2A"/>
    <w:rsid w:val="00D93852"/>
    <w:rsid w:val="00D93945"/>
    <w:rsid w:val="00D95183"/>
    <w:rsid w:val="00D95E97"/>
    <w:rsid w:val="00D967D0"/>
    <w:rsid w:val="00D968CC"/>
    <w:rsid w:val="00D972CF"/>
    <w:rsid w:val="00DA0034"/>
    <w:rsid w:val="00DA0279"/>
    <w:rsid w:val="00DA1024"/>
    <w:rsid w:val="00DA2143"/>
    <w:rsid w:val="00DA255A"/>
    <w:rsid w:val="00DA3017"/>
    <w:rsid w:val="00DA3558"/>
    <w:rsid w:val="00DA5A4C"/>
    <w:rsid w:val="00DA62A6"/>
    <w:rsid w:val="00DA708B"/>
    <w:rsid w:val="00DA731D"/>
    <w:rsid w:val="00DA7891"/>
    <w:rsid w:val="00DA7A6C"/>
    <w:rsid w:val="00DB1400"/>
    <w:rsid w:val="00DB17E5"/>
    <w:rsid w:val="00DB18A1"/>
    <w:rsid w:val="00DB1DC4"/>
    <w:rsid w:val="00DB3810"/>
    <w:rsid w:val="00DB3AF9"/>
    <w:rsid w:val="00DB58BD"/>
    <w:rsid w:val="00DB60CA"/>
    <w:rsid w:val="00DB7BA1"/>
    <w:rsid w:val="00DC0104"/>
    <w:rsid w:val="00DC12D5"/>
    <w:rsid w:val="00DC1BB1"/>
    <w:rsid w:val="00DC1FE2"/>
    <w:rsid w:val="00DC2516"/>
    <w:rsid w:val="00DC266D"/>
    <w:rsid w:val="00DC5433"/>
    <w:rsid w:val="00DC55D9"/>
    <w:rsid w:val="00DC7196"/>
    <w:rsid w:val="00DD09E1"/>
    <w:rsid w:val="00DD10E3"/>
    <w:rsid w:val="00DD1C14"/>
    <w:rsid w:val="00DD1E7F"/>
    <w:rsid w:val="00DD2359"/>
    <w:rsid w:val="00DD297C"/>
    <w:rsid w:val="00DD3300"/>
    <w:rsid w:val="00DD4B47"/>
    <w:rsid w:val="00DD513D"/>
    <w:rsid w:val="00DD552F"/>
    <w:rsid w:val="00DD579D"/>
    <w:rsid w:val="00DD5EAE"/>
    <w:rsid w:val="00DD5FFE"/>
    <w:rsid w:val="00DD615F"/>
    <w:rsid w:val="00DD61C0"/>
    <w:rsid w:val="00DD64FE"/>
    <w:rsid w:val="00DD7111"/>
    <w:rsid w:val="00DD7AC2"/>
    <w:rsid w:val="00DD7BAF"/>
    <w:rsid w:val="00DD7E94"/>
    <w:rsid w:val="00DE07DA"/>
    <w:rsid w:val="00DE0833"/>
    <w:rsid w:val="00DE093B"/>
    <w:rsid w:val="00DE26B6"/>
    <w:rsid w:val="00DE542F"/>
    <w:rsid w:val="00DE5BD1"/>
    <w:rsid w:val="00DE5C73"/>
    <w:rsid w:val="00DE6BA4"/>
    <w:rsid w:val="00DE6CE8"/>
    <w:rsid w:val="00DE7096"/>
    <w:rsid w:val="00DF0BEB"/>
    <w:rsid w:val="00DF2867"/>
    <w:rsid w:val="00DF2ECC"/>
    <w:rsid w:val="00DF2F7F"/>
    <w:rsid w:val="00DF373E"/>
    <w:rsid w:val="00DF3D7C"/>
    <w:rsid w:val="00DF4235"/>
    <w:rsid w:val="00DF68B9"/>
    <w:rsid w:val="00E017EB"/>
    <w:rsid w:val="00E02A28"/>
    <w:rsid w:val="00E02DB9"/>
    <w:rsid w:val="00E053AC"/>
    <w:rsid w:val="00E0567D"/>
    <w:rsid w:val="00E068FC"/>
    <w:rsid w:val="00E06E8F"/>
    <w:rsid w:val="00E07888"/>
    <w:rsid w:val="00E10D40"/>
    <w:rsid w:val="00E11074"/>
    <w:rsid w:val="00E11EFF"/>
    <w:rsid w:val="00E122F5"/>
    <w:rsid w:val="00E12416"/>
    <w:rsid w:val="00E127E8"/>
    <w:rsid w:val="00E13B92"/>
    <w:rsid w:val="00E146BA"/>
    <w:rsid w:val="00E14904"/>
    <w:rsid w:val="00E14D41"/>
    <w:rsid w:val="00E14F96"/>
    <w:rsid w:val="00E151F6"/>
    <w:rsid w:val="00E1565A"/>
    <w:rsid w:val="00E15794"/>
    <w:rsid w:val="00E158D5"/>
    <w:rsid w:val="00E1635B"/>
    <w:rsid w:val="00E16687"/>
    <w:rsid w:val="00E16875"/>
    <w:rsid w:val="00E16A31"/>
    <w:rsid w:val="00E17965"/>
    <w:rsid w:val="00E17DBD"/>
    <w:rsid w:val="00E2067E"/>
    <w:rsid w:val="00E21B52"/>
    <w:rsid w:val="00E21F32"/>
    <w:rsid w:val="00E22312"/>
    <w:rsid w:val="00E2247F"/>
    <w:rsid w:val="00E22CC3"/>
    <w:rsid w:val="00E22F54"/>
    <w:rsid w:val="00E2453A"/>
    <w:rsid w:val="00E24663"/>
    <w:rsid w:val="00E25444"/>
    <w:rsid w:val="00E25474"/>
    <w:rsid w:val="00E2628C"/>
    <w:rsid w:val="00E2701B"/>
    <w:rsid w:val="00E27277"/>
    <w:rsid w:val="00E303D3"/>
    <w:rsid w:val="00E31468"/>
    <w:rsid w:val="00E317A1"/>
    <w:rsid w:val="00E3184D"/>
    <w:rsid w:val="00E32A91"/>
    <w:rsid w:val="00E33461"/>
    <w:rsid w:val="00E33C5E"/>
    <w:rsid w:val="00E34C76"/>
    <w:rsid w:val="00E358F6"/>
    <w:rsid w:val="00E35AA0"/>
    <w:rsid w:val="00E35C0C"/>
    <w:rsid w:val="00E36760"/>
    <w:rsid w:val="00E36DDC"/>
    <w:rsid w:val="00E37812"/>
    <w:rsid w:val="00E37C65"/>
    <w:rsid w:val="00E4036E"/>
    <w:rsid w:val="00E40F36"/>
    <w:rsid w:val="00E41125"/>
    <w:rsid w:val="00E419A5"/>
    <w:rsid w:val="00E42C0B"/>
    <w:rsid w:val="00E42F51"/>
    <w:rsid w:val="00E439F6"/>
    <w:rsid w:val="00E444F0"/>
    <w:rsid w:val="00E446BC"/>
    <w:rsid w:val="00E45125"/>
    <w:rsid w:val="00E45EA9"/>
    <w:rsid w:val="00E46332"/>
    <w:rsid w:val="00E46848"/>
    <w:rsid w:val="00E46D3F"/>
    <w:rsid w:val="00E476B0"/>
    <w:rsid w:val="00E50496"/>
    <w:rsid w:val="00E504F3"/>
    <w:rsid w:val="00E511CC"/>
    <w:rsid w:val="00E515BC"/>
    <w:rsid w:val="00E536B8"/>
    <w:rsid w:val="00E538B2"/>
    <w:rsid w:val="00E54B80"/>
    <w:rsid w:val="00E5648A"/>
    <w:rsid w:val="00E56786"/>
    <w:rsid w:val="00E569A7"/>
    <w:rsid w:val="00E60195"/>
    <w:rsid w:val="00E6066B"/>
    <w:rsid w:val="00E60ECC"/>
    <w:rsid w:val="00E62089"/>
    <w:rsid w:val="00E62098"/>
    <w:rsid w:val="00E622B6"/>
    <w:rsid w:val="00E62711"/>
    <w:rsid w:val="00E63795"/>
    <w:rsid w:val="00E63FDB"/>
    <w:rsid w:val="00E6416A"/>
    <w:rsid w:val="00E64192"/>
    <w:rsid w:val="00E64408"/>
    <w:rsid w:val="00E64451"/>
    <w:rsid w:val="00E64851"/>
    <w:rsid w:val="00E64C6B"/>
    <w:rsid w:val="00E6529F"/>
    <w:rsid w:val="00E6559A"/>
    <w:rsid w:val="00E67268"/>
    <w:rsid w:val="00E67D55"/>
    <w:rsid w:val="00E70882"/>
    <w:rsid w:val="00E70937"/>
    <w:rsid w:val="00E70D24"/>
    <w:rsid w:val="00E70E2B"/>
    <w:rsid w:val="00E714C4"/>
    <w:rsid w:val="00E71A59"/>
    <w:rsid w:val="00E73E87"/>
    <w:rsid w:val="00E74668"/>
    <w:rsid w:val="00E74716"/>
    <w:rsid w:val="00E74AC9"/>
    <w:rsid w:val="00E74B8D"/>
    <w:rsid w:val="00E75097"/>
    <w:rsid w:val="00E75AC5"/>
    <w:rsid w:val="00E76262"/>
    <w:rsid w:val="00E76C33"/>
    <w:rsid w:val="00E76D82"/>
    <w:rsid w:val="00E77352"/>
    <w:rsid w:val="00E775F9"/>
    <w:rsid w:val="00E776C0"/>
    <w:rsid w:val="00E77EF6"/>
    <w:rsid w:val="00E80494"/>
    <w:rsid w:val="00E81094"/>
    <w:rsid w:val="00E8142C"/>
    <w:rsid w:val="00E816D0"/>
    <w:rsid w:val="00E825C2"/>
    <w:rsid w:val="00E83694"/>
    <w:rsid w:val="00E836BB"/>
    <w:rsid w:val="00E8435F"/>
    <w:rsid w:val="00E84764"/>
    <w:rsid w:val="00E8514C"/>
    <w:rsid w:val="00E85539"/>
    <w:rsid w:val="00E86225"/>
    <w:rsid w:val="00E86342"/>
    <w:rsid w:val="00E87724"/>
    <w:rsid w:val="00E87D35"/>
    <w:rsid w:val="00E90235"/>
    <w:rsid w:val="00E902E4"/>
    <w:rsid w:val="00E9094B"/>
    <w:rsid w:val="00E91199"/>
    <w:rsid w:val="00E911D9"/>
    <w:rsid w:val="00E91A9B"/>
    <w:rsid w:val="00E930F0"/>
    <w:rsid w:val="00E93172"/>
    <w:rsid w:val="00E95136"/>
    <w:rsid w:val="00E9668A"/>
    <w:rsid w:val="00E9733D"/>
    <w:rsid w:val="00EA38AC"/>
    <w:rsid w:val="00EA54D1"/>
    <w:rsid w:val="00EA5C0F"/>
    <w:rsid w:val="00EA7633"/>
    <w:rsid w:val="00EA763E"/>
    <w:rsid w:val="00EB022C"/>
    <w:rsid w:val="00EB05A4"/>
    <w:rsid w:val="00EB0622"/>
    <w:rsid w:val="00EB084A"/>
    <w:rsid w:val="00EB0E80"/>
    <w:rsid w:val="00EB31D3"/>
    <w:rsid w:val="00EB34CA"/>
    <w:rsid w:val="00EB4657"/>
    <w:rsid w:val="00EB46B5"/>
    <w:rsid w:val="00EB4B6B"/>
    <w:rsid w:val="00EB4BDD"/>
    <w:rsid w:val="00EB6CE3"/>
    <w:rsid w:val="00EB7885"/>
    <w:rsid w:val="00EC0081"/>
    <w:rsid w:val="00EC0990"/>
    <w:rsid w:val="00EC1F0E"/>
    <w:rsid w:val="00EC2B53"/>
    <w:rsid w:val="00EC2B56"/>
    <w:rsid w:val="00EC2C69"/>
    <w:rsid w:val="00EC3526"/>
    <w:rsid w:val="00EC392C"/>
    <w:rsid w:val="00EC3A2F"/>
    <w:rsid w:val="00EC4A33"/>
    <w:rsid w:val="00EC4AE4"/>
    <w:rsid w:val="00EC5064"/>
    <w:rsid w:val="00EC6B34"/>
    <w:rsid w:val="00EC7AA7"/>
    <w:rsid w:val="00EC7C33"/>
    <w:rsid w:val="00ED0818"/>
    <w:rsid w:val="00ED13F3"/>
    <w:rsid w:val="00ED200B"/>
    <w:rsid w:val="00ED31E9"/>
    <w:rsid w:val="00ED38F4"/>
    <w:rsid w:val="00ED417D"/>
    <w:rsid w:val="00ED5132"/>
    <w:rsid w:val="00ED5825"/>
    <w:rsid w:val="00ED5B5B"/>
    <w:rsid w:val="00ED5D15"/>
    <w:rsid w:val="00ED69C6"/>
    <w:rsid w:val="00ED6A71"/>
    <w:rsid w:val="00ED7EFA"/>
    <w:rsid w:val="00EE109C"/>
    <w:rsid w:val="00EE1270"/>
    <w:rsid w:val="00EE2785"/>
    <w:rsid w:val="00EE30C2"/>
    <w:rsid w:val="00EE3473"/>
    <w:rsid w:val="00EE3C2B"/>
    <w:rsid w:val="00EE4197"/>
    <w:rsid w:val="00EE457A"/>
    <w:rsid w:val="00EE4D65"/>
    <w:rsid w:val="00EE6E03"/>
    <w:rsid w:val="00EE7244"/>
    <w:rsid w:val="00EE7266"/>
    <w:rsid w:val="00EE762F"/>
    <w:rsid w:val="00EE7840"/>
    <w:rsid w:val="00EF2474"/>
    <w:rsid w:val="00EF3F70"/>
    <w:rsid w:val="00EF42FF"/>
    <w:rsid w:val="00EF4944"/>
    <w:rsid w:val="00EF511E"/>
    <w:rsid w:val="00EF5477"/>
    <w:rsid w:val="00EF6042"/>
    <w:rsid w:val="00EF698D"/>
    <w:rsid w:val="00EF785F"/>
    <w:rsid w:val="00EF7B98"/>
    <w:rsid w:val="00F01B60"/>
    <w:rsid w:val="00F01B83"/>
    <w:rsid w:val="00F029F2"/>
    <w:rsid w:val="00F0341A"/>
    <w:rsid w:val="00F03744"/>
    <w:rsid w:val="00F03AFA"/>
    <w:rsid w:val="00F04D5F"/>
    <w:rsid w:val="00F05CCD"/>
    <w:rsid w:val="00F05CEA"/>
    <w:rsid w:val="00F06026"/>
    <w:rsid w:val="00F0636E"/>
    <w:rsid w:val="00F06832"/>
    <w:rsid w:val="00F06F9C"/>
    <w:rsid w:val="00F075BB"/>
    <w:rsid w:val="00F10023"/>
    <w:rsid w:val="00F10512"/>
    <w:rsid w:val="00F10B57"/>
    <w:rsid w:val="00F12F2F"/>
    <w:rsid w:val="00F13E7D"/>
    <w:rsid w:val="00F15252"/>
    <w:rsid w:val="00F15D3F"/>
    <w:rsid w:val="00F16263"/>
    <w:rsid w:val="00F163EA"/>
    <w:rsid w:val="00F17000"/>
    <w:rsid w:val="00F1798A"/>
    <w:rsid w:val="00F20152"/>
    <w:rsid w:val="00F20208"/>
    <w:rsid w:val="00F2068A"/>
    <w:rsid w:val="00F21092"/>
    <w:rsid w:val="00F216ED"/>
    <w:rsid w:val="00F22D1F"/>
    <w:rsid w:val="00F23032"/>
    <w:rsid w:val="00F2324F"/>
    <w:rsid w:val="00F233A7"/>
    <w:rsid w:val="00F23835"/>
    <w:rsid w:val="00F24A0D"/>
    <w:rsid w:val="00F24B9D"/>
    <w:rsid w:val="00F259C2"/>
    <w:rsid w:val="00F30000"/>
    <w:rsid w:val="00F33B4A"/>
    <w:rsid w:val="00F353E7"/>
    <w:rsid w:val="00F358E7"/>
    <w:rsid w:val="00F36C7D"/>
    <w:rsid w:val="00F36F44"/>
    <w:rsid w:val="00F371D1"/>
    <w:rsid w:val="00F423F1"/>
    <w:rsid w:val="00F42D03"/>
    <w:rsid w:val="00F430E8"/>
    <w:rsid w:val="00F43549"/>
    <w:rsid w:val="00F43657"/>
    <w:rsid w:val="00F43E41"/>
    <w:rsid w:val="00F44207"/>
    <w:rsid w:val="00F44636"/>
    <w:rsid w:val="00F47D73"/>
    <w:rsid w:val="00F502C5"/>
    <w:rsid w:val="00F515A2"/>
    <w:rsid w:val="00F517BD"/>
    <w:rsid w:val="00F51EFE"/>
    <w:rsid w:val="00F520C5"/>
    <w:rsid w:val="00F5297F"/>
    <w:rsid w:val="00F52EFF"/>
    <w:rsid w:val="00F52F39"/>
    <w:rsid w:val="00F5322D"/>
    <w:rsid w:val="00F53726"/>
    <w:rsid w:val="00F54097"/>
    <w:rsid w:val="00F542D5"/>
    <w:rsid w:val="00F55AFF"/>
    <w:rsid w:val="00F5611A"/>
    <w:rsid w:val="00F56F26"/>
    <w:rsid w:val="00F577AC"/>
    <w:rsid w:val="00F61061"/>
    <w:rsid w:val="00F620AA"/>
    <w:rsid w:val="00F634DB"/>
    <w:rsid w:val="00F63CE8"/>
    <w:rsid w:val="00F64055"/>
    <w:rsid w:val="00F64DF7"/>
    <w:rsid w:val="00F656A3"/>
    <w:rsid w:val="00F6625A"/>
    <w:rsid w:val="00F66351"/>
    <w:rsid w:val="00F66362"/>
    <w:rsid w:val="00F677F2"/>
    <w:rsid w:val="00F704BD"/>
    <w:rsid w:val="00F7051F"/>
    <w:rsid w:val="00F71439"/>
    <w:rsid w:val="00F72040"/>
    <w:rsid w:val="00F72563"/>
    <w:rsid w:val="00F7309E"/>
    <w:rsid w:val="00F73756"/>
    <w:rsid w:val="00F737CF"/>
    <w:rsid w:val="00F73C6B"/>
    <w:rsid w:val="00F7650F"/>
    <w:rsid w:val="00F800F2"/>
    <w:rsid w:val="00F804DC"/>
    <w:rsid w:val="00F8108E"/>
    <w:rsid w:val="00F84354"/>
    <w:rsid w:val="00F8570C"/>
    <w:rsid w:val="00F857C4"/>
    <w:rsid w:val="00F8730C"/>
    <w:rsid w:val="00F87D51"/>
    <w:rsid w:val="00F9113B"/>
    <w:rsid w:val="00F921EE"/>
    <w:rsid w:val="00F92DF9"/>
    <w:rsid w:val="00F935F1"/>
    <w:rsid w:val="00F93FC5"/>
    <w:rsid w:val="00F94E2E"/>
    <w:rsid w:val="00F9545B"/>
    <w:rsid w:val="00F95CEB"/>
    <w:rsid w:val="00F95D6F"/>
    <w:rsid w:val="00F95FC0"/>
    <w:rsid w:val="00F96277"/>
    <w:rsid w:val="00F979C5"/>
    <w:rsid w:val="00F979C9"/>
    <w:rsid w:val="00F97BBD"/>
    <w:rsid w:val="00FA0238"/>
    <w:rsid w:val="00FA03C8"/>
    <w:rsid w:val="00FA087A"/>
    <w:rsid w:val="00FA0FFB"/>
    <w:rsid w:val="00FA1A89"/>
    <w:rsid w:val="00FA2476"/>
    <w:rsid w:val="00FA24BE"/>
    <w:rsid w:val="00FA24D8"/>
    <w:rsid w:val="00FA3020"/>
    <w:rsid w:val="00FA41E9"/>
    <w:rsid w:val="00FA4574"/>
    <w:rsid w:val="00FA4742"/>
    <w:rsid w:val="00FA4833"/>
    <w:rsid w:val="00FA574C"/>
    <w:rsid w:val="00FA667A"/>
    <w:rsid w:val="00FA6B6A"/>
    <w:rsid w:val="00FA7AB1"/>
    <w:rsid w:val="00FA7BC3"/>
    <w:rsid w:val="00FA7EE8"/>
    <w:rsid w:val="00FB10D3"/>
    <w:rsid w:val="00FB1830"/>
    <w:rsid w:val="00FB1ECC"/>
    <w:rsid w:val="00FB3141"/>
    <w:rsid w:val="00FB3351"/>
    <w:rsid w:val="00FB3618"/>
    <w:rsid w:val="00FB41E4"/>
    <w:rsid w:val="00FB4609"/>
    <w:rsid w:val="00FB4BE4"/>
    <w:rsid w:val="00FB580A"/>
    <w:rsid w:val="00FB5EE6"/>
    <w:rsid w:val="00FB5F19"/>
    <w:rsid w:val="00FB64BC"/>
    <w:rsid w:val="00FB67F3"/>
    <w:rsid w:val="00FB6D94"/>
    <w:rsid w:val="00FC0281"/>
    <w:rsid w:val="00FC11BD"/>
    <w:rsid w:val="00FC1A48"/>
    <w:rsid w:val="00FC1BD0"/>
    <w:rsid w:val="00FC2912"/>
    <w:rsid w:val="00FC3823"/>
    <w:rsid w:val="00FC3848"/>
    <w:rsid w:val="00FC3964"/>
    <w:rsid w:val="00FC3B77"/>
    <w:rsid w:val="00FC49F2"/>
    <w:rsid w:val="00FD10F0"/>
    <w:rsid w:val="00FD1B30"/>
    <w:rsid w:val="00FD2471"/>
    <w:rsid w:val="00FD285D"/>
    <w:rsid w:val="00FD28E8"/>
    <w:rsid w:val="00FD2C8C"/>
    <w:rsid w:val="00FD2E03"/>
    <w:rsid w:val="00FD3655"/>
    <w:rsid w:val="00FD47B7"/>
    <w:rsid w:val="00FD5351"/>
    <w:rsid w:val="00FD6289"/>
    <w:rsid w:val="00FD6AB8"/>
    <w:rsid w:val="00FD72DB"/>
    <w:rsid w:val="00FD75B9"/>
    <w:rsid w:val="00FE098A"/>
    <w:rsid w:val="00FE238D"/>
    <w:rsid w:val="00FE239D"/>
    <w:rsid w:val="00FE39AA"/>
    <w:rsid w:val="00FE434C"/>
    <w:rsid w:val="00FE4879"/>
    <w:rsid w:val="00FE4E93"/>
    <w:rsid w:val="00FE5BA3"/>
    <w:rsid w:val="00FE5F37"/>
    <w:rsid w:val="00FE6814"/>
    <w:rsid w:val="00FE70C6"/>
    <w:rsid w:val="00FE75A0"/>
    <w:rsid w:val="00FE762E"/>
    <w:rsid w:val="00FE7B28"/>
    <w:rsid w:val="00FF0031"/>
    <w:rsid w:val="00FF097A"/>
    <w:rsid w:val="00FF167C"/>
    <w:rsid w:val="00FF2F20"/>
    <w:rsid w:val="00FF76ED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4E711"/>
  <w15:chartTrackingRefBased/>
  <w15:docId w15:val="{199961EC-49C1-4F36-99C4-ED2F00A5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E5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415089"/>
    <w:pPr>
      <w:outlineLvl w:val="0"/>
    </w:pPr>
  </w:style>
  <w:style w:type="paragraph" w:styleId="2">
    <w:name w:val="heading 2"/>
    <w:basedOn w:val="a"/>
    <w:next w:val="a"/>
    <w:link w:val="20"/>
    <w:qFormat/>
    <w:rsid w:val="001A711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A7116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1A711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A00F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5089"/>
    <w:rPr>
      <w:kern w:val="2"/>
      <w:sz w:val="21"/>
      <w:szCs w:val="22"/>
    </w:rPr>
  </w:style>
  <w:style w:type="character" w:customStyle="1" w:styleId="20">
    <w:name w:val="标题 2 字符"/>
    <w:basedOn w:val="a0"/>
    <w:link w:val="2"/>
    <w:rsid w:val="001A7116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1A7116"/>
    <w:rPr>
      <w:rFonts w:ascii="Times New Roman" w:hAnsi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1A7116"/>
    <w:rPr>
      <w:rFonts w:ascii="Arial" w:eastAsia="黑体" w:hAnsi="Arial"/>
      <w:b/>
      <w:bCs/>
      <w:kern w:val="2"/>
      <w:sz w:val="28"/>
      <w:szCs w:val="28"/>
    </w:rPr>
  </w:style>
  <w:style w:type="paragraph" w:styleId="a3">
    <w:name w:val="header"/>
    <w:basedOn w:val="a"/>
    <w:link w:val="a4"/>
    <w:unhideWhenUsed/>
    <w:rsid w:val="00986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86704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98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86704"/>
    <w:rPr>
      <w:kern w:val="2"/>
      <w:sz w:val="18"/>
      <w:szCs w:val="18"/>
    </w:rPr>
  </w:style>
  <w:style w:type="paragraph" w:styleId="a7">
    <w:name w:val="Document Map"/>
    <w:basedOn w:val="a"/>
    <w:link w:val="a8"/>
    <w:semiHidden/>
    <w:unhideWhenUsed/>
    <w:rsid w:val="00415089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415089"/>
    <w:rPr>
      <w:rFonts w:ascii="宋体"/>
      <w:kern w:val="2"/>
      <w:sz w:val="18"/>
      <w:szCs w:val="18"/>
    </w:rPr>
  </w:style>
  <w:style w:type="paragraph" w:customStyle="1" w:styleId="11">
    <w:name w:val="1_章标题"/>
    <w:basedOn w:val="1"/>
    <w:next w:val="51"/>
    <w:rsid w:val="001A7116"/>
    <w:pPr>
      <w:keepNext/>
      <w:keepLines/>
      <w:spacing w:before="480" w:after="360"/>
      <w:jc w:val="center"/>
    </w:pPr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21">
    <w:name w:val="2_一级节标题"/>
    <w:basedOn w:val="2"/>
    <w:next w:val="51"/>
    <w:rsid w:val="001A7116"/>
    <w:pPr>
      <w:spacing w:before="480" w:after="120" w:line="400" w:lineRule="exact"/>
      <w:jc w:val="left"/>
    </w:pPr>
    <w:rPr>
      <w:b w:val="0"/>
      <w:sz w:val="28"/>
    </w:rPr>
  </w:style>
  <w:style w:type="paragraph" w:customStyle="1" w:styleId="31">
    <w:name w:val="3_二级节标题"/>
    <w:basedOn w:val="3"/>
    <w:next w:val="51"/>
    <w:rsid w:val="001A7116"/>
    <w:pPr>
      <w:spacing w:before="240" w:after="120" w:line="400" w:lineRule="exact"/>
      <w:jc w:val="left"/>
    </w:pPr>
    <w:rPr>
      <w:rFonts w:eastAsia="黑体"/>
      <w:sz w:val="26"/>
    </w:rPr>
  </w:style>
  <w:style w:type="paragraph" w:customStyle="1" w:styleId="41">
    <w:name w:val="4_三级节标题"/>
    <w:basedOn w:val="4"/>
    <w:next w:val="51"/>
    <w:rsid w:val="001A7116"/>
    <w:pPr>
      <w:spacing w:before="240" w:after="120" w:line="400" w:lineRule="exact"/>
      <w:jc w:val="left"/>
    </w:pPr>
    <w:rPr>
      <w:b w:val="0"/>
      <w:sz w:val="24"/>
    </w:rPr>
  </w:style>
  <w:style w:type="paragraph" w:customStyle="1" w:styleId="51">
    <w:name w:val="5_正文"/>
    <w:basedOn w:val="a"/>
    <w:rsid w:val="001A7116"/>
    <w:pPr>
      <w:spacing w:line="400" w:lineRule="exact"/>
      <w:ind w:firstLineChars="200" w:firstLine="200"/>
    </w:pPr>
    <w:rPr>
      <w:rFonts w:ascii="Times New Roman" w:hAnsi="Times New Roman"/>
      <w:sz w:val="24"/>
      <w:szCs w:val="24"/>
    </w:rPr>
  </w:style>
  <w:style w:type="paragraph" w:customStyle="1" w:styleId="C">
    <w:name w:val="C_页眉"/>
    <w:basedOn w:val="a3"/>
    <w:rsid w:val="001A7116"/>
    <w:rPr>
      <w:rFonts w:ascii="Times New Roman" w:hAnsi="Times New Roman"/>
      <w:sz w:val="21"/>
    </w:rPr>
  </w:style>
  <w:style w:type="paragraph" w:customStyle="1" w:styleId="D">
    <w:name w:val="D_页脚"/>
    <w:basedOn w:val="a5"/>
    <w:rsid w:val="001A7116"/>
    <w:pPr>
      <w:jc w:val="center"/>
    </w:pPr>
    <w:rPr>
      <w:rFonts w:ascii="Times New Roman" w:eastAsia="Times New Roman" w:hAnsi="Times New Roman"/>
      <w:sz w:val="21"/>
    </w:rPr>
  </w:style>
  <w:style w:type="paragraph" w:customStyle="1" w:styleId="B">
    <w:name w:val="B_插图"/>
    <w:basedOn w:val="a"/>
    <w:rsid w:val="001A7116"/>
    <w:pPr>
      <w:jc w:val="center"/>
    </w:pPr>
    <w:rPr>
      <w:rFonts w:ascii="Times New Roman" w:hAnsi="Times New Roman"/>
      <w:szCs w:val="24"/>
    </w:rPr>
  </w:style>
  <w:style w:type="paragraph" w:customStyle="1" w:styleId="A9">
    <w:name w:val="A_图名图序"/>
    <w:basedOn w:val="a"/>
    <w:rsid w:val="00262C12"/>
    <w:pPr>
      <w:spacing w:before="120" w:after="240"/>
      <w:jc w:val="center"/>
    </w:pPr>
    <w:rPr>
      <w:rFonts w:ascii="Times New Roman" w:hAnsi="Times New Roman"/>
      <w:sz w:val="22"/>
      <w:szCs w:val="24"/>
    </w:rPr>
  </w:style>
  <w:style w:type="paragraph" w:customStyle="1" w:styleId="9">
    <w:name w:val="9_表格内容"/>
    <w:basedOn w:val="a"/>
    <w:rsid w:val="001A7116"/>
    <w:pPr>
      <w:spacing w:before="60" w:after="60"/>
      <w:jc w:val="center"/>
    </w:pPr>
    <w:rPr>
      <w:rFonts w:ascii="Times New Roman" w:hAnsi="Times New Roman"/>
      <w:sz w:val="22"/>
      <w:szCs w:val="24"/>
    </w:rPr>
  </w:style>
  <w:style w:type="paragraph" w:customStyle="1" w:styleId="7">
    <w:name w:val="7_公式表达式"/>
    <w:basedOn w:val="51"/>
    <w:rsid w:val="001A7116"/>
    <w:pPr>
      <w:spacing w:before="120" w:after="120" w:line="240" w:lineRule="auto"/>
    </w:pPr>
  </w:style>
  <w:style w:type="paragraph" w:customStyle="1" w:styleId="6">
    <w:name w:val="6_有表达式的段落"/>
    <w:basedOn w:val="51"/>
    <w:rsid w:val="001A7116"/>
    <w:pPr>
      <w:spacing w:before="60" w:after="60" w:line="240" w:lineRule="auto"/>
    </w:pPr>
  </w:style>
  <w:style w:type="paragraph" w:customStyle="1" w:styleId="8">
    <w:name w:val="8_表名表序"/>
    <w:basedOn w:val="a"/>
    <w:qFormat/>
    <w:rsid w:val="001A7116"/>
    <w:pPr>
      <w:spacing w:before="240" w:after="120"/>
      <w:jc w:val="center"/>
    </w:pPr>
    <w:rPr>
      <w:rFonts w:ascii="Times New Roman" w:hAnsi="Times New Roman"/>
      <w:sz w:val="22"/>
      <w:szCs w:val="24"/>
    </w:rPr>
  </w:style>
  <w:style w:type="table" w:styleId="aa">
    <w:name w:val="Table Grid"/>
    <w:basedOn w:val="a1"/>
    <w:uiPriority w:val="59"/>
    <w:rsid w:val="00B30BB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0">
    <w:name w:val="标题 5 字符"/>
    <w:basedOn w:val="a0"/>
    <w:link w:val="5"/>
    <w:uiPriority w:val="9"/>
    <w:rsid w:val="00A00F3C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0644;&#38182;&#24029;\&#25105;&#30340;&#25991;&#26723;\6%20&#25991;&#20070;&#20107;&#21153;\Word-&#23398;&#20301;&#35770;&#25991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Word-学位论文.dot</Template>
  <TotalTime>29</TotalTime>
  <Pages>1</Pages>
  <Words>58</Words>
  <Characters>334</Characters>
  <Application>Microsoft Office Word</Application>
  <DocSecurity>0</DocSecurity>
  <Lines>2</Lines>
  <Paragraphs>1</Paragraphs>
  <ScaleCrop>false</ScaleCrop>
  <Company>DAE505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hjc</dc:creator>
  <cp:keywords/>
  <dc:description/>
  <cp:lastModifiedBy>hjc</cp:lastModifiedBy>
  <cp:revision>26</cp:revision>
  <dcterms:created xsi:type="dcterms:W3CDTF">2022-07-11T12:48:00Z</dcterms:created>
  <dcterms:modified xsi:type="dcterms:W3CDTF">2022-07-11T15:55:00Z</dcterms:modified>
</cp:coreProperties>
</file>