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1"/>
        <w:tblW w:w="9072" w:type="dxa"/>
        <w:jc w:val="center"/>
        <w:tblLayout w:type="fixed"/>
        <w:tblCellMar>
          <w:top w:w="0" w:type="dxa"/>
          <w:left w:w="0" w:type="dxa"/>
          <w:bottom w:w="0" w:type="dxa"/>
          <w:right w:w="0" w:type="dxa"/>
        </w:tblCellMar>
      </w:tblPr>
      <w:tblGrid>
        <w:gridCol w:w="996"/>
        <w:gridCol w:w="2044"/>
        <w:gridCol w:w="467"/>
        <w:gridCol w:w="4599"/>
        <w:gridCol w:w="966"/>
      </w:tblGrid>
      <w:tr>
        <w:tblPrEx>
          <w:tblCellMar>
            <w:top w:w="0" w:type="dxa"/>
            <w:left w:w="0" w:type="dxa"/>
            <w:bottom w:w="0" w:type="dxa"/>
            <w:right w:w="0" w:type="dxa"/>
          </w:tblCellMar>
        </w:tblPrEx>
        <w:trPr>
          <w:trHeight w:val="1610" w:hRule="exact"/>
          <w:jc w:val="center"/>
        </w:trPr>
        <w:tc>
          <w:tcPr>
            <w:tcW w:w="9072" w:type="dxa"/>
            <w:gridSpan w:val="5"/>
            <w:noWrap w:val="0"/>
            <w:vAlign w:val="top"/>
          </w:tcPr>
          <w:p>
            <w:pPr>
              <w:widowControl/>
              <w:spacing w:line="290" w:lineRule="auto"/>
              <w:jc w:val="center"/>
              <w:rPr>
                <w:rFonts w:ascii="仿宋_GB2312" w:hAnsi="华文仿宋" w:eastAsia="仿宋_GB2312"/>
                <w:sz w:val="48"/>
              </w:rPr>
            </w:pPr>
            <w:r>
              <w:rPr>
                <w:rFonts w:hint="eastAsia" w:ascii="仿宋_GB2312" w:hAnsi="华文仿宋" w:eastAsia="仿宋_GB2312"/>
                <w:sz w:val="48"/>
              </w:rPr>
              <mc:AlternateContent>
                <mc:Choice Requires="wps">
                  <w:drawing>
                    <wp:anchor distT="0" distB="0" distL="114300" distR="114300" simplePos="0" relativeHeight="251659264" behindDoc="0" locked="0" layoutInCell="1" allowOverlap="1">
                      <wp:simplePos x="0" y="0"/>
                      <wp:positionH relativeFrom="column">
                        <wp:posOffset>4207510</wp:posOffset>
                      </wp:positionH>
                      <wp:positionV relativeFrom="paragraph">
                        <wp:posOffset>-1289050</wp:posOffset>
                      </wp:positionV>
                      <wp:extent cx="1913890" cy="486410"/>
                      <wp:effectExtent l="0" t="0" r="0" b="0"/>
                      <wp:wrapNone/>
                      <wp:docPr id="1" name="文本框 6"/>
                      <wp:cNvGraphicFramePr/>
                      <a:graphic xmlns:a="http://schemas.openxmlformats.org/drawingml/2006/main">
                        <a:graphicData uri="http://schemas.microsoft.com/office/word/2010/wordprocessingShape">
                          <wps:wsp>
                            <wps:cNvSpPr txBox="1"/>
                            <wps:spPr>
                              <a:xfrm>
                                <a:off x="0" y="0"/>
                                <a:ext cx="1913890" cy="486410"/>
                              </a:xfrm>
                              <a:prstGeom prst="rect">
                                <a:avLst/>
                              </a:prstGeom>
                              <a:noFill/>
                              <a:ln>
                                <a:noFill/>
                              </a:ln>
                            </wps:spPr>
                            <wps:txbx>
                              <w:txbxContent>
                                <w:p>
                                  <w:pPr>
                                    <w:rPr>
                                      <w:rFonts w:hint="eastAsia"/>
                                      <w:sz w:val="28"/>
                                      <w:szCs w:val="28"/>
                                    </w:rPr>
                                  </w:pPr>
                                  <w:r>
                                    <w:rPr>
                                      <w:rFonts w:ascii="宋体" w:hAnsi="宋体"/>
                                      <w:sz w:val="28"/>
                                      <w:szCs w:val="28"/>
                                    </w:rPr>
                                    <w:t>★</w:t>
                                  </w:r>
                                  <w:r>
                                    <w:rPr>
                                      <w:rFonts w:hint="eastAsia"/>
                                      <w:sz w:val="28"/>
                                      <w:szCs w:val="28"/>
                                    </w:rPr>
                                    <w:t>评分：</w:t>
                                  </w:r>
                                </w:p>
                              </w:txbxContent>
                            </wps:txbx>
                            <wps:bodyPr wrap="square" upright="1"/>
                          </wps:wsp>
                        </a:graphicData>
                      </a:graphic>
                    </wp:anchor>
                  </w:drawing>
                </mc:Choice>
                <mc:Fallback>
                  <w:pict>
                    <v:shape id="文本框 6" o:spid="_x0000_s1026" o:spt="202" type="#_x0000_t202" style="position:absolute;left:0pt;margin-left:331.3pt;margin-top:-101.5pt;height:38.3pt;width:150.7pt;z-index:251659264;mso-width-relative:page;mso-height-relative:page;" filled="f" stroked="f" coordsize="21600,21600" o:gfxdata="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LpBQ2LZAAAADQEAAA8AAAAAAAAAAQAgAAAAIgAAAGRycy9kb3ducmV2LnhtbFBLAQIUABQA&#10;AAAIAIdO4kDBWo3OtgEAAFwDAAAOAAAAAAAAAAEAIAAAACgBAABkcnMvZTJvRG9jLnhtbFBLBQYA&#10;AAAABgAGAFkBAABQBQAAAAA=&#10;">
                      <v:fill on="f" focussize="0,0"/>
                      <v:stroke on="f"/>
                      <v:imagedata o:title=""/>
                      <o:lock v:ext="edit" aspectratio="f"/>
                      <v:textbox>
                        <w:txbxContent>
                          <w:p>
                            <w:pPr>
                              <w:rPr>
                                <w:rFonts w:hint="eastAsia"/>
                                <w:sz w:val="28"/>
                                <w:szCs w:val="28"/>
                              </w:rPr>
                            </w:pPr>
                            <w:r>
                              <w:rPr>
                                <w:rFonts w:ascii="宋体" w:hAnsi="宋体"/>
                                <w:sz w:val="28"/>
                                <w:szCs w:val="28"/>
                              </w:rPr>
                              <w:t>★</w:t>
                            </w:r>
                            <w:r>
                              <w:rPr>
                                <w:rFonts w:hint="eastAsia"/>
                                <w:sz w:val="28"/>
                                <w:szCs w:val="28"/>
                              </w:rPr>
                              <w:t>评分：</w:t>
                            </w:r>
                          </w:p>
                        </w:txbxContent>
                      </v:textbox>
                    </v:shape>
                  </w:pict>
                </mc:Fallback>
              </mc:AlternateContent>
            </w:r>
          </w:p>
          <w:p>
            <w:pPr>
              <w:widowControl/>
              <w:spacing w:line="290" w:lineRule="auto"/>
              <w:jc w:val="center"/>
              <w:rPr>
                <w:rFonts w:ascii="黑体" w:eastAsia="黑体"/>
                <w:sz w:val="48"/>
              </w:rPr>
            </w:pPr>
          </w:p>
        </w:tc>
      </w:tr>
      <w:tr>
        <w:tblPrEx>
          <w:tblCellMar>
            <w:top w:w="0" w:type="dxa"/>
            <w:left w:w="0" w:type="dxa"/>
            <w:bottom w:w="0" w:type="dxa"/>
            <w:right w:w="0" w:type="dxa"/>
          </w:tblCellMar>
        </w:tblPrEx>
        <w:trPr>
          <w:trHeight w:val="2498" w:hRule="exact"/>
          <w:jc w:val="center"/>
        </w:trPr>
        <w:tc>
          <w:tcPr>
            <w:tcW w:w="9072" w:type="dxa"/>
            <w:gridSpan w:val="5"/>
            <w:noWrap w:val="0"/>
            <w:vAlign w:val="top"/>
          </w:tcPr>
          <w:p>
            <w:pPr>
              <w:widowControl/>
              <w:spacing w:line="290" w:lineRule="auto"/>
              <w:jc w:val="center"/>
              <w:rPr>
                <w:rFonts w:hint="eastAsia" w:ascii="Arial" w:eastAsia="黑体"/>
                <w:color w:val="FF0000"/>
                <w:sz w:val="52"/>
                <w:u w:val="single"/>
                <w:lang w:eastAsia="zh-CN"/>
              </w:rPr>
            </w:pPr>
            <w:r>
              <w:rPr>
                <w:rFonts w:hint="eastAsia" w:ascii="Arial" w:eastAsia="黑体"/>
                <w:color w:val="FF0000"/>
                <w:sz w:val="52"/>
                <w:u w:val="single"/>
              </w:rPr>
              <w:t>EA888发动机</w:t>
            </w:r>
            <w:r>
              <w:rPr>
                <w:rFonts w:hint="eastAsia" w:ascii="Arial" w:eastAsia="黑体"/>
                <w:color w:val="FF0000"/>
                <w:sz w:val="52"/>
                <w:u w:val="single"/>
                <w:lang w:eastAsia="zh-CN"/>
              </w:rPr>
              <w:t>（</w:t>
            </w:r>
            <w:r>
              <w:rPr>
                <w:rFonts w:hint="eastAsia" w:ascii="Arial" w:eastAsia="黑体"/>
                <w:color w:val="FF0000"/>
                <w:sz w:val="52"/>
                <w:u w:val="single"/>
                <w:lang w:val="en-US" w:eastAsia="zh-CN"/>
              </w:rPr>
              <w:t>早期型</w:t>
            </w:r>
            <w:r>
              <w:rPr>
                <w:rFonts w:hint="eastAsia" w:ascii="Arial" w:eastAsia="黑体"/>
                <w:color w:val="FF0000"/>
                <w:sz w:val="52"/>
                <w:u w:val="single"/>
                <w:lang w:eastAsia="zh-CN"/>
              </w:rPr>
              <w:t>）</w:t>
            </w:r>
          </w:p>
          <w:p>
            <w:pPr>
              <w:widowControl/>
              <w:spacing w:line="290" w:lineRule="auto"/>
              <w:jc w:val="center"/>
              <w:rPr>
                <w:rFonts w:ascii="黑体" w:eastAsia="黑体"/>
                <w:sz w:val="36"/>
              </w:rPr>
            </w:pPr>
            <w:r>
              <w:rPr>
                <w:rFonts w:hint="eastAsia" w:ascii="Arial" w:eastAsia="黑体"/>
                <w:sz w:val="48"/>
              </w:rPr>
              <w:t>发动机构造拆装实习报告</w:t>
            </w:r>
          </w:p>
        </w:tc>
      </w:tr>
      <w:tr>
        <w:tblPrEx>
          <w:tblCellMar>
            <w:top w:w="0" w:type="dxa"/>
            <w:left w:w="0" w:type="dxa"/>
            <w:bottom w:w="0" w:type="dxa"/>
            <w:right w:w="0" w:type="dxa"/>
          </w:tblCellMar>
        </w:tblPrEx>
        <w:trPr>
          <w:gridBefore w:val="1"/>
          <w:gridAfter w:val="1"/>
          <w:wBefore w:w="996" w:type="dxa"/>
          <w:wAfter w:w="966" w:type="dxa"/>
          <w:jc w:val="center"/>
        </w:trPr>
        <w:tc>
          <w:tcPr>
            <w:tcW w:w="2044"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eastAsia" w:ascii="仿宋_GB2312" w:eastAsia="仿宋_GB2312"/>
                <w:spacing w:val="-20"/>
                <w:sz w:val="32"/>
              </w:rPr>
            </w:pPr>
            <w:r>
              <w:rPr>
                <w:rFonts w:hint="eastAsia" w:ascii="仿宋_GB2312" w:hAnsi="华文仿宋" w:eastAsia="仿宋_GB2312"/>
                <w:spacing w:val="-2"/>
                <w:sz w:val="32"/>
              </w:rPr>
              <w:t>小 组 成 员</w:t>
            </w:r>
          </w:p>
        </w:tc>
        <w:tc>
          <w:tcPr>
            <w:tcW w:w="467"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eastAsia" w:ascii="仿宋_GB2312" w:eastAsia="仿宋_GB2312"/>
                <w:spacing w:val="-20"/>
                <w:sz w:val="32"/>
              </w:rPr>
            </w:pPr>
            <w:r>
              <w:rPr>
                <w:rFonts w:hint="eastAsia" w:ascii="仿宋_GB2312" w:eastAsia="仿宋_GB2312"/>
                <w:spacing w:val="-20"/>
                <w:sz w:val="32"/>
              </w:rPr>
              <w:t>:</w:t>
            </w:r>
          </w:p>
        </w:tc>
        <w:tc>
          <w:tcPr>
            <w:tcW w:w="4599" w:type="dxa"/>
            <w:tcBorders>
              <w:top w:val="single" w:color="auto" w:sz="4" w:space="0"/>
              <w:left w:val="single" w:color="auto" w:sz="4" w:space="0"/>
              <w:bottom w:val="single" w:color="auto" w:sz="4" w:space="0"/>
              <w:right w:val="single" w:color="auto" w:sz="4" w:space="0"/>
            </w:tcBorders>
            <w:noWrap w:val="0"/>
            <w:vAlign w:val="center"/>
          </w:tcPr>
          <w:p>
            <w:pPr>
              <w:contextualSpacing/>
              <w:jc w:val="center"/>
              <w:rPr>
                <w:rFonts w:hint="eastAsia"/>
              </w:rPr>
            </w:pPr>
            <w:r>
              <w:rPr>
                <w:rFonts w:hint="eastAsia" w:ascii="仿宋_GB2312" w:eastAsia="仿宋_GB2312"/>
                <w:sz w:val="32"/>
                <w:lang w:val="en-US" w:eastAsia="zh-CN"/>
              </w:rPr>
              <w:t>王默然</w:t>
            </w:r>
            <w:r>
              <w:rPr>
                <w:rFonts w:hint="eastAsia" w:ascii="仿宋_GB2312" w:eastAsia="仿宋_GB2312"/>
                <w:sz w:val="32"/>
              </w:rPr>
              <w:t>（</w:t>
            </w:r>
            <w:r>
              <w:rPr>
                <w:rFonts w:hint="eastAsia" w:ascii="仿宋_GB2312" w:eastAsia="仿宋_GB2312"/>
                <w:sz w:val="32"/>
                <w:lang w:val="en-US" w:eastAsia="zh-CN"/>
              </w:rPr>
              <w:t>2020010480</w:t>
            </w:r>
            <w:r>
              <w:rPr>
                <w:rFonts w:hint="eastAsia" w:ascii="仿宋_GB2312" w:eastAsia="仿宋_GB2312"/>
                <w:sz w:val="32"/>
              </w:rPr>
              <w:t>，</w:t>
            </w:r>
            <w:r>
              <w:rPr>
                <w:rFonts w:hint="eastAsia" w:ascii="仿宋_GB2312" w:eastAsia="仿宋_GB2312"/>
                <w:sz w:val="32"/>
                <w:lang w:val="en-US" w:eastAsia="zh-CN"/>
              </w:rPr>
              <w:t>车01</w:t>
            </w:r>
            <w:r>
              <w:rPr>
                <w:rFonts w:hint="eastAsia" w:ascii="仿宋_GB2312" w:eastAsia="仿宋_GB2312"/>
                <w:sz w:val="32"/>
              </w:rPr>
              <w:t>）</w:t>
            </w:r>
          </w:p>
        </w:tc>
      </w:tr>
      <w:tr>
        <w:tblPrEx>
          <w:tblCellMar>
            <w:top w:w="0" w:type="dxa"/>
            <w:left w:w="0" w:type="dxa"/>
            <w:bottom w:w="0" w:type="dxa"/>
            <w:right w:w="0" w:type="dxa"/>
          </w:tblCellMar>
        </w:tblPrEx>
        <w:trPr>
          <w:gridBefore w:val="1"/>
          <w:gridAfter w:val="1"/>
          <w:wBefore w:w="996" w:type="dxa"/>
          <w:wAfter w:w="966" w:type="dxa"/>
          <w:jc w:val="center"/>
        </w:trPr>
        <w:tc>
          <w:tcPr>
            <w:tcW w:w="2044"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eastAsia" w:ascii="仿宋_GB2312" w:hAnsi="华文仿宋" w:eastAsia="仿宋_GB2312"/>
                <w:spacing w:val="-2"/>
                <w:sz w:val="32"/>
              </w:rPr>
            </w:pPr>
            <w:r>
              <w:rPr>
                <w:rFonts w:hint="eastAsia" w:ascii="仿宋_GB2312" w:hAnsi="华文仿宋" w:eastAsia="仿宋_GB2312"/>
                <w:spacing w:val="-2"/>
                <w:sz w:val="32"/>
              </w:rPr>
              <w:t>报 告 总 编</w:t>
            </w:r>
          </w:p>
        </w:tc>
        <w:tc>
          <w:tcPr>
            <w:tcW w:w="467"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eastAsia" w:ascii="仿宋_GB2312" w:eastAsia="仿宋_GB2312"/>
                <w:spacing w:val="-20"/>
                <w:sz w:val="32"/>
              </w:rPr>
            </w:pPr>
            <w:r>
              <w:rPr>
                <w:rFonts w:hint="eastAsia" w:ascii="仿宋_GB2312" w:eastAsia="仿宋_GB2312"/>
                <w:spacing w:val="-20"/>
                <w:sz w:val="32"/>
              </w:rPr>
              <w:t>:</w:t>
            </w:r>
          </w:p>
        </w:tc>
        <w:tc>
          <w:tcPr>
            <w:tcW w:w="4599" w:type="dxa"/>
            <w:tcBorders>
              <w:top w:val="single" w:color="auto" w:sz="4" w:space="0"/>
              <w:left w:val="single" w:color="auto" w:sz="4" w:space="0"/>
              <w:bottom w:val="single" w:color="auto" w:sz="4" w:space="0"/>
              <w:right w:val="single" w:color="auto" w:sz="4" w:space="0"/>
            </w:tcBorders>
            <w:noWrap w:val="0"/>
            <w:vAlign w:val="center"/>
          </w:tcPr>
          <w:p>
            <w:pPr>
              <w:contextualSpacing/>
              <w:jc w:val="center"/>
              <w:rPr>
                <w:rFonts w:hint="eastAsia"/>
              </w:rPr>
            </w:pPr>
            <w:r>
              <w:rPr>
                <w:rFonts w:hint="eastAsia" w:ascii="仿宋_GB2312" w:eastAsia="仿宋_GB2312"/>
                <w:sz w:val="32"/>
                <w:lang w:val="en-US" w:eastAsia="zh-CN"/>
              </w:rPr>
              <w:t>王默然</w:t>
            </w:r>
            <w:r>
              <w:rPr>
                <w:rFonts w:hint="eastAsia" w:ascii="仿宋_GB2312" w:eastAsia="仿宋_GB2312"/>
                <w:sz w:val="32"/>
              </w:rPr>
              <w:t>（</w:t>
            </w:r>
            <w:r>
              <w:rPr>
                <w:rFonts w:hint="eastAsia" w:ascii="仿宋_GB2312" w:eastAsia="仿宋_GB2312"/>
                <w:sz w:val="32"/>
                <w:lang w:val="en-US" w:eastAsia="zh-CN"/>
              </w:rPr>
              <w:t>2020010480</w:t>
            </w:r>
            <w:r>
              <w:rPr>
                <w:rFonts w:hint="eastAsia" w:ascii="仿宋_GB2312" w:eastAsia="仿宋_GB2312"/>
                <w:sz w:val="32"/>
              </w:rPr>
              <w:t>，</w:t>
            </w:r>
            <w:r>
              <w:rPr>
                <w:rFonts w:hint="eastAsia" w:ascii="仿宋_GB2312" w:eastAsia="仿宋_GB2312"/>
                <w:sz w:val="32"/>
                <w:lang w:val="en-US" w:eastAsia="zh-CN"/>
              </w:rPr>
              <w:t>车01</w:t>
            </w:r>
            <w:r>
              <w:rPr>
                <w:rFonts w:hint="eastAsia" w:ascii="仿宋_GB2312" w:eastAsia="仿宋_GB2312"/>
                <w:sz w:val="32"/>
              </w:rPr>
              <w:t>）</w:t>
            </w:r>
          </w:p>
        </w:tc>
      </w:tr>
      <w:tr>
        <w:tblPrEx>
          <w:tblCellMar>
            <w:top w:w="0" w:type="dxa"/>
            <w:left w:w="0" w:type="dxa"/>
            <w:bottom w:w="0" w:type="dxa"/>
            <w:right w:w="0" w:type="dxa"/>
          </w:tblCellMar>
        </w:tblPrEx>
        <w:trPr>
          <w:gridBefore w:val="1"/>
          <w:gridAfter w:val="1"/>
          <w:wBefore w:w="996" w:type="dxa"/>
          <w:wAfter w:w="966" w:type="dxa"/>
          <w:trHeight w:val="567" w:hRule="exact"/>
          <w:jc w:val="center"/>
        </w:trPr>
        <w:tc>
          <w:tcPr>
            <w:tcW w:w="2044"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ascii="仿宋_GB2312" w:hAnsi="华文仿宋" w:eastAsia="仿宋_GB2312"/>
                <w:spacing w:val="-2"/>
                <w:sz w:val="32"/>
              </w:rPr>
            </w:pPr>
            <w:r>
              <w:rPr>
                <w:rFonts w:hint="eastAsia" w:ascii="仿宋_GB2312" w:hAnsi="华文仿宋" w:eastAsia="仿宋_GB2312"/>
                <w:spacing w:val="-2"/>
                <w:sz w:val="32"/>
              </w:rPr>
              <w:t>指 导 教 师</w:t>
            </w:r>
          </w:p>
        </w:tc>
        <w:tc>
          <w:tcPr>
            <w:tcW w:w="467"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eastAsia" w:ascii="仿宋_GB2312" w:eastAsia="仿宋_GB2312"/>
                <w:sz w:val="32"/>
              </w:rPr>
            </w:pPr>
            <w:r>
              <w:rPr>
                <w:rFonts w:hint="eastAsia" w:ascii="仿宋_GB2312" w:eastAsia="仿宋_GB2312"/>
                <w:sz w:val="32"/>
              </w:rPr>
              <w:t>:</w:t>
            </w:r>
          </w:p>
        </w:tc>
        <w:tc>
          <w:tcPr>
            <w:tcW w:w="4599"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default" w:ascii="仿宋_GB2312" w:eastAsia="仿宋_GB2312"/>
                <w:spacing w:val="98"/>
                <w:sz w:val="32"/>
                <w:lang w:val="en-US" w:eastAsia="zh-CN"/>
              </w:rPr>
            </w:pPr>
            <w:r>
              <w:rPr>
                <w:rFonts w:hint="eastAsia" w:ascii="仿宋_GB2312" w:eastAsia="仿宋_GB2312"/>
                <w:spacing w:val="98"/>
                <w:sz w:val="32"/>
                <w:lang w:val="en-US" w:eastAsia="zh-CN"/>
              </w:rPr>
              <w:t>黄锦川</w:t>
            </w:r>
          </w:p>
        </w:tc>
      </w:tr>
      <w:tr>
        <w:tblPrEx>
          <w:tblCellMar>
            <w:top w:w="0" w:type="dxa"/>
            <w:left w:w="0" w:type="dxa"/>
            <w:bottom w:w="0" w:type="dxa"/>
            <w:right w:w="0" w:type="dxa"/>
          </w:tblCellMar>
        </w:tblPrEx>
        <w:trPr>
          <w:gridBefore w:val="1"/>
          <w:gridAfter w:val="1"/>
          <w:wBefore w:w="996" w:type="dxa"/>
          <w:wAfter w:w="966" w:type="dxa"/>
          <w:trHeight w:val="567" w:hRule="exact"/>
          <w:jc w:val="center"/>
        </w:trPr>
        <w:tc>
          <w:tcPr>
            <w:tcW w:w="2044"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eastAsia" w:ascii="仿宋_GB2312" w:hAnsi="华文仿宋" w:eastAsia="仿宋_GB2312"/>
                <w:spacing w:val="-2"/>
                <w:sz w:val="32"/>
              </w:rPr>
            </w:pPr>
            <w:r>
              <w:rPr>
                <w:rFonts w:hint="eastAsia" w:ascii="仿宋_GB2312" w:hAnsi="华文仿宋" w:eastAsia="仿宋_GB2312"/>
                <w:spacing w:val="-2"/>
                <w:sz w:val="32"/>
              </w:rPr>
              <w:t>实 习 时 间</w:t>
            </w:r>
          </w:p>
        </w:tc>
        <w:tc>
          <w:tcPr>
            <w:tcW w:w="467"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eastAsia" w:ascii="仿宋_GB2312" w:eastAsia="仿宋_GB2312"/>
                <w:spacing w:val="-20"/>
                <w:sz w:val="32"/>
              </w:rPr>
            </w:pPr>
            <w:r>
              <w:rPr>
                <w:rFonts w:hint="eastAsia" w:ascii="仿宋_GB2312" w:eastAsia="仿宋_GB2312"/>
                <w:spacing w:val="-20"/>
                <w:sz w:val="32"/>
              </w:rPr>
              <w:t>:</w:t>
            </w:r>
          </w:p>
        </w:tc>
        <w:tc>
          <w:tcPr>
            <w:tcW w:w="4599" w:type="dxa"/>
            <w:tcBorders>
              <w:top w:val="single" w:color="auto" w:sz="4" w:space="0"/>
              <w:left w:val="single" w:color="auto" w:sz="4" w:space="0"/>
              <w:bottom w:val="single" w:color="auto" w:sz="4" w:space="0"/>
              <w:right w:val="single" w:color="auto" w:sz="4" w:space="0"/>
            </w:tcBorders>
            <w:noWrap w:val="0"/>
            <w:vAlign w:val="center"/>
          </w:tcPr>
          <w:p>
            <w:pPr>
              <w:widowControl/>
              <w:contextualSpacing/>
              <w:jc w:val="center"/>
              <w:rPr>
                <w:rFonts w:hint="default" w:ascii="仿宋_GB2312" w:eastAsia="仿宋_GB2312"/>
                <w:spacing w:val="98"/>
                <w:sz w:val="32"/>
                <w:lang w:val="en-US" w:eastAsia="zh-CN"/>
              </w:rPr>
            </w:pPr>
            <w:r>
              <w:rPr>
                <w:rFonts w:hint="eastAsia" w:ascii="仿宋_GB2312" w:eastAsia="仿宋_GB2312"/>
                <w:spacing w:val="98"/>
                <w:sz w:val="32"/>
                <w:lang w:val="en-US" w:eastAsia="zh-CN"/>
              </w:rPr>
              <w:t>2022年7月</w:t>
            </w:r>
          </w:p>
        </w:tc>
      </w:tr>
    </w:tbl>
    <w:p>
      <w:pPr>
        <w:widowControl/>
        <w:spacing w:line="80" w:lineRule="exact"/>
        <w:rPr>
          <w:rFonts w:hint="eastAsia" w:ascii="仿宋体" w:eastAsia="仿宋体"/>
          <w:spacing w:val="20"/>
          <w:sz w:val="28"/>
        </w:rPr>
        <w:sectPr>
          <w:footerReference r:id="rId3" w:type="default"/>
          <w:pgSz w:w="11907" w:h="16840"/>
          <w:pgMar w:top="3402" w:right="2268" w:bottom="3402" w:left="2268" w:header="720" w:footer="720" w:gutter="0"/>
          <w:cols w:space="720" w:num="1"/>
          <w:docGrid w:linePitch="326" w:charSpace="0"/>
        </w:sectPr>
      </w:pPr>
    </w:p>
    <w:tbl>
      <w:tblPr>
        <w:tblStyle w:val="11"/>
        <w:tblW w:w="8505" w:type="dxa"/>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8"/>
        <w:gridCol w:w="6707"/>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67" w:hRule="atLeast"/>
          <w:jc w:val="center"/>
        </w:trPr>
        <w:tc>
          <w:tcPr>
            <w:tcW w:w="1798" w:type="dxa"/>
            <w:noWrap w:val="0"/>
            <w:vAlign w:val="center"/>
          </w:tcPr>
          <w:p>
            <w:pPr>
              <w:pStyle w:val="31"/>
              <w:jc w:val="distribute"/>
              <w:rPr>
                <w:rFonts w:hint="eastAsia"/>
              </w:rPr>
            </w:pPr>
            <w:r>
              <w:rPr>
                <w:rFonts w:hint="eastAsia"/>
              </w:rPr>
              <w:t>实习时间：</w:t>
            </w:r>
          </w:p>
        </w:tc>
        <w:tc>
          <w:tcPr>
            <w:tcW w:w="6707" w:type="dxa"/>
            <w:noWrap w:val="0"/>
            <w:vAlign w:val="center"/>
          </w:tcPr>
          <w:p>
            <w:pPr>
              <w:pStyle w:val="31"/>
              <w:rPr>
                <w:rFonts w:hint="default" w:eastAsia="宋体"/>
                <w:lang w:val="en-US" w:eastAsia="zh-CN"/>
              </w:rPr>
            </w:pPr>
            <w:r>
              <w:rPr>
                <w:rFonts w:hint="eastAsia"/>
                <w:lang w:val="en-US" w:eastAsia="zh-CN"/>
              </w:rPr>
              <w:t>2022年7月</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798" w:type="dxa"/>
            <w:noWrap w:val="0"/>
            <w:vAlign w:val="center"/>
          </w:tcPr>
          <w:p>
            <w:pPr>
              <w:pStyle w:val="31"/>
              <w:jc w:val="distribute"/>
              <w:rPr>
                <w:rFonts w:hint="eastAsia"/>
              </w:rPr>
            </w:pPr>
            <w:r>
              <w:rPr>
                <w:rFonts w:hint="eastAsia"/>
              </w:rPr>
              <w:t>实习地点：</w:t>
            </w:r>
          </w:p>
        </w:tc>
        <w:tc>
          <w:tcPr>
            <w:tcW w:w="6707" w:type="dxa"/>
            <w:noWrap w:val="0"/>
            <w:vAlign w:val="center"/>
          </w:tcPr>
          <w:p>
            <w:pPr>
              <w:pStyle w:val="31"/>
              <w:rPr>
                <w:rFonts w:hint="default" w:eastAsia="宋体"/>
                <w:lang w:val="en-US" w:eastAsia="zh-CN"/>
              </w:rPr>
            </w:pPr>
            <w:r>
              <w:rPr>
                <w:rFonts w:hint="eastAsia"/>
                <w:lang w:val="en-US" w:eastAsia="zh-CN"/>
              </w:rPr>
              <w:t>线上进行</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trHeight w:val="567" w:hRule="atLeast"/>
          <w:jc w:val="center"/>
        </w:trPr>
        <w:tc>
          <w:tcPr>
            <w:tcW w:w="1798" w:type="dxa"/>
            <w:noWrap w:val="0"/>
            <w:vAlign w:val="center"/>
          </w:tcPr>
          <w:p>
            <w:pPr>
              <w:pStyle w:val="31"/>
              <w:jc w:val="distribute"/>
              <w:rPr>
                <w:rFonts w:hint="eastAsia"/>
              </w:rPr>
            </w:pPr>
            <w:r>
              <w:rPr>
                <w:rFonts w:hint="eastAsia"/>
              </w:rPr>
              <w:t>小组成员：</w:t>
            </w:r>
          </w:p>
        </w:tc>
        <w:tc>
          <w:tcPr>
            <w:tcW w:w="6707" w:type="dxa"/>
            <w:noWrap w:val="0"/>
            <w:vAlign w:val="center"/>
          </w:tcPr>
          <w:p>
            <w:pPr>
              <w:pStyle w:val="29"/>
              <w:rPr>
                <w:rFonts w:hint="eastAsia" w:eastAsia="宋体"/>
                <w:lang w:val="en-US" w:eastAsia="zh-CN"/>
              </w:rPr>
            </w:pPr>
            <w:r>
              <w:rPr>
                <w:rFonts w:hint="eastAsia" w:eastAsia="宋体"/>
                <w:lang w:val="en-US" w:eastAsia="zh-CN"/>
              </w:rPr>
              <w:drawing>
                <wp:inline distT="0" distB="0" distL="114300" distR="114300">
                  <wp:extent cx="802640" cy="968375"/>
                  <wp:effectExtent l="0" t="0" r="5080" b="6985"/>
                  <wp:docPr id="2" name="图片 2" descr="84e892adc90175573585fab1b48c2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4e892adc90175573585fab1b48c2e3"/>
                          <pic:cNvPicPr>
                            <a:picLocks noChangeAspect="1"/>
                          </pic:cNvPicPr>
                        </pic:nvPicPr>
                        <pic:blipFill>
                          <a:blip r:embed="rId7"/>
                          <a:srcRect b="15978"/>
                          <a:stretch>
                            <a:fillRect/>
                          </a:stretch>
                        </pic:blipFill>
                        <pic:spPr>
                          <a:xfrm>
                            <a:off x="0" y="0"/>
                            <a:ext cx="802640" cy="968375"/>
                          </a:xfrm>
                          <a:prstGeom prst="rect">
                            <a:avLst/>
                          </a:prstGeom>
                        </pic:spPr>
                      </pic:pic>
                    </a:graphicData>
                  </a:graphic>
                </wp:inline>
              </w:drawing>
            </w:r>
          </w:p>
          <w:p>
            <w:pPr>
              <w:pStyle w:val="29"/>
              <w:rPr>
                <w:rFonts w:hint="eastAsia" w:eastAsia="宋体"/>
                <w:lang w:val="en-US" w:eastAsia="zh-CN"/>
              </w:rPr>
            </w:pPr>
            <w:r>
              <w:rPr>
                <w:rFonts w:hint="eastAsia"/>
                <w:lang w:val="en-US" w:eastAsia="zh-CN"/>
              </w:rPr>
              <w:t>王默然 2020010480</w:t>
            </w:r>
          </w:p>
        </w:tc>
      </w:tr>
    </w:tbl>
    <w:p>
      <w:pPr>
        <w:pStyle w:val="24"/>
        <w:rPr>
          <w:rFonts w:hint="eastAsia"/>
        </w:rPr>
      </w:pPr>
      <w:r>
        <w:rPr>
          <w:rFonts w:hint="eastAsia"/>
        </w:rPr>
        <w:t>1  基本参数</w:t>
      </w:r>
    </w:p>
    <w:p>
      <w:pPr>
        <w:pStyle w:val="34"/>
        <w:rPr>
          <w:rFonts w:hint="eastAsia"/>
        </w:rPr>
      </w:pPr>
      <w:r>
        <w:rPr>
          <w:rFonts w:hint="eastAsia"/>
        </w:rPr>
        <w:t xml:space="preserve">表1  </w:t>
      </w:r>
      <w:r>
        <w:rPr>
          <w:rFonts w:hint="eastAsia"/>
          <w:lang w:val="en-US" w:eastAsia="zh-CN"/>
        </w:rPr>
        <w:t>EA888</w:t>
      </w:r>
      <w:r>
        <w:rPr>
          <w:rFonts w:hint="eastAsia"/>
        </w:rPr>
        <w:t>发动机基本参数</w:t>
      </w:r>
    </w:p>
    <w:tbl>
      <w:tblPr>
        <w:tblStyle w:val="11"/>
        <w:tblW w:w="8505" w:type="dxa"/>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45"/>
        <w:gridCol w:w="6060"/>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2" w:hRule="atLeast"/>
          <w:jc w:val="center"/>
        </w:trPr>
        <w:tc>
          <w:tcPr>
            <w:tcW w:w="2445" w:type="dxa"/>
            <w:tcBorders>
              <w:top w:val="single" w:color="000000" w:sz="12" w:space="0"/>
              <w:bottom w:val="single" w:color="000000" w:sz="8" w:space="0"/>
            </w:tcBorders>
            <w:noWrap w:val="0"/>
            <w:vAlign w:val="center"/>
          </w:tcPr>
          <w:p>
            <w:pPr>
              <w:pStyle w:val="31"/>
              <w:rPr>
                <w:rFonts w:hint="eastAsia"/>
              </w:rPr>
            </w:pPr>
            <w:r>
              <w:rPr>
                <w:rFonts w:hint="eastAsia"/>
              </w:rPr>
              <w:t>项目名称</w:t>
            </w:r>
          </w:p>
        </w:tc>
        <w:tc>
          <w:tcPr>
            <w:tcW w:w="6060" w:type="dxa"/>
            <w:tcBorders>
              <w:top w:val="single" w:color="000000" w:sz="12" w:space="0"/>
              <w:bottom w:val="single" w:color="000000" w:sz="8" w:space="0"/>
            </w:tcBorders>
            <w:noWrap w:val="0"/>
            <w:vAlign w:val="center"/>
          </w:tcPr>
          <w:p>
            <w:pPr>
              <w:pStyle w:val="31"/>
              <w:rPr>
                <w:rFonts w:hint="eastAsia"/>
              </w:rPr>
            </w:pPr>
            <w:r>
              <w:rPr>
                <w:rFonts w:hint="eastAsia"/>
              </w:rPr>
              <w:t>内容</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tcBorders>
              <w:top w:val="single" w:color="000000" w:sz="8" w:space="0"/>
            </w:tcBorders>
            <w:noWrap w:val="0"/>
            <w:vAlign w:val="center"/>
          </w:tcPr>
          <w:p>
            <w:pPr>
              <w:pStyle w:val="31"/>
              <w:rPr>
                <w:rFonts w:hint="eastAsia"/>
              </w:rPr>
            </w:pPr>
            <w:r>
              <w:rPr>
                <w:rFonts w:hint="eastAsia"/>
              </w:rPr>
              <w:t>型号</w:t>
            </w:r>
          </w:p>
        </w:tc>
        <w:tc>
          <w:tcPr>
            <w:tcW w:w="6060" w:type="dxa"/>
            <w:tcBorders>
              <w:top w:val="single" w:color="000000" w:sz="8" w:space="0"/>
            </w:tcBorders>
            <w:noWrap w:val="0"/>
            <w:vAlign w:val="center"/>
          </w:tcPr>
          <w:p>
            <w:pPr>
              <w:pStyle w:val="31"/>
              <w:rPr>
                <w:rFonts w:hint="default" w:eastAsia="宋体"/>
                <w:lang w:val="en-US" w:eastAsia="zh-CN"/>
              </w:rPr>
            </w:pPr>
            <w:r>
              <w:rPr>
                <w:rFonts w:hint="eastAsia"/>
                <w:lang w:val="en-US" w:eastAsia="zh-CN"/>
              </w:rPr>
              <w:t>EA888一代</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rPr>
                <w:rFonts w:hint="eastAsia" w:eastAsia="宋体"/>
                <w:lang w:val="en-US" w:eastAsia="zh-CN"/>
              </w:rPr>
            </w:pPr>
            <w:r>
              <w:rPr>
                <w:rFonts w:hint="eastAsia"/>
                <w:lang w:val="en-US" w:eastAsia="zh-CN"/>
              </w:rPr>
              <w:t>排量（mL）</w:t>
            </w:r>
          </w:p>
        </w:tc>
        <w:tc>
          <w:tcPr>
            <w:tcW w:w="6060" w:type="dxa"/>
            <w:noWrap w:val="0"/>
            <w:vAlign w:val="center"/>
          </w:tcPr>
          <w:p>
            <w:pPr>
              <w:pStyle w:val="31"/>
              <w:rPr>
                <w:rFonts w:hint="default" w:eastAsia="宋体"/>
                <w:lang w:val="en-US" w:eastAsia="zh-CN"/>
              </w:rPr>
            </w:pPr>
            <w:r>
              <w:rPr>
                <w:rFonts w:hint="eastAsia"/>
                <w:lang w:val="en-US" w:eastAsia="zh-CN"/>
              </w:rPr>
              <w:t>1798</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eastAsia"/>
                <w:lang w:val="en-US" w:eastAsia="zh-CN"/>
              </w:rPr>
            </w:pPr>
            <w:r>
              <w:rPr>
                <w:rFonts w:hint="eastAsia"/>
                <w:lang w:val="en-US" w:eastAsia="zh-CN"/>
              </w:rPr>
              <w:t>进气形式</w:t>
            </w:r>
          </w:p>
        </w:tc>
        <w:tc>
          <w:tcPr>
            <w:tcW w:w="6060" w:type="dxa"/>
            <w:noWrap w:val="0"/>
            <w:vAlign w:val="center"/>
          </w:tcPr>
          <w:p>
            <w:pPr>
              <w:pStyle w:val="31"/>
              <w:jc w:val="center"/>
              <w:rPr>
                <w:rFonts w:hint="eastAsia" w:eastAsia="宋体"/>
                <w:lang w:val="en-US" w:eastAsia="zh-CN"/>
              </w:rPr>
            </w:pPr>
            <w:r>
              <w:rPr>
                <w:rFonts w:hint="eastAsia"/>
                <w:lang w:val="en-US" w:eastAsia="zh-CN"/>
              </w:rPr>
              <w:t>涡轮增压</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气缸排列形式</w:t>
            </w:r>
          </w:p>
        </w:tc>
        <w:tc>
          <w:tcPr>
            <w:tcW w:w="6060" w:type="dxa"/>
            <w:noWrap w:val="0"/>
            <w:vAlign w:val="center"/>
          </w:tcPr>
          <w:p>
            <w:pPr>
              <w:pStyle w:val="31"/>
              <w:jc w:val="center"/>
              <w:rPr>
                <w:rFonts w:hint="eastAsia" w:eastAsia="宋体"/>
                <w:lang w:val="en-US" w:eastAsia="zh-CN"/>
              </w:rPr>
            </w:pPr>
            <w:r>
              <w:rPr>
                <w:rFonts w:hint="eastAsia"/>
                <w:lang w:val="en-US" w:eastAsia="zh-CN"/>
              </w:rPr>
              <w:t>直列四缸</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气缸数（个）</w:t>
            </w:r>
          </w:p>
        </w:tc>
        <w:tc>
          <w:tcPr>
            <w:tcW w:w="6060" w:type="dxa"/>
            <w:noWrap w:val="0"/>
            <w:vAlign w:val="center"/>
          </w:tcPr>
          <w:p>
            <w:pPr>
              <w:pStyle w:val="31"/>
              <w:jc w:val="center"/>
              <w:rPr>
                <w:rFonts w:hint="default" w:eastAsia="宋体"/>
                <w:lang w:val="en-US" w:eastAsia="zh-CN"/>
              </w:rPr>
            </w:pPr>
            <w:r>
              <w:rPr>
                <w:rFonts w:hint="eastAsia"/>
                <w:lang w:val="en-US" w:eastAsia="zh-CN"/>
              </w:rPr>
              <w:t>4</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每缸气门数（个）</w:t>
            </w:r>
          </w:p>
        </w:tc>
        <w:tc>
          <w:tcPr>
            <w:tcW w:w="6060" w:type="dxa"/>
            <w:noWrap w:val="0"/>
            <w:vAlign w:val="center"/>
          </w:tcPr>
          <w:p>
            <w:pPr>
              <w:pStyle w:val="31"/>
              <w:jc w:val="center"/>
              <w:rPr>
                <w:rFonts w:hint="eastAsia" w:eastAsia="宋体"/>
                <w:lang w:val="en-US" w:eastAsia="zh-CN"/>
              </w:rPr>
            </w:pPr>
            <w:r>
              <w:rPr>
                <w:rFonts w:hint="eastAsia"/>
                <w:lang w:val="en-US" w:eastAsia="zh-CN"/>
              </w:rPr>
              <w:t>4</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压缩比</w:t>
            </w:r>
          </w:p>
        </w:tc>
        <w:tc>
          <w:tcPr>
            <w:tcW w:w="6060" w:type="dxa"/>
            <w:noWrap w:val="0"/>
            <w:vAlign w:val="center"/>
          </w:tcPr>
          <w:p>
            <w:pPr>
              <w:pStyle w:val="31"/>
              <w:jc w:val="center"/>
              <w:rPr>
                <w:rFonts w:hint="default" w:eastAsia="宋体"/>
                <w:lang w:val="en-US" w:eastAsia="zh-CN"/>
              </w:rPr>
            </w:pPr>
            <w:r>
              <w:rPr>
                <w:rFonts w:hint="eastAsia"/>
                <w:lang w:val="en-US" w:eastAsia="zh-CN"/>
              </w:rPr>
              <w:t>9.6</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配气机构</w:t>
            </w:r>
          </w:p>
        </w:tc>
        <w:tc>
          <w:tcPr>
            <w:tcW w:w="6060" w:type="dxa"/>
            <w:noWrap w:val="0"/>
            <w:vAlign w:val="center"/>
          </w:tcPr>
          <w:p>
            <w:pPr>
              <w:pStyle w:val="31"/>
              <w:jc w:val="center"/>
              <w:rPr>
                <w:rFonts w:hint="eastAsia" w:eastAsia="宋体"/>
                <w:lang w:val="en-US" w:eastAsia="zh-CN"/>
              </w:rPr>
            </w:pPr>
            <w:r>
              <w:rPr>
                <w:rFonts w:hint="eastAsia"/>
                <w:lang w:val="en-US" w:eastAsia="zh-CN"/>
              </w:rPr>
              <w:t>顶置双凸轮轴</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缸径（mm）</w:t>
            </w:r>
          </w:p>
        </w:tc>
        <w:tc>
          <w:tcPr>
            <w:tcW w:w="6060" w:type="dxa"/>
            <w:noWrap w:val="0"/>
            <w:vAlign w:val="center"/>
          </w:tcPr>
          <w:p>
            <w:pPr>
              <w:pStyle w:val="31"/>
              <w:jc w:val="center"/>
              <w:rPr>
                <w:rFonts w:hint="default" w:eastAsia="宋体"/>
                <w:lang w:val="en-US" w:eastAsia="zh-CN"/>
              </w:rPr>
            </w:pPr>
            <w:r>
              <w:rPr>
                <w:rFonts w:hint="eastAsia"/>
                <w:lang w:val="en-US" w:eastAsia="zh-CN"/>
              </w:rPr>
              <w:t>82.5</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行程（mm）</w:t>
            </w:r>
          </w:p>
        </w:tc>
        <w:tc>
          <w:tcPr>
            <w:tcW w:w="6060" w:type="dxa"/>
            <w:noWrap w:val="0"/>
            <w:vAlign w:val="center"/>
          </w:tcPr>
          <w:p>
            <w:pPr>
              <w:pStyle w:val="31"/>
              <w:jc w:val="center"/>
              <w:rPr>
                <w:rFonts w:hint="default" w:eastAsia="宋体"/>
                <w:lang w:val="en-US" w:eastAsia="zh-CN"/>
              </w:rPr>
            </w:pPr>
            <w:r>
              <w:rPr>
                <w:rFonts w:hint="eastAsia"/>
                <w:lang w:val="en-US" w:eastAsia="zh-CN"/>
              </w:rPr>
              <w:t>84.1</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最大扭矩</w:t>
            </w:r>
          </w:p>
        </w:tc>
        <w:tc>
          <w:tcPr>
            <w:tcW w:w="6060" w:type="dxa"/>
            <w:noWrap w:val="0"/>
            <w:vAlign w:val="center"/>
          </w:tcPr>
          <w:p>
            <w:pPr>
              <w:pStyle w:val="31"/>
              <w:jc w:val="center"/>
              <w:rPr>
                <w:rFonts w:hint="default" w:eastAsia="宋体"/>
                <w:lang w:val="en-US" w:eastAsia="zh-CN"/>
              </w:rPr>
            </w:pPr>
            <w:r>
              <w:rPr>
                <w:rFonts w:hint="eastAsia"/>
                <w:lang w:val="en-US" w:eastAsia="zh-CN"/>
              </w:rPr>
              <w:t>250Nm/1500-4200rpm</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最大功率</w:t>
            </w:r>
          </w:p>
        </w:tc>
        <w:tc>
          <w:tcPr>
            <w:tcW w:w="6060" w:type="dxa"/>
            <w:noWrap w:val="0"/>
            <w:vAlign w:val="center"/>
          </w:tcPr>
          <w:p>
            <w:pPr>
              <w:pStyle w:val="31"/>
              <w:jc w:val="center"/>
              <w:rPr>
                <w:rFonts w:hint="eastAsia"/>
              </w:rPr>
            </w:pPr>
            <w:r>
              <w:rPr>
                <w:rFonts w:hint="eastAsia"/>
              </w:rPr>
              <w:t>118kW/5000-6200 rpm</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缸盖材料</w:t>
            </w:r>
          </w:p>
        </w:tc>
        <w:tc>
          <w:tcPr>
            <w:tcW w:w="6060" w:type="dxa"/>
            <w:noWrap w:val="0"/>
            <w:vAlign w:val="center"/>
          </w:tcPr>
          <w:p>
            <w:pPr>
              <w:pStyle w:val="31"/>
              <w:jc w:val="center"/>
              <w:rPr>
                <w:rFonts w:hint="eastAsia" w:eastAsia="宋体"/>
                <w:lang w:val="en-US" w:eastAsia="zh-CN"/>
              </w:rPr>
            </w:pPr>
            <w:r>
              <w:rPr>
                <w:rFonts w:hint="eastAsia"/>
                <w:lang w:val="en-US" w:eastAsia="zh-CN"/>
              </w:rPr>
              <w:t>铝合金</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缸体材料</w:t>
            </w:r>
          </w:p>
        </w:tc>
        <w:tc>
          <w:tcPr>
            <w:tcW w:w="6060" w:type="dxa"/>
            <w:noWrap w:val="0"/>
            <w:vAlign w:val="center"/>
          </w:tcPr>
          <w:p>
            <w:pPr>
              <w:pStyle w:val="31"/>
              <w:jc w:val="center"/>
              <w:rPr>
                <w:rFonts w:hint="eastAsia" w:eastAsia="宋体"/>
                <w:lang w:val="en-US" w:eastAsia="zh-CN"/>
              </w:rPr>
            </w:pPr>
            <w:r>
              <w:rPr>
                <w:rFonts w:hint="eastAsia"/>
                <w:lang w:val="en-US" w:eastAsia="zh-CN"/>
              </w:rPr>
              <w:t>铸铁</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45" w:type="dxa"/>
            <w:noWrap w:val="0"/>
            <w:vAlign w:val="center"/>
          </w:tcPr>
          <w:p>
            <w:pPr>
              <w:pStyle w:val="31"/>
              <w:jc w:val="center"/>
              <w:rPr>
                <w:rFonts w:hint="default"/>
                <w:lang w:val="en-US" w:eastAsia="zh-CN"/>
              </w:rPr>
            </w:pPr>
            <w:r>
              <w:rPr>
                <w:rFonts w:hint="eastAsia"/>
                <w:lang w:val="en-US" w:eastAsia="zh-CN"/>
              </w:rPr>
              <w:t>燃油供油方式</w:t>
            </w:r>
          </w:p>
        </w:tc>
        <w:tc>
          <w:tcPr>
            <w:tcW w:w="6060" w:type="dxa"/>
            <w:noWrap w:val="0"/>
            <w:vAlign w:val="center"/>
          </w:tcPr>
          <w:p>
            <w:pPr>
              <w:pStyle w:val="31"/>
              <w:jc w:val="center"/>
              <w:rPr>
                <w:rFonts w:hint="default" w:eastAsia="宋体"/>
                <w:lang w:val="en-US" w:eastAsia="zh-CN"/>
              </w:rPr>
            </w:pPr>
            <w:r>
              <w:rPr>
                <w:rFonts w:hint="eastAsia"/>
                <w:lang w:val="en-US" w:eastAsia="zh-CN"/>
              </w:rPr>
              <w:t>汽油直喷</w:t>
            </w:r>
          </w:p>
        </w:tc>
      </w:tr>
    </w:tbl>
    <w:p>
      <w:pPr>
        <w:pStyle w:val="31"/>
        <w:jc w:val="left"/>
      </w:pPr>
    </w:p>
    <w:p>
      <w:pPr>
        <w:pStyle w:val="24"/>
        <w:rPr>
          <w:rFonts w:hint="eastAsia"/>
          <w:color w:val="FF0000"/>
          <w:u w:val="single"/>
        </w:rPr>
      </w:pPr>
      <w:r>
        <w:rPr>
          <w:rFonts w:hint="eastAsia"/>
        </w:rPr>
        <w:t>2  构造分解分析</w:t>
      </w:r>
    </w:p>
    <w:p>
      <w:pPr>
        <w:pStyle w:val="25"/>
      </w:pPr>
      <w:r>
        <w:rPr>
          <w:rFonts w:hint="eastAsia"/>
        </w:rPr>
        <w:t>2.</w:t>
      </w:r>
      <w:r>
        <w:t>1 机体</w:t>
      </w:r>
    </w:p>
    <w:p>
      <w:pPr>
        <w:pStyle w:val="26"/>
        <w:rPr>
          <w:rFonts w:hint="eastAsia"/>
        </w:rPr>
      </w:pPr>
      <w:r>
        <w:rPr>
          <w:rFonts w:hint="eastAsia"/>
        </w:rPr>
        <w:t>2.</w:t>
      </w:r>
      <w:r>
        <w:t>1</w:t>
      </w:r>
      <w:r>
        <w:rPr>
          <w:rFonts w:hint="eastAsia"/>
        </w:rPr>
        <w:t>.</w:t>
      </w:r>
      <w:r>
        <w:t xml:space="preserve">1 </w:t>
      </w:r>
      <w:r>
        <w:rPr>
          <w:rFonts w:hint="eastAsia"/>
        </w:rPr>
        <w:t>气缸体</w:t>
      </w:r>
    </w:p>
    <w:p>
      <w:pPr>
        <w:pStyle w:val="23"/>
        <w:rPr>
          <w:rFonts w:hint="default" w:eastAsia="宋体"/>
          <w:lang w:val="en-US" w:eastAsia="zh-CN"/>
        </w:rPr>
      </w:pPr>
      <w:r>
        <w:rPr>
          <w:rFonts w:hint="eastAsia"/>
          <w:lang w:val="en-US" w:eastAsia="zh-CN"/>
        </w:rPr>
        <w:t>气缸体是发动机的骨架，用于安装发动机各个机构，其包括了气缸、曲轴箱、曲轴承座等部件。</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668480" behindDoc="0" locked="0" layoutInCell="1" allowOverlap="1">
                <wp:simplePos x="0" y="0"/>
                <wp:positionH relativeFrom="column">
                  <wp:posOffset>2346960</wp:posOffset>
                </wp:positionH>
                <wp:positionV relativeFrom="paragraph">
                  <wp:posOffset>2092960</wp:posOffset>
                </wp:positionV>
                <wp:extent cx="2835910" cy="220345"/>
                <wp:effectExtent l="635" t="42545" r="13335" b="11430"/>
                <wp:wrapNone/>
                <wp:docPr id="45" name="直接箭头连接符 45"/>
                <wp:cNvGraphicFramePr/>
                <a:graphic xmlns:a="http://schemas.openxmlformats.org/drawingml/2006/main">
                  <a:graphicData uri="http://schemas.microsoft.com/office/word/2010/wordprocessingShape">
                    <wps:wsp>
                      <wps:cNvCnPr/>
                      <wps:spPr>
                        <a:xfrm flipV="1">
                          <a:off x="3261360" y="4947285"/>
                          <a:ext cx="2835910" cy="2203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84.8pt;margin-top:164.8pt;height:17.35pt;width:223.3pt;z-index:251668480;mso-width-relative:page;mso-height-relative:page;" filled="f" stroked="t" coordsize="21600,21600" o:gfxdata="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k4H0NoAAAALAQAADwAAAAAAAAABACAAAAAiAAAAZHJzL2Rvd25yZXYu&#10;eG1sUEsBAhQAFAAAAAgAh07iQKnwQosyAgAAHQQAAA4AAAAAAAAAAQAgAAAAKQEAAGRycy9lMm9E&#10;b2MueG1sUEsFBgAAAAAGAAYAWQEAAM0FA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5315585</wp:posOffset>
                </wp:positionH>
                <wp:positionV relativeFrom="paragraph">
                  <wp:posOffset>1940560</wp:posOffset>
                </wp:positionV>
                <wp:extent cx="748030" cy="296545"/>
                <wp:effectExtent l="4445" t="4445" r="9525" b="19050"/>
                <wp:wrapNone/>
                <wp:docPr id="44" name="文本框 44"/>
                <wp:cNvGraphicFramePr/>
                <a:graphic xmlns:a="http://schemas.openxmlformats.org/drawingml/2006/main">
                  <a:graphicData uri="http://schemas.microsoft.com/office/word/2010/wordprocessingShape">
                    <wps:wsp>
                      <wps:cNvSpPr txBox="1"/>
                      <wps:spPr>
                        <a:xfrm>
                          <a:off x="6229985" y="4794885"/>
                          <a:ext cx="748030" cy="296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主轴承座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8.55pt;margin-top:152.8pt;height:23.35pt;width:58.9pt;z-index:251667456;mso-width-relative:page;mso-height-relative:page;" fillcolor="#FFFFFF [3201]" filled="t" stroked="t" coordsize="21600,21600" o:gfxdata="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JTgUFfYAAAACwEAAA8AAAAAAAAAAQAgAAAAIgAAAGRycy9kb3ducmV2LnhtbFBLAQIU&#10;ABQAAAAIAIdO4kCKK/1XZQIAAMQEAAAOAAAAAAAAAAEAIAAAACcBAABkcnMvZTJvRG9jLnhtbFBL&#10;BQYAAAAABgAGAFkBAAD+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主轴承座</w:t>
                      </w:r>
                    </w:p>
                  </w:txbxContent>
                </v:textbox>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108585</wp:posOffset>
                </wp:positionH>
                <wp:positionV relativeFrom="paragraph">
                  <wp:posOffset>2624455</wp:posOffset>
                </wp:positionV>
                <wp:extent cx="601345" cy="302260"/>
                <wp:effectExtent l="4445" t="4445" r="19050" b="13335"/>
                <wp:wrapNone/>
                <wp:docPr id="43" name="文本框 43"/>
                <wp:cNvGraphicFramePr/>
                <a:graphic xmlns:a="http://schemas.openxmlformats.org/drawingml/2006/main">
                  <a:graphicData uri="http://schemas.microsoft.com/office/word/2010/wordprocessingShape">
                    <wps:wsp>
                      <wps:cNvSpPr txBox="1"/>
                      <wps:spPr>
                        <a:xfrm>
                          <a:off x="1022985" y="5478780"/>
                          <a:ext cx="601345" cy="3022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曲轴箱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5pt;margin-top:206.65pt;height:23.8pt;width:47.35pt;z-index:251666432;mso-width-relative:page;mso-height-relative:page;" fillcolor="#FFFFFF [3201]" filled="t" stroked="t" coordsize="21600,21600" o:gfxdata="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BkCaQ9UAAAAKAQAADwAAAAAAAAABACAAAAAiAAAAZHJzL2Rvd25yZXYueG1sUEsBAhQAFAAA&#10;AAgAh07iQOJKTkFkAgAAxAQAAA4AAAAAAAAAAQAgAAAAJAEAAGRycy9lMm9Eb2MueG1sUEsFBgAA&#10;AAAGAAYAWQEAAPo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曲轴箱</w:t>
                      </w:r>
                    </w:p>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709930</wp:posOffset>
                </wp:positionH>
                <wp:positionV relativeFrom="paragraph">
                  <wp:posOffset>2573655</wp:posOffset>
                </wp:positionV>
                <wp:extent cx="1676400" cy="212090"/>
                <wp:effectExtent l="0" t="4445" r="15240" b="42545"/>
                <wp:wrapNone/>
                <wp:docPr id="42" name="直接箭头连接符 42"/>
                <wp:cNvGraphicFramePr/>
                <a:graphic xmlns:a="http://schemas.openxmlformats.org/drawingml/2006/main">
                  <a:graphicData uri="http://schemas.microsoft.com/office/word/2010/wordprocessingShape">
                    <wps:wsp>
                      <wps:cNvCnPr/>
                      <wps:spPr>
                        <a:xfrm flipH="1">
                          <a:off x="1624330" y="5427980"/>
                          <a:ext cx="1676400" cy="212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55.9pt;margin-top:202.65pt;height:16.7pt;width:132pt;z-index:251665408;mso-width-relative:page;mso-height-relative:page;" filled="f" stroked="t" coordsize="21600,21600" o:gfxdata="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fL/M62gAAAAsBAAAPAAAAAAAAAAEAIAAAACIAAABkcnMvZG93bnJldi54bWxQ&#10;SwECFAAUAAAACACHTuJAd2AFly4CAAAdBAAADgAAAAAAAAABACAAAAApAQAAZHJzL2Uyb0RvYy54&#10;bWxQSwUGAAAAAAYABgBZAQAAyQ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127635</wp:posOffset>
                </wp:positionH>
                <wp:positionV relativeFrom="paragraph">
                  <wp:posOffset>389255</wp:posOffset>
                </wp:positionV>
                <wp:extent cx="481965" cy="254000"/>
                <wp:effectExtent l="4445" t="4445" r="16510" b="15875"/>
                <wp:wrapNone/>
                <wp:docPr id="9" name="文本框 9"/>
                <wp:cNvGraphicFramePr/>
                <a:graphic xmlns:a="http://schemas.openxmlformats.org/drawingml/2006/main">
                  <a:graphicData uri="http://schemas.microsoft.com/office/word/2010/wordprocessingShape">
                    <wps:wsp>
                      <wps:cNvSpPr txBox="1"/>
                      <wps:spPr>
                        <a:xfrm>
                          <a:off x="999490" y="3218180"/>
                          <a:ext cx="481965" cy="254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sz w:val="21"/>
                                <w:szCs w:val="22"/>
                                <w:lang w:val="en-US" w:eastAsia="zh-CN"/>
                              </w:rPr>
                            </w:pPr>
                            <w:r>
                              <w:rPr>
                                <w:rFonts w:hint="eastAsia"/>
                                <w:sz w:val="21"/>
                                <w:szCs w:val="22"/>
                                <w:lang w:val="en-US" w:eastAsia="zh-CN"/>
                              </w:rPr>
                              <w:t>气缸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5pt;margin-top:30.65pt;height:20pt;width:37.95pt;z-index:251664384;mso-width-relative:page;mso-height-relative:page;" fillcolor="#FFFFFF [3201]" filled="t" stroked="t" coordsize="21600,21600" o:gfxdata="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d7oRy0wAAAAgBAAAPAAAAAAAAAAEAIAAAACIAAABkcnMvZG93bnJldi54bWxQSwECFAAUAAAA&#10;CACHTuJA9efP82UCAADBBAAADgAAAAAAAAABACAAAAAiAQAAZHJzL2Uyb0RvYy54bWxQSwUGAAAA&#10;AAYABgBZAQAA+QUAAAAA&#10;">
                <v:fill on="t" focussize="0,0"/>
                <v:stroke weight="0.5pt" color="#000000 [3204]" joinstyle="round"/>
                <v:imagedata o:title=""/>
                <o:lock v:ext="edit" aspectratio="f"/>
                <v:textbox>
                  <w:txbxContent>
                    <w:p>
                      <w:pPr>
                        <w:rPr>
                          <w:rFonts w:hint="eastAsia" w:eastAsia="宋体"/>
                          <w:sz w:val="21"/>
                          <w:szCs w:val="22"/>
                          <w:lang w:val="en-US" w:eastAsia="zh-CN"/>
                        </w:rPr>
                      </w:pPr>
                      <w:r>
                        <w:rPr>
                          <w:rFonts w:hint="eastAsia"/>
                          <w:sz w:val="21"/>
                          <w:szCs w:val="22"/>
                          <w:lang w:val="en-US" w:eastAsia="zh-CN"/>
                        </w:rPr>
                        <w:t>气缸</w:t>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768985</wp:posOffset>
                </wp:positionH>
                <wp:positionV relativeFrom="paragraph">
                  <wp:posOffset>567055</wp:posOffset>
                </wp:positionV>
                <wp:extent cx="1659255" cy="321945"/>
                <wp:effectExtent l="0" t="32385" r="1905" b="11430"/>
                <wp:wrapNone/>
                <wp:docPr id="3" name="直接箭头连接符 3"/>
                <wp:cNvGraphicFramePr/>
                <a:graphic xmlns:a="http://schemas.openxmlformats.org/drawingml/2006/main">
                  <a:graphicData uri="http://schemas.microsoft.com/office/word/2010/wordprocessingShape">
                    <wps:wsp>
                      <wps:cNvCnPr/>
                      <wps:spPr>
                        <a:xfrm flipH="1" flipV="1">
                          <a:off x="1683385" y="3421380"/>
                          <a:ext cx="1659255" cy="3219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0.55pt;margin-top:44.65pt;height:25.35pt;width:130.65pt;z-index:251663360;mso-width-relative:page;mso-height-relative:page;" filled="f" stroked="t" coordsize="21600,21600" o:gfxdata="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d51L0tcAAAAKAQAADwAAAAAAAAABACAAAAAiAAAAZHJzL2Rvd25yZXYueG1sUEsB&#10;AhQAFAAAAAgAh07iQCnsrq0vAgAAJQQAAA4AAAAAAAAAAQAgAAAAJgEAAGRycy9lMm9Eb2MueG1s&#10;UEsFBgAAAAAGAAYAWQEAAMcFAAAAAA==&#10;">
                <v:fill on="f" focussize="0,0"/>
                <v:stroke color="#4A7EBB [3204]" joinstyle="round" endarrow="open"/>
                <v:imagedata o:title=""/>
                <o:lock v:ext="edit" aspectratio="f"/>
              </v:shape>
            </w:pict>
          </mc:Fallback>
        </mc:AlternateContent>
      </w:r>
      <w:r>
        <w:drawing>
          <wp:inline distT="0" distB="0" distL="114300" distR="114300">
            <wp:extent cx="3234690" cy="3234690"/>
            <wp:effectExtent l="0" t="0" r="11430"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3234690" cy="3234690"/>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lang w:val="en-US" w:eastAsia="zh-CN"/>
        </w:rPr>
      </w:pPr>
      <w:r>
        <w:rPr>
          <w:rFonts w:hint="eastAsia"/>
          <w:lang w:val="en-US" w:eastAsia="zh-CN"/>
        </w:rPr>
        <w:t>EA888缸体为铸铁材料，铸铁缸体坚固耐用、耐压能力大，热变形小，铸造成本低。由于这款发动机早期的功率调教范围跨度是非常大的，因此就需要利用铸铁缸体，充分发挥潜力，同时保证较低的成本。</w:t>
      </w:r>
    </w:p>
    <w:p>
      <w:pPr>
        <w:pStyle w:val="23"/>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lang w:val="en-US" w:eastAsia="zh-CN"/>
        </w:rPr>
      </w:pPr>
      <w:r>
        <w:rPr>
          <w:rFonts w:hint="eastAsia"/>
          <w:lang w:val="en-US" w:eastAsia="zh-CN"/>
        </w:rPr>
        <w:t>气缸体中的气缸是燃烧室的一部分，工作时活塞在其中进行往复运动，由于燃烧室内的工作需承受其产生的高温高压气体的作用，并与高速运动的活塞相对滑动。所以要求在工作中要保持密封、散热性好，能够承受较大的侧向压力。气缸旁的水套就是为了给气缸冷却而存在的，缸套一般分为干式缸套与湿式缸套，湿式缸套的气缸套外壁和冷却液直接接触，传热好，温度分布均匀，但是容易漏水，而干式缸套机体刚度比较大，加工工艺简单，但是温度分布不均匀，容易发生局部变形。同时气缸侧壁一定要做好润滑防止摩擦过热。</w:t>
      </w:r>
    </w:p>
    <w:p>
      <w:pPr>
        <w:pStyle w:val="23"/>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lang w:val="en-US" w:eastAsia="zh-CN"/>
        </w:rPr>
      </w:pPr>
      <w:r>
        <w:rPr>
          <w:rFonts w:hint="eastAsia"/>
          <w:lang w:val="en-US" w:eastAsia="zh-CN"/>
        </w:rPr>
        <w:t>曲轴箱部分的作用就是容纳曲轴，将曲轴包裹起来，一般分为龙门式、隧道式。龙门式的曲轴箱机体的纵向抗弯刚度和绕曲轴轴线的扭转刚度得到显著提高，能承受较大机械负荷，但是加工比较复杂，一般用于大排量汽油机和一般柴油机；隧道式的曲轴箱的汽缸体曲轴的主轴承孔为整体式的，采用滚动轴承，主轴承孔比较大，曲轴从汽缸体后部装入，隧道式的曲轴箱结构紧凑、刚度和强度好，但是对加工精度要求高，工艺性较差，曲轴拆装不方便。</w:t>
      </w:r>
    </w:p>
    <w:p>
      <w:pPr>
        <w:pStyle w:val="23"/>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lang w:val="en-US" w:eastAsia="zh-CN"/>
        </w:rPr>
      </w:pPr>
      <w:r>
        <w:rPr>
          <w:rFonts w:hint="eastAsia"/>
          <w:lang w:val="en-US" w:eastAsia="zh-CN"/>
        </w:rPr>
        <w:t>主轴承座是支承曲轴的部件，与曲轴相对转动。与主轴承座配套使用的主轴承盖分为单体式与整体式两种。EA888发动机主轴承盖为单体式的。整体式为将主轴承盖都安装在一个盖子上组成整体式主轴承盖。</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lang w:val="en-US" w:eastAsia="zh-CN"/>
        </w:rPr>
      </w:pPr>
      <w:r>
        <w:drawing>
          <wp:inline distT="0" distB="0" distL="114300" distR="114300">
            <wp:extent cx="4523740" cy="2630170"/>
            <wp:effectExtent l="0" t="0" r="2540"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9"/>
                    <a:stretch>
                      <a:fillRect/>
                    </a:stretch>
                  </pic:blipFill>
                  <pic:spPr>
                    <a:xfrm>
                      <a:off x="0" y="0"/>
                      <a:ext cx="4523740" cy="2630170"/>
                    </a:xfrm>
                    <a:prstGeom prst="rect">
                      <a:avLst/>
                    </a:prstGeom>
                    <a:noFill/>
                    <a:ln>
                      <a:noFill/>
                    </a:ln>
                  </pic:spPr>
                </pic:pic>
              </a:graphicData>
            </a:graphic>
          </wp:inline>
        </w:drawing>
      </w:r>
    </w:p>
    <w:p>
      <w:pPr>
        <w:pStyle w:val="23"/>
      </w:pPr>
    </w:p>
    <w:p>
      <w:pPr>
        <w:pStyle w:val="23"/>
      </w:pPr>
    </w:p>
    <w:p>
      <w:pPr>
        <w:pStyle w:val="23"/>
      </w:pPr>
    </w:p>
    <w:p>
      <w:pPr>
        <w:pStyle w:val="26"/>
        <w:rPr>
          <w:rFonts w:hint="eastAsia"/>
        </w:rPr>
      </w:pPr>
      <w:r>
        <w:rPr>
          <w:rFonts w:hint="eastAsia"/>
        </w:rPr>
        <w:t>2.</w:t>
      </w:r>
      <w:r>
        <w:t>1</w:t>
      </w:r>
      <w:r>
        <w:rPr>
          <w:rFonts w:hint="eastAsia"/>
        </w:rPr>
        <w:t>.</w:t>
      </w:r>
      <w:r>
        <w:t xml:space="preserve">2 </w:t>
      </w:r>
      <w:r>
        <w:rPr>
          <w:rFonts w:hint="eastAsia"/>
        </w:rPr>
        <w:t>气缸盖</w:t>
      </w:r>
    </w:p>
    <w:p>
      <w:pPr>
        <w:pStyle w:val="23"/>
        <w:rPr>
          <w:rFonts w:hint="eastAsia" w:eastAsia="宋体"/>
          <w:lang w:val="en-US" w:eastAsia="zh-CN"/>
        </w:rPr>
      </w:pPr>
      <w:r>
        <w:rPr>
          <w:rFonts w:hint="eastAsia"/>
          <w:lang w:val="en-US" w:eastAsia="zh-CN"/>
        </w:rPr>
        <w:t>气缸盖的作用是封闭气缸，组成燃烧室的一部分，做为气门机构的载体。缸盖工作在高温高压环境下。对其密封与散热性能要求均较高。一般来说缸盖是整体式的一个，但是当大缸径机一盖难以压紧是通常会采用分块式。</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3532505" cy="2244090"/>
            <wp:effectExtent l="0" t="0" r="3175"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3532505" cy="2244090"/>
                    </a:xfrm>
                    <a:prstGeom prst="rect">
                      <a:avLst/>
                    </a:prstGeom>
                    <a:noFill/>
                    <a:ln>
                      <a:noFill/>
                    </a:ln>
                  </pic:spPr>
                </pic:pic>
              </a:graphicData>
            </a:graphic>
          </wp:inline>
        </w:drawing>
      </w:r>
      <w:r>
        <w:rPr>
          <w:sz w:val="24"/>
        </w:rPr>
        <mc:AlternateContent>
          <mc:Choice Requires="wps">
            <w:drawing>
              <wp:anchor distT="0" distB="0" distL="114300" distR="114300" simplePos="0" relativeHeight="251670528" behindDoc="0" locked="0" layoutInCell="1" allowOverlap="1">
                <wp:simplePos x="0" y="0"/>
                <wp:positionH relativeFrom="column">
                  <wp:posOffset>5436870</wp:posOffset>
                </wp:positionH>
                <wp:positionV relativeFrom="paragraph">
                  <wp:posOffset>953135</wp:posOffset>
                </wp:positionV>
                <wp:extent cx="601345" cy="659765"/>
                <wp:effectExtent l="4445" t="4445" r="19050" b="6350"/>
                <wp:wrapNone/>
                <wp:docPr id="48" name="文本框 48"/>
                <wp:cNvGraphicFramePr/>
                <a:graphic xmlns:a="http://schemas.openxmlformats.org/drawingml/2006/main">
                  <a:graphicData uri="http://schemas.microsoft.com/office/word/2010/wordprocessingShape">
                    <wps:wsp>
                      <wps:cNvSpPr txBox="1"/>
                      <wps:spPr>
                        <a:xfrm>
                          <a:off x="6351270" y="2156460"/>
                          <a:ext cx="601345" cy="659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燃烧室组成部分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8.1pt;margin-top:75.05pt;height:51.95pt;width:47.35pt;z-index:251670528;mso-width-relative:page;mso-height-relative:page;" fillcolor="#FFFFFF [3201]" filled="t" stroked="t" coordsize="21600,21600" o:gfxdata="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FjKnNcAAAALAQAADwAAAAAAAAABACAAAAAiAAAAZHJzL2Rvd25yZXYueG1sUEsBAhQAFAAA&#10;AAgAh07iQDOP5nBiAgAAxAQAAA4AAAAAAAAAAQAgAAAAJgEAAGRycy9lMm9Eb2MueG1sUEsFBgAA&#10;AAAGAAYAWQEAAPo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燃烧室组成部分</w:t>
                      </w:r>
                    </w:p>
                  </w:txbxContent>
                </v:textbox>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3667760</wp:posOffset>
                </wp:positionH>
                <wp:positionV relativeFrom="paragraph">
                  <wp:posOffset>1130935</wp:posOffset>
                </wp:positionV>
                <wp:extent cx="1616710" cy="338455"/>
                <wp:effectExtent l="1270" t="30480" r="12700" b="12065"/>
                <wp:wrapNone/>
                <wp:docPr id="47" name="直接箭头连接符 47"/>
                <wp:cNvGraphicFramePr/>
                <a:graphic xmlns:a="http://schemas.openxmlformats.org/drawingml/2006/main">
                  <a:graphicData uri="http://schemas.microsoft.com/office/word/2010/wordprocessingShape">
                    <wps:wsp>
                      <wps:cNvCnPr/>
                      <wps:spPr>
                        <a:xfrm flipV="1">
                          <a:off x="4582160" y="2334260"/>
                          <a:ext cx="1616710" cy="3384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88.8pt;margin-top:89.05pt;height:26.65pt;width:127.3pt;z-index:251669504;mso-width-relative:page;mso-height-relative:page;" filled="f" stroked="t" coordsize="21600,21600" o:gfxdata="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FmvR27bAAAACwEAAA8AAAAAAAAAAQAgAAAAIgAAAGRycy9kb3ducmV2Lnht&#10;bFBLAQIUABQAAAAIAIdO4kBqRjh4LwIAAB0EAAAOAAAAAAAAAAEAIAAAACoBAABkcnMvZTJvRG9j&#10;LnhtbFBLBQYAAAAABgAGAFkBAADLBQAAAAA=&#10;">
                <v:fill on="f" focussize="0,0"/>
                <v:stroke color="#4A7EBB [3204]" joinstyle="round" endarrow="open"/>
                <v:imagedata o:title=""/>
                <o:lock v:ext="edit" aspectratio="f"/>
              </v:shape>
            </w:pict>
          </mc:Fallback>
        </mc:AlternateContent>
      </w:r>
      <w:r>
        <w:drawing>
          <wp:inline distT="0" distB="0" distL="114300" distR="114300">
            <wp:extent cx="3646805" cy="2926715"/>
            <wp:effectExtent l="0" t="0" r="10795"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3646805" cy="2926715"/>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eastAsia="宋体"/>
          <w:lang w:val="en-US" w:eastAsia="zh-CN"/>
        </w:rPr>
      </w:pPr>
      <w:r>
        <w:rPr>
          <w:rFonts w:hint="eastAsia"/>
          <w:lang w:val="en-US" w:eastAsia="zh-CN"/>
        </w:rPr>
        <w:t>火花塞将会放置在燃烧室组成部分的四个孔中。</w:t>
      </w:r>
    </w:p>
    <w:p>
      <w:pPr>
        <w:pStyle w:val="26"/>
        <w:rPr>
          <w:rFonts w:hint="eastAsia"/>
        </w:rPr>
      </w:pPr>
      <w:r>
        <w:t>2</w:t>
      </w:r>
      <w:r>
        <w:rPr>
          <w:rFonts w:hint="eastAsia"/>
        </w:rPr>
        <w:t>.</w:t>
      </w:r>
      <w:r>
        <w:t>1</w:t>
      </w:r>
      <w:r>
        <w:rPr>
          <w:rFonts w:hint="eastAsia"/>
        </w:rPr>
        <w:t>.</w:t>
      </w:r>
      <w:r>
        <w:t xml:space="preserve">3 </w:t>
      </w:r>
      <w:r>
        <w:rPr>
          <w:rFonts w:hint="eastAsia"/>
        </w:rPr>
        <w:t>缸垫</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933700" cy="2000250"/>
            <wp:effectExtent l="0" t="0" r="7620"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2933700" cy="2000250"/>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eastAsia="宋体"/>
          <w:lang w:val="en-US" w:eastAsia="zh-CN"/>
        </w:rPr>
      </w:pPr>
      <w:r>
        <w:rPr>
          <w:rFonts w:hint="eastAsia"/>
          <w:lang w:val="en-US" w:eastAsia="zh-CN"/>
        </w:rPr>
        <w:t>缸垫安装在缸体与缸盖之间，主要作用是补偿缸体与缸盖之间的缝隙，保证气缸的密封性，同时也有防止漏水漏油的功用。</w:t>
      </w:r>
    </w:p>
    <w:p>
      <w:pPr>
        <w:pStyle w:val="26"/>
        <w:rPr>
          <w:rFonts w:hint="eastAsia"/>
          <w:lang w:val="en-US" w:eastAsia="zh-CN"/>
        </w:rPr>
      </w:pPr>
      <w:r>
        <w:rPr>
          <w:rFonts w:hint="eastAsia"/>
        </w:rPr>
        <w:t>2.</w:t>
      </w:r>
      <w:r>
        <w:t>1</w:t>
      </w:r>
      <w:r>
        <w:rPr>
          <w:rFonts w:hint="eastAsia"/>
        </w:rPr>
        <w:t>.</w:t>
      </w:r>
      <w:r>
        <w:t xml:space="preserve">4 </w:t>
      </w:r>
      <w:r>
        <w:rPr>
          <w:rFonts w:hint="eastAsia"/>
          <w:lang w:val="en-US" w:eastAsia="zh-CN"/>
        </w:rPr>
        <w:t>气缸盖罩</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463165" cy="2407920"/>
            <wp:effectExtent l="0" t="0" r="5715"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2463165"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46350" cy="2409190"/>
            <wp:effectExtent l="0" t="0" r="13970" b="1397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2546350" cy="2409190"/>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lang w:val="en-US" w:eastAsia="zh-CN"/>
        </w:rPr>
      </w:pPr>
      <w:r>
        <w:rPr>
          <w:rFonts w:hint="eastAsia"/>
          <w:lang w:val="en-US" w:eastAsia="zh-CN"/>
        </w:rPr>
        <w:t>缸盖罩最基本的功能是遮盖并密封气缸盖，将机油保持在内部，同时将污垢和湿气等污染物隔绝于外。其次还可以将机油与空气隔离。在发动机的运行过程中会形成油雾。气缸盖罩较冷的内表面会聚集油雾，使机油冷凝并向下流回机油壳。同时，气缸盖罩的还能充当机油加注口、作为传感器安装支座，这包括凸轮轴位置和凸轮轴正时传感器。</w:t>
      </w:r>
    </w:p>
    <w:p>
      <w:pPr>
        <w:pStyle w:val="25"/>
        <w:keepNext/>
        <w:keepLines/>
        <w:pageBreakBefore w:val="0"/>
        <w:widowControl w:val="0"/>
        <w:kinsoku/>
        <w:wordWrap/>
        <w:overflowPunct/>
        <w:topLinePunct w:val="0"/>
        <w:autoSpaceDE/>
        <w:autoSpaceDN/>
        <w:bidi w:val="0"/>
        <w:adjustRightInd/>
        <w:snapToGrid/>
        <w:spacing w:line="240" w:lineRule="auto"/>
        <w:textAlignment w:val="auto"/>
      </w:pPr>
      <w:r>
        <w:rPr>
          <w:rFonts w:hint="eastAsia"/>
        </w:rPr>
        <w:t>2.</w:t>
      </w:r>
      <w:r>
        <w:t>2 曲柄连杆机构</w:t>
      </w:r>
    </w:p>
    <w:p>
      <w:pPr>
        <w:pStyle w:val="25"/>
        <w:keepNext/>
        <w:keepLines/>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3472180" cy="2250440"/>
            <wp:effectExtent l="0" t="0" r="2540" b="508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5"/>
                    <a:stretch>
                      <a:fillRect/>
                    </a:stretch>
                  </pic:blipFill>
                  <pic:spPr>
                    <a:xfrm>
                      <a:off x="0" y="0"/>
                      <a:ext cx="3472180" cy="2250440"/>
                    </a:xfrm>
                    <a:prstGeom prst="rect">
                      <a:avLst/>
                    </a:prstGeom>
                    <a:noFill/>
                    <a:ln>
                      <a:noFill/>
                    </a:ln>
                  </pic:spPr>
                </pic:pic>
              </a:graphicData>
            </a:graphic>
          </wp:inline>
        </w:drawing>
      </w:r>
    </w:p>
    <w:p>
      <w:pPr>
        <w:pStyle w:val="23"/>
      </w:pPr>
    </w:p>
    <w:p>
      <w:pPr>
        <w:pStyle w:val="26"/>
        <w:keepNext/>
        <w:keepLines/>
        <w:pageBreakBefore w:val="0"/>
        <w:widowControl w:val="0"/>
        <w:kinsoku/>
        <w:wordWrap/>
        <w:overflowPunct/>
        <w:topLinePunct w:val="0"/>
        <w:autoSpaceDE/>
        <w:autoSpaceDN/>
        <w:bidi w:val="0"/>
        <w:adjustRightInd/>
        <w:snapToGrid/>
        <w:spacing w:line="240" w:lineRule="auto"/>
        <w:textAlignment w:val="auto"/>
        <w:rPr>
          <w:rFonts w:hint="eastAsia"/>
        </w:rPr>
      </w:pPr>
      <w:r>
        <w:rPr>
          <w:rFonts w:hint="eastAsia"/>
        </w:rPr>
        <w:t>2.</w:t>
      </w:r>
      <w:r>
        <w:t>2</w:t>
      </w:r>
      <w:r>
        <w:rPr>
          <w:rFonts w:hint="eastAsia"/>
        </w:rPr>
        <w:t>.</w:t>
      </w:r>
      <w:r>
        <w:t>1 活塞</w:t>
      </w:r>
      <w:r>
        <w:rPr>
          <w:rFonts w:hint="eastAsia"/>
        </w:rPr>
        <w:t>（及燃烧室）</w:t>
      </w:r>
    </w:p>
    <w:p>
      <w:pPr>
        <w:pStyle w:val="26"/>
        <w:keepNext/>
        <w:keepLines/>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679744" behindDoc="0" locked="0" layoutInCell="1" allowOverlap="1">
                <wp:simplePos x="0" y="0"/>
                <wp:positionH relativeFrom="column">
                  <wp:posOffset>650240</wp:posOffset>
                </wp:positionH>
                <wp:positionV relativeFrom="paragraph">
                  <wp:posOffset>786130</wp:posOffset>
                </wp:positionV>
                <wp:extent cx="1930400" cy="482600"/>
                <wp:effectExtent l="0" t="27305" r="5080" b="8255"/>
                <wp:wrapNone/>
                <wp:docPr id="60" name="直接箭头连接符 60"/>
                <wp:cNvGraphicFramePr/>
                <a:graphic xmlns:a="http://schemas.openxmlformats.org/drawingml/2006/main">
                  <a:graphicData uri="http://schemas.microsoft.com/office/word/2010/wordprocessingShape">
                    <wps:wsp>
                      <wps:cNvCnPr/>
                      <wps:spPr>
                        <a:xfrm flipH="1" flipV="1">
                          <a:off x="1564640" y="2263775"/>
                          <a:ext cx="1930400" cy="482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1.2pt;margin-top:61.9pt;height:38pt;width:152pt;z-index:251679744;mso-width-relative:page;mso-height-relative:page;" filled="f" stroked="t" coordsize="21600,21600" o:gfxdata="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6LG3WAAAACwEAAA8AAAAAAAAAAQAgAAAAIgAAAGRycy9kb3ducmV2Lnht&#10;bFBLAQIUABQAAAAIAIdO4kDu2OqwNAIAACcEAAAOAAAAAAAAAAEAIAAAACUBAABkcnMvZTJvRG9j&#10;LnhtbFBLBQYAAAAABgAGAFkBAADLBQ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-373380</wp:posOffset>
                </wp:positionH>
                <wp:positionV relativeFrom="paragraph">
                  <wp:posOffset>579755</wp:posOffset>
                </wp:positionV>
                <wp:extent cx="904875" cy="304800"/>
                <wp:effectExtent l="4445" t="4445" r="5080" b="10795"/>
                <wp:wrapNone/>
                <wp:docPr id="59" name="文本框 59"/>
                <wp:cNvGraphicFramePr/>
                <a:graphic xmlns:a="http://schemas.openxmlformats.org/drawingml/2006/main">
                  <a:graphicData uri="http://schemas.microsoft.com/office/word/2010/wordprocessingShape">
                    <wps:wsp>
                      <wps:cNvSpPr txBox="1"/>
                      <wps:spPr>
                        <a:xfrm>
                          <a:off x="0" y="0"/>
                          <a:ext cx="904875"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燃烧室凹坑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4pt;margin-top:45.65pt;height:24pt;width:71.25pt;z-index:251678720;mso-width-relative:page;mso-height-relative:page;" fillcolor="#FFFFFF [3201]" filled="t" stroked="t" coordsize="21600,21600" o:gfxdata="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h3riWNYA&#10;AAAJAQAADwAAAAAAAAABACAAAAAiAAAAZHJzL2Rvd25yZXYueG1sUEsBAhQAFAAAAAgAh07iQDoO&#10;St1aAgAAuAQAAA4AAAAAAAAAAQAgAAAAJQEAAGRycy9lMm9Eb2MueG1sUEsFBgAAAAAGAAYAWQEA&#10;APE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燃烧室凹坑</w:t>
                      </w:r>
                    </w:p>
                  </w:txbxContent>
                </v:textbox>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-228600</wp:posOffset>
                </wp:positionH>
                <wp:positionV relativeFrom="paragraph">
                  <wp:posOffset>2640330</wp:posOffset>
                </wp:positionV>
                <wp:extent cx="751205" cy="304800"/>
                <wp:effectExtent l="4445" t="4445" r="6350" b="10795"/>
                <wp:wrapNone/>
                <wp:docPr id="57" name="文本框 57"/>
                <wp:cNvGraphicFramePr/>
                <a:graphic xmlns:a="http://schemas.openxmlformats.org/drawingml/2006/main">
                  <a:graphicData uri="http://schemas.microsoft.com/office/word/2010/wordprocessingShape">
                    <wps:wsp>
                      <wps:cNvSpPr txBox="1"/>
                      <wps:spPr>
                        <a:xfrm>
                          <a:off x="0" y="0"/>
                          <a:ext cx="751205"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活塞销孔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pt;margin-top:207.9pt;height:24pt;width:59.15pt;z-index:251676672;mso-width-relative:page;mso-height-relative:page;" fillcolor="#FFFFFF [3201]" filled="t" stroked="t" coordsize="21600,21600" o:gfxdata="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vRjr/&#10;1gAAAAoBAAAPAAAAAAAAAAEAIAAAACIAAABkcnMvZG93bnJldi54bWxQSwECFAAUAAAACACHTuJA&#10;JwCpMVwCAAC4BAAADgAAAAAAAAABACAAAAAlAQAAZHJzL2Uyb0RvYy54bWxQSwUGAAAAAAYABgBZ&#10;AQAA8w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活塞销孔</w:t>
                      </w:r>
                    </w:p>
                  </w:txbxContent>
                </v:textbox>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591185</wp:posOffset>
                </wp:positionH>
                <wp:positionV relativeFrom="paragraph">
                  <wp:posOffset>2504440</wp:posOffset>
                </wp:positionV>
                <wp:extent cx="1633855" cy="279400"/>
                <wp:effectExtent l="0" t="4445" r="12065" b="36195"/>
                <wp:wrapNone/>
                <wp:docPr id="58" name="直接箭头连接符 58"/>
                <wp:cNvGraphicFramePr/>
                <a:graphic xmlns:a="http://schemas.openxmlformats.org/drawingml/2006/main">
                  <a:graphicData uri="http://schemas.microsoft.com/office/word/2010/wordprocessingShape">
                    <wps:wsp>
                      <wps:cNvCnPr/>
                      <wps:spPr>
                        <a:xfrm flipH="1">
                          <a:off x="1505585" y="3982085"/>
                          <a:ext cx="1633855" cy="279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6.55pt;margin-top:197.2pt;height:22pt;width:128.65pt;z-index:251677696;mso-width-relative:page;mso-height-relative:page;" filled="f" stroked="t" coordsize="21600,21600" o:gfxdata="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92pR9sAAAAKAQAADwAAAAAAAAABACAAAAAiAAAAZHJzL2Rvd25yZXYueG1s&#10;UEsBAhQAFAAAAAgAh07iQGbkjyUuAgAAHQQAAA4AAAAAAAAAAQAgAAAAKgEAAGRycy9lMm9Eb2Mu&#10;eG1sUEsFBgAAAAAGAAYAWQEAAMoFA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4959985</wp:posOffset>
                </wp:positionH>
                <wp:positionV relativeFrom="paragraph">
                  <wp:posOffset>2733675</wp:posOffset>
                </wp:positionV>
                <wp:extent cx="600710" cy="304800"/>
                <wp:effectExtent l="4445" t="4445" r="19685" b="10795"/>
                <wp:wrapNone/>
                <wp:docPr id="56" name="文本框 56"/>
                <wp:cNvGraphicFramePr/>
                <a:graphic xmlns:a="http://schemas.openxmlformats.org/drawingml/2006/main">
                  <a:graphicData uri="http://schemas.microsoft.com/office/word/2010/wordprocessingShape">
                    <wps:wsp>
                      <wps:cNvSpPr txBox="1"/>
                      <wps:spPr>
                        <a:xfrm>
                          <a:off x="0" y="0"/>
                          <a:ext cx="60071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油环槽环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0.55pt;margin-top:215.25pt;height:24pt;width:47.3pt;z-index:251675648;mso-width-relative:page;mso-height-relative:page;" fillcolor="#FFFFFF [3201]" filled="t" stroked="t" coordsize="21600,21600" o:gfxdata="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dcY/D&#10;2AAAAAsBAAAPAAAAAAAAAAEAIAAAACIAAABkcnMvZG93bnJldi54bWxQSwECFAAUAAAACACHTuJA&#10;+ycChFoCAAC4BAAADgAAAAAAAAABACAAAAAnAQAAZHJzL2Uyb0RvYy54bWxQSwUGAAAAAAYABgBZ&#10;AQAA8w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油环槽环</w:t>
                      </w:r>
                    </w:p>
                  </w:txbxContent>
                </v:textbox>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3589020</wp:posOffset>
                </wp:positionH>
                <wp:positionV relativeFrom="paragraph">
                  <wp:posOffset>2080895</wp:posOffset>
                </wp:positionV>
                <wp:extent cx="1370965" cy="85090"/>
                <wp:effectExtent l="0" t="43815" r="635" b="8255"/>
                <wp:wrapNone/>
                <wp:docPr id="53" name="直接箭头连接符 53"/>
                <wp:cNvGraphicFramePr/>
                <a:graphic xmlns:a="http://schemas.openxmlformats.org/drawingml/2006/main">
                  <a:graphicData uri="http://schemas.microsoft.com/office/word/2010/wordprocessingShape">
                    <wps:wsp>
                      <wps:cNvCnPr/>
                      <wps:spPr>
                        <a:xfrm flipV="1">
                          <a:off x="4469130" y="3635375"/>
                          <a:ext cx="1370965" cy="85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82.6pt;margin-top:163.85pt;height:6.7pt;width:107.95pt;z-index:251672576;mso-width-relative:page;mso-height-relative:page;" filled="f" stroked="t" coordsize="21600,21600" o:gfxdata="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ShQF7bAAAACwEAAA8AAAAAAAAAAQAgAAAAIgAAAGRycy9kb3ducmV2&#10;LnhtbFBLAQIUABQAAAAIAIdO4kBTlR9EMgIAABwEAAAOAAAAAAAAAAEAIAAAACoBAABkcnMvZTJv&#10;RG9jLnhtbFBLBQYAAAAABgAGAFkBAADOBQ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4104640</wp:posOffset>
                </wp:positionH>
                <wp:positionV relativeFrom="paragraph">
                  <wp:posOffset>1784985</wp:posOffset>
                </wp:positionV>
                <wp:extent cx="779145" cy="152400"/>
                <wp:effectExtent l="635" t="4445" r="12700" b="41275"/>
                <wp:wrapNone/>
                <wp:docPr id="52" name="直接箭头连接符 52"/>
                <wp:cNvGraphicFramePr/>
                <a:graphic xmlns:a="http://schemas.openxmlformats.org/drawingml/2006/main">
                  <a:graphicData uri="http://schemas.microsoft.com/office/word/2010/wordprocessingShape">
                    <wps:wsp>
                      <wps:cNvCnPr/>
                      <wps:spPr>
                        <a:xfrm>
                          <a:off x="4418330" y="3067685"/>
                          <a:ext cx="779145"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23.2pt;margin-top:140.55pt;height:12pt;width:61.35pt;z-index:251671552;mso-width-relative:page;mso-height-relative:page;" filled="f" stroked="t" coordsize="21600,21600" o:gfxdata="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f/orncAAAACwEAAA8AAAAAAAAAAQAgAAAAIgAAAGRycy9kb3ducmV2LnhtbFBL&#10;AQIUABQAAAAIAIdO4kABQ+UTKwIAABIEAAAOAAAAAAAAAAEAIAAAACsBAABkcnMvZTJvRG9jLnht&#10;bFBLBQYAAAAABgAGAFkBAADIBQ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4968240</wp:posOffset>
                </wp:positionH>
                <wp:positionV relativeFrom="paragraph">
                  <wp:posOffset>1844675</wp:posOffset>
                </wp:positionV>
                <wp:extent cx="617220" cy="304800"/>
                <wp:effectExtent l="4445" t="4445" r="18415" b="10795"/>
                <wp:wrapNone/>
                <wp:docPr id="55" name="文本框 55"/>
                <wp:cNvGraphicFramePr/>
                <a:graphic xmlns:a="http://schemas.openxmlformats.org/drawingml/2006/main">
                  <a:graphicData uri="http://schemas.microsoft.com/office/word/2010/wordprocessingShape">
                    <wps:wsp>
                      <wps:cNvSpPr txBox="1"/>
                      <wps:spPr>
                        <a:xfrm>
                          <a:off x="5840730" y="2924175"/>
                          <a:ext cx="61722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气环槽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2pt;margin-top:145.25pt;height:24pt;width:48.6pt;z-index:251674624;mso-width-relative:page;mso-height-relative:page;" fillcolor="#FFFFFF [3201]" filled="t" stroked="t" coordsize="21600,21600" o:gfxdata="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PDeDX3ZAAAACwEAAA8AAAAAAAAAAQAgAAAAIgAAAGRycy9kb3ducmV2LnhtbFBL&#10;AQIUABQAAAAIAIdO4kC56O5pZwIAAMQEAAAOAAAAAAAAAAEAIAAAACgBAABkcnMvZTJvRG9jLnht&#10;bFBLBQYAAAAABgAGAFkBAAABBg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气环槽</w:t>
                      </w:r>
                    </w:p>
                  </w:txbxContent>
                </v:textbox>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3512185</wp:posOffset>
                </wp:positionH>
                <wp:positionV relativeFrom="paragraph">
                  <wp:posOffset>2343785</wp:posOffset>
                </wp:positionV>
                <wp:extent cx="1430655" cy="558800"/>
                <wp:effectExtent l="1905" t="4445" r="0" b="15875"/>
                <wp:wrapNone/>
                <wp:docPr id="54" name="直接箭头连接符 54"/>
                <wp:cNvGraphicFramePr/>
                <a:graphic xmlns:a="http://schemas.openxmlformats.org/drawingml/2006/main">
                  <a:graphicData uri="http://schemas.microsoft.com/office/word/2010/wordprocessingShape">
                    <wps:wsp>
                      <wps:cNvCnPr/>
                      <wps:spPr>
                        <a:xfrm>
                          <a:off x="4426585" y="3821430"/>
                          <a:ext cx="1430655" cy="558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76.55pt;margin-top:184.55pt;height:44pt;width:112.65pt;z-index:251673600;mso-width-relative:page;mso-height-relative:page;" filled="f" stroked="t" coordsize="21600,21600" o:gfxdata="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BLcIXdAAAACwEAAA8AAAAAAAAAAQAgAAAAIgAAAGRycy9kb3ducmV2LnhtbFBLAQIU&#10;ABQAAAAIAIdO4kCtNzaOJwIAABMEAAAOAAAAAAAAAAEAIAAAACwBAABkcnMvZTJvRG9jLnhtbFBL&#10;BQYAAAAABgAGAFkBAADFBQAAAAA=&#10;">
                <v:fill on="f" focussize="0,0"/>
                <v:stroke color="#4A7EBB [3204]" joinstyle="round" endarrow="open"/>
                <v:imagedata o:title=""/>
                <o:lock v:ext="edit" aspectratio="f"/>
              </v:shape>
            </w:pict>
          </mc:Fallback>
        </mc:AlternateContent>
      </w:r>
      <w:r>
        <w:drawing>
          <wp:inline distT="0" distB="0" distL="114300" distR="114300">
            <wp:extent cx="3380740" cy="3181985"/>
            <wp:effectExtent l="0" t="0" r="2540" b="317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6"/>
                    <a:stretch>
                      <a:fillRect/>
                    </a:stretch>
                  </pic:blipFill>
                  <pic:spPr>
                    <a:xfrm>
                      <a:off x="0" y="0"/>
                      <a:ext cx="3380740" cy="3181985"/>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rPr>
      </w:pPr>
      <w:r>
        <w:rPr>
          <w:rFonts w:hint="eastAsia"/>
        </w:rPr>
        <w:t>活塞顶部组成燃烧室，承受气体压力，是发动机传力部件链中的第一个部件，是发动机中承受最高热负荷和机械负荷的部件之一。</w:t>
      </w:r>
    </w:p>
    <w:p>
      <w:pPr>
        <w:pStyle w:val="23"/>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rPr>
      </w:pPr>
      <w:r>
        <w:rPr>
          <w:rFonts w:hint="eastAsia"/>
        </w:rPr>
        <w:t>活塞头部安装有三道活塞环（两个气环、一个油环），气环原本半径比气缸半径大，安装进气缸后由于自身弹力作用与气缸避紧密接触，形成密封。油环的外圆面上加工出一道集油槽，上下两侧形成两道刮油唇，在活塞上下运动的过程中实现布油、集油、回油的功能。</w:t>
      </w:r>
    </w:p>
    <w:p>
      <w:pPr>
        <w:pStyle w:val="23"/>
        <w:keepNext w:val="0"/>
        <w:keepLines w:val="0"/>
        <w:pageBreakBefore w:val="0"/>
        <w:widowControl w:val="0"/>
        <w:kinsoku/>
        <w:wordWrap/>
        <w:overflowPunct/>
        <w:topLinePunct w:val="0"/>
        <w:autoSpaceDE/>
        <w:autoSpaceDN/>
        <w:bidi w:val="0"/>
        <w:adjustRightInd/>
        <w:snapToGrid/>
        <w:spacing w:line="400" w:lineRule="atLeast"/>
        <w:textAlignment w:val="auto"/>
        <w:rPr>
          <w:rFonts w:hint="eastAsia"/>
        </w:rPr>
      </w:pPr>
      <w:r>
        <w:rPr>
          <w:rFonts w:hint="eastAsia"/>
        </w:rPr>
        <w:t>活塞裙部</w:t>
      </w:r>
      <w:r>
        <w:rPr>
          <w:rFonts w:hint="eastAsia"/>
          <w:lang w:eastAsia="zh-CN"/>
        </w:rPr>
        <w:t>的</w:t>
      </w:r>
      <w:r>
        <w:rPr>
          <w:rFonts w:hint="eastAsia"/>
          <w:lang w:val="en-US" w:eastAsia="zh-CN"/>
        </w:rPr>
        <w:t>活塞销孔</w:t>
      </w:r>
      <w:r>
        <w:rPr>
          <w:rFonts w:hint="eastAsia"/>
        </w:rPr>
        <w:t>是安装活塞销的位置，活塞销是连接活塞与连杆的重要组件，既要承受很大的气体压力，又要承受活塞组件的惯性力，高温下周期地承受很大的冲击载荷，活塞销产生弯曲变形和椭圆变形，并产生较大的应力，要求足够的强度与刚度，耐磨，质量轻。根据连杆小头与活塞销之间能否相对转动可分为半浮式与全浮式，一般全浮式由于磨损相对均匀使用更广泛。</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rPr>
      </w:pPr>
      <w:r>
        <w:drawing>
          <wp:inline distT="0" distB="0" distL="114300" distR="114300">
            <wp:extent cx="2465070" cy="1631315"/>
            <wp:effectExtent l="0" t="0" r="3810"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7"/>
                    <a:stretch>
                      <a:fillRect/>
                    </a:stretch>
                  </pic:blipFill>
                  <pic:spPr>
                    <a:xfrm>
                      <a:off x="0" y="0"/>
                      <a:ext cx="2465070" cy="1631315"/>
                    </a:xfrm>
                    <a:prstGeom prst="rect">
                      <a:avLst/>
                    </a:prstGeom>
                    <a:noFill/>
                    <a:ln>
                      <a:noFill/>
                    </a:ln>
                  </pic:spPr>
                </pic:pic>
              </a:graphicData>
            </a:graphic>
          </wp:inline>
        </w:drawing>
      </w:r>
    </w:p>
    <w:p>
      <w:pPr>
        <w:pStyle w:val="26"/>
        <w:keepNext/>
        <w:keepLines/>
        <w:pageBreakBefore w:val="0"/>
        <w:widowControl w:val="0"/>
        <w:kinsoku/>
        <w:wordWrap/>
        <w:overflowPunct/>
        <w:topLinePunct w:val="0"/>
        <w:autoSpaceDE/>
        <w:autoSpaceDN/>
        <w:bidi w:val="0"/>
        <w:adjustRightInd/>
        <w:snapToGrid/>
        <w:spacing w:line="240" w:lineRule="auto"/>
        <w:textAlignment w:val="auto"/>
      </w:pPr>
      <w:r>
        <w:rPr>
          <w:rFonts w:hint="eastAsia"/>
        </w:rPr>
        <w:t>2.</w:t>
      </w:r>
      <w:r>
        <w:t>2</w:t>
      </w:r>
      <w:r>
        <w:rPr>
          <w:rFonts w:hint="eastAsia"/>
        </w:rPr>
        <w:t>.</w:t>
      </w:r>
      <w:r>
        <w:t>2 连杆</w:t>
      </w:r>
    </w:p>
    <w:p>
      <w:pPr>
        <w:pStyle w:val="26"/>
        <w:keepNext/>
        <w:keepLines/>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405380" cy="3568065"/>
            <wp:effectExtent l="0" t="0" r="2540" b="1333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8"/>
                    <a:stretch>
                      <a:fillRect/>
                    </a:stretch>
                  </pic:blipFill>
                  <pic:spPr>
                    <a:xfrm>
                      <a:off x="0" y="0"/>
                      <a:ext cx="2405380" cy="3568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33600" cy="3591560"/>
            <wp:effectExtent l="0" t="0" r="0" b="508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9"/>
                    <a:stretch>
                      <a:fillRect/>
                    </a:stretch>
                  </pic:blipFill>
                  <pic:spPr>
                    <a:xfrm>
                      <a:off x="0" y="0"/>
                      <a:ext cx="2133600" cy="3591560"/>
                    </a:xfrm>
                    <a:prstGeom prst="rect">
                      <a:avLst/>
                    </a:prstGeom>
                    <a:noFill/>
                    <a:ln>
                      <a:noFill/>
                    </a:ln>
                  </pic:spPr>
                </pic:pic>
              </a:graphicData>
            </a:graphic>
          </wp:inline>
        </w:drawing>
      </w:r>
    </w:p>
    <w:p>
      <w:pPr>
        <w:pStyle w:val="23"/>
        <w:rPr>
          <w:rFonts w:hint="eastAsia"/>
          <w:lang w:val="en-US" w:eastAsia="zh-CN"/>
        </w:rPr>
      </w:pPr>
      <w:r>
        <w:rPr>
          <w:rFonts w:hint="eastAsia"/>
          <w:lang w:val="en-US" w:eastAsia="zh-CN"/>
        </w:rPr>
        <w:t>连杆的作用是连接活塞与曲轴，将活塞所受到的气体压力传递到曲轴上，同时将活塞的周期往复运动转换为曲轴的旋转运动。这就要求连杆要有足够的刚度与强度。</w:t>
      </w:r>
    </w:p>
    <w:p>
      <w:pPr>
        <w:pStyle w:val="23"/>
        <w:rPr>
          <w:rFonts w:hint="eastAsia"/>
          <w:lang w:val="en-US" w:eastAsia="zh-CN"/>
        </w:rPr>
      </w:pPr>
      <w:r>
        <w:rPr>
          <w:rFonts w:hint="eastAsia"/>
          <w:lang w:val="en-US" w:eastAsia="zh-CN"/>
        </w:rPr>
        <w:t>连杆包括连杆小头、杆身、连杆大头。连杆小头与活塞销相连，是连接活塞与连杆的部件。</w:t>
      </w:r>
    </w:p>
    <w:p>
      <w:pPr>
        <w:pStyle w:val="23"/>
        <w:rPr>
          <w:rFonts w:hint="eastAsia"/>
          <w:lang w:val="en-US" w:eastAsia="zh-CN"/>
        </w:rPr>
      </w:pPr>
      <w:r>
        <w:rPr>
          <w:rFonts w:hint="eastAsia"/>
          <w:lang w:val="en-US" w:eastAsia="zh-CN"/>
        </w:rPr>
        <w:t>连杆杆身一般是工字形断面，杆身中有油道，我们所拆装的连杆的油孔位于连杆小头的内外圆面上。</w:t>
      </w:r>
    </w:p>
    <w:p>
      <w:pPr>
        <w:pStyle w:val="23"/>
        <w:rPr>
          <w:rFonts w:hint="eastAsia"/>
          <w:lang w:val="en-US" w:eastAsia="zh-CN"/>
        </w:rPr>
      </w:pPr>
      <w:r>
        <w:rPr>
          <w:rFonts w:hint="eastAsia"/>
          <w:lang w:val="en-US" w:eastAsia="zh-CN"/>
        </w:rPr>
        <w:t>连杆大头是连接连杆与曲轴的部件，内圆面上有轴瓦，轴瓦是滑动轴承，在厚1-3mm的薄钢内圆上覆一层0.3-0.7mm的减摩层，可以紧贴连杆大头壁上以承载和导热。连杆轴承与轴承盖的端面并不是光滑的，而是比较粗糙的，这是因为连杆大头的制造使用了胀断工艺，使得轴承与轴承盖上有粗糙不平但是可以相互啮合的小突起，可以有效防止轴承与轴承盖之间的横向移动。</w:t>
      </w:r>
    </w:p>
    <w:p>
      <w:pPr>
        <w:pStyle w:val="26"/>
      </w:pPr>
      <w:r>
        <w:rPr>
          <w:rFonts w:hint="eastAsia"/>
        </w:rPr>
        <w:t>2.</w:t>
      </w:r>
      <w:r>
        <w:t>2</w:t>
      </w:r>
      <w:r>
        <w:rPr>
          <w:rFonts w:hint="eastAsia"/>
        </w:rPr>
        <w:t>.</w:t>
      </w:r>
      <w:r>
        <w:t>3 曲轴飞轮</w:t>
      </w:r>
    </w:p>
    <w:p>
      <w:pPr>
        <w:pStyle w:val="23"/>
        <w:rPr>
          <w:rFonts w:hint="default" w:eastAsia="宋体"/>
          <w:lang w:val="en-US" w:eastAsia="zh-CN"/>
        </w:rPr>
      </w:pPr>
      <w:r>
        <w:rPr>
          <w:rFonts w:hint="eastAsia"/>
          <w:lang w:val="en-US" w:eastAsia="zh-CN"/>
        </w:rPr>
        <w:t>曲轴的作用是接受来自连杆的力并将其转变为转矩，对外输出，同时驱动气门机构、油泵、水泵、空调等其他辅助装置。一般采用中碳钢、中碳合金钢制造或球墨铸铁。</w:t>
      </w:r>
    </w:p>
    <w:p>
      <w:pPr>
        <w:pStyle w:val="23"/>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rPr>
          <w:sz w:val="24"/>
        </w:rPr>
        <mc:AlternateContent>
          <mc:Choice Requires="wps">
            <w:drawing>
              <wp:anchor distT="0" distB="0" distL="114300" distR="114300" simplePos="0" relativeHeight="251680768" behindDoc="0" locked="0" layoutInCell="1" allowOverlap="1">
                <wp:simplePos x="0" y="0"/>
                <wp:positionH relativeFrom="column">
                  <wp:posOffset>-24130</wp:posOffset>
                </wp:positionH>
                <wp:positionV relativeFrom="paragraph">
                  <wp:posOffset>860425</wp:posOffset>
                </wp:positionV>
                <wp:extent cx="553085" cy="1401445"/>
                <wp:effectExtent l="4445" t="4445" r="6350" b="11430"/>
                <wp:wrapNone/>
                <wp:docPr id="63" name="文本框 63"/>
                <wp:cNvGraphicFramePr/>
                <a:graphic xmlns:a="http://schemas.openxmlformats.org/drawingml/2006/main">
                  <a:graphicData uri="http://schemas.microsoft.com/office/word/2010/wordprocessingShape">
                    <wps:wsp>
                      <wps:cNvSpPr txBox="1"/>
                      <wps:spPr>
                        <a:xfrm>
                          <a:off x="890270" y="1987550"/>
                          <a:ext cx="553085" cy="14014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b/>
                                <w:bCs/>
                                <w:sz w:val="52"/>
                                <w:szCs w:val="56"/>
                                <w:lang w:val="en-US" w:eastAsia="zh-CN"/>
                              </w:rPr>
                            </w:pPr>
                            <w:r>
                              <w:rPr>
                                <w:rFonts w:hint="eastAsia"/>
                                <w:b/>
                                <w:bCs/>
                                <w:sz w:val="52"/>
                                <w:szCs w:val="56"/>
                                <w:lang w:val="en-US" w:eastAsia="zh-CN"/>
                              </w:rPr>
                              <w:t>曲轴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67.75pt;height:110.35pt;width:43.55pt;z-index:251680768;mso-width-relative:page;mso-height-relative:page;" fillcolor="#FFFFFF [3201]" filled="t" stroked="t" coordsize="21600,21600" o:gfxdata="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rWLg7tYAAAAJAQAADwAAAAAAAAABACAAAAAiAAAAZHJzL2Rvd25yZXYueG1sUEsBAhQAFAAAAAgA&#10;h07iQIlCqx1gAgAAxAQAAA4AAAAAAAAAAQAgAAAAJQEAAGRycy9lMm9Eb2MueG1sUEsFBgAAAAAG&#10;AAYAWQEAAPcFAAAAAA==&#10;">
                <v:fill on="t" focussize="0,0"/>
                <v:stroke weight="0.5pt" color="#000000 [3204]" joinstyle="round"/>
                <v:imagedata o:title=""/>
                <o:lock v:ext="edit" aspectratio="f"/>
                <v:textbox>
                  <w:txbxContent>
                    <w:p>
                      <w:pPr>
                        <w:rPr>
                          <w:rFonts w:hint="eastAsia" w:eastAsia="宋体"/>
                          <w:b/>
                          <w:bCs/>
                          <w:sz w:val="52"/>
                          <w:szCs w:val="56"/>
                          <w:lang w:val="en-US" w:eastAsia="zh-CN"/>
                        </w:rPr>
                      </w:pPr>
                      <w:r>
                        <w:rPr>
                          <w:rFonts w:hint="eastAsia"/>
                          <w:b/>
                          <w:bCs/>
                          <w:sz w:val="52"/>
                          <w:szCs w:val="56"/>
                          <w:lang w:val="en-US" w:eastAsia="zh-CN"/>
                        </w:rPr>
                        <w:t>曲轴</w:t>
                      </w:r>
                    </w:p>
                  </w:txbxContent>
                </v:textbox>
              </v:shape>
            </w:pict>
          </mc:Fallback>
        </mc:AlternateContent>
      </w:r>
      <w:r>
        <w:drawing>
          <wp:inline distT="0" distB="0" distL="114300" distR="114300">
            <wp:extent cx="3827145" cy="1721485"/>
            <wp:effectExtent l="0" t="0" r="13335" b="63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0"/>
                    <a:stretch>
                      <a:fillRect/>
                    </a:stretch>
                  </pic:blipFill>
                  <pic:spPr>
                    <a:xfrm>
                      <a:off x="0" y="0"/>
                      <a:ext cx="3827145" cy="1721485"/>
                    </a:xfrm>
                    <a:prstGeom prst="rect">
                      <a:avLst/>
                    </a:prstGeom>
                    <a:noFill/>
                    <a:ln>
                      <a:noFill/>
                    </a:ln>
                  </pic:spPr>
                </pic:pic>
              </a:graphicData>
            </a:graphic>
          </wp:inline>
        </w:drawing>
      </w:r>
      <w:r>
        <w:drawing>
          <wp:inline distT="0" distB="0" distL="114300" distR="114300">
            <wp:extent cx="3875405" cy="1424305"/>
            <wp:effectExtent l="0" t="0" r="10795" b="825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1"/>
                    <a:stretch>
                      <a:fillRect/>
                    </a:stretch>
                  </pic:blipFill>
                  <pic:spPr>
                    <a:xfrm>
                      <a:off x="0" y="0"/>
                      <a:ext cx="3875405" cy="1424305"/>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pPr>
    </w:p>
    <w:p>
      <w:pPr>
        <w:pStyle w:val="23"/>
        <w:keepNext w:val="0"/>
        <w:keepLines w:val="0"/>
        <w:pageBreakBefore w:val="0"/>
        <w:widowControl w:val="0"/>
        <w:kinsoku/>
        <w:wordWrap/>
        <w:overflowPunct/>
        <w:topLinePunct w:val="0"/>
        <w:autoSpaceDE/>
        <w:autoSpaceDN/>
        <w:bidi w:val="0"/>
        <w:adjustRightInd/>
        <w:snapToGrid/>
        <w:spacing w:line="400" w:lineRule="exact"/>
        <w:ind w:left="0" w:leftChars="0" w:firstLine="420" w:firstLineChars="0"/>
        <w:jc w:val="left"/>
        <w:textAlignment w:val="auto"/>
      </w:pPr>
      <w:r>
        <w:rPr>
          <w:rFonts w:hint="eastAsia"/>
        </w:rPr>
        <w:t>曲轴的支撑方式根据主轴颈数的数量可分为全支撑与非全支撑曲轴。</w:t>
      </w:r>
      <w:r>
        <w:rPr>
          <w:rFonts w:hint="eastAsia"/>
          <w:lang w:val="en-US" w:eastAsia="zh-CN"/>
        </w:rPr>
        <w:t>EA888发动机曲轴</w:t>
      </w:r>
      <w:r>
        <w:rPr>
          <w:rFonts w:hint="eastAsia"/>
        </w:rPr>
        <w:t>属于全支撑曲轴，这种曲轴主轴颈数比气缸数多一个，曲轴强度和刚度都比较好，不易磨损，是汽油机和柴油机都普遍采用的。</w:t>
      </w:r>
    </w:p>
    <w:p>
      <w:pPr>
        <w:pStyle w:val="23"/>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rPr>
          <w:sz w:val="24"/>
        </w:rPr>
        <mc:AlternateContent>
          <mc:Choice Requires="wps">
            <w:drawing>
              <wp:anchor distT="0" distB="0" distL="114300" distR="114300" simplePos="0" relativeHeight="251682816" behindDoc="0" locked="0" layoutInCell="1" allowOverlap="1">
                <wp:simplePos x="0" y="0"/>
                <wp:positionH relativeFrom="column">
                  <wp:posOffset>890270</wp:posOffset>
                </wp:positionH>
                <wp:positionV relativeFrom="paragraph">
                  <wp:posOffset>1117600</wp:posOffset>
                </wp:positionV>
                <wp:extent cx="971550" cy="409575"/>
                <wp:effectExtent l="0" t="4445" r="3810" b="12700"/>
                <wp:wrapNone/>
                <wp:docPr id="65" name="直接箭头连接符 65"/>
                <wp:cNvGraphicFramePr/>
                <a:graphic xmlns:a="http://schemas.openxmlformats.org/drawingml/2006/main">
                  <a:graphicData uri="http://schemas.microsoft.com/office/word/2010/wordprocessingShape">
                    <wps:wsp>
                      <wps:cNvCnPr/>
                      <wps:spPr>
                        <a:xfrm flipH="1">
                          <a:off x="1804670" y="5887085"/>
                          <a:ext cx="971550" cy="409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0.1pt;margin-top:88pt;height:32.25pt;width:76.5pt;z-index:251682816;mso-width-relative:page;mso-height-relative:page;" filled="f" stroked="t" coordsize="21600,21600" o:gfxdata="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2zRMp9kAAAALAQAADwAAAAAAAAABACAAAAAiAAAAZHJzL2Rvd25yZXYueG1s&#10;UEsBAhQAFAAAAAgAh07iQM3zRCcwAgAAHAQAAA4AAAAAAAAAAQAgAAAAKAEAAGRycy9lMm9Eb2Mu&#10;eG1sUEsFBgAAAAAGAAYAWQEAAMoFA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194945</wp:posOffset>
                </wp:positionH>
                <wp:positionV relativeFrom="paragraph">
                  <wp:posOffset>1297940</wp:posOffset>
                </wp:positionV>
                <wp:extent cx="608965" cy="495300"/>
                <wp:effectExtent l="4445" t="5080" r="11430" b="17780"/>
                <wp:wrapNone/>
                <wp:docPr id="64" name="文本框 64"/>
                <wp:cNvGraphicFramePr/>
                <a:graphic xmlns:a="http://schemas.openxmlformats.org/drawingml/2006/main">
                  <a:graphicData uri="http://schemas.microsoft.com/office/word/2010/wordprocessingShape">
                    <wps:wsp>
                      <wps:cNvSpPr txBox="1"/>
                      <wps:spPr>
                        <a:xfrm>
                          <a:off x="1185545" y="5906135"/>
                          <a:ext cx="608965" cy="495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sz w:val="32"/>
                                <w:szCs w:val="36"/>
                                <w:lang w:val="en-US" w:eastAsia="zh-CN"/>
                              </w:rPr>
                            </w:pPr>
                            <w:r>
                              <w:rPr>
                                <w:rFonts w:hint="eastAsia"/>
                                <w:sz w:val="32"/>
                                <w:szCs w:val="36"/>
                                <w:lang w:val="en-US" w:eastAsia="zh-CN"/>
                              </w:rPr>
                              <w:t>飞轮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5pt;margin-top:102.2pt;height:39pt;width:47.95pt;z-index:251681792;mso-width-relative:page;mso-height-relative:page;" fillcolor="#FFFFFF [3201]" filled="t" stroked="t" coordsize="21600,21600" o:gfxdata="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V0tv3WAAAACgEAAA8AAAAAAAAAAQAgAAAAIgAAAGRycy9kb3ducmV2LnhtbFBLAQIU&#10;ABQAAAAIAIdO4kDX2uj+ZwIAAMQEAAAOAAAAAAAAAAEAIAAAACUBAABkcnMvZTJvRG9jLnhtbFBL&#10;BQYAAAAABgAGAFkBAAD+BQAAAAA=&#10;">
                <v:fill on="t" focussize="0,0"/>
                <v:stroke weight="0.5pt" color="#000000 [3204]" joinstyle="round"/>
                <v:imagedata o:title=""/>
                <o:lock v:ext="edit" aspectratio="f"/>
                <v:textbox>
                  <w:txbxContent>
                    <w:p>
                      <w:pPr>
                        <w:rPr>
                          <w:rFonts w:hint="eastAsia" w:eastAsia="宋体"/>
                          <w:sz w:val="32"/>
                          <w:szCs w:val="36"/>
                          <w:lang w:val="en-US" w:eastAsia="zh-CN"/>
                        </w:rPr>
                      </w:pPr>
                      <w:r>
                        <w:rPr>
                          <w:rFonts w:hint="eastAsia"/>
                          <w:sz w:val="32"/>
                          <w:szCs w:val="36"/>
                          <w:lang w:val="en-US" w:eastAsia="zh-CN"/>
                        </w:rPr>
                        <w:t>飞轮</w:t>
                      </w:r>
                    </w:p>
                  </w:txbxContent>
                </v:textbox>
              </v:shape>
            </w:pict>
          </mc:Fallback>
        </mc:AlternateContent>
      </w:r>
      <w:r>
        <w:drawing>
          <wp:inline distT="0" distB="0" distL="114300" distR="114300">
            <wp:extent cx="2885440" cy="2435860"/>
            <wp:effectExtent l="0" t="0" r="10160" b="254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2"/>
                    <a:stretch>
                      <a:fillRect/>
                    </a:stretch>
                  </pic:blipFill>
                  <pic:spPr>
                    <a:xfrm>
                      <a:off x="0" y="0"/>
                      <a:ext cx="2885440" cy="2435860"/>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both"/>
        <w:textAlignment w:val="auto"/>
        <w:rPr>
          <w:rFonts w:hint="eastAsia"/>
          <w:lang w:val="en-US" w:eastAsia="zh-CN"/>
        </w:rPr>
      </w:pPr>
      <w:r>
        <w:rPr>
          <w:rFonts w:hint="eastAsia"/>
          <w:lang w:val="en-US" w:eastAsia="zh-CN"/>
        </w:rPr>
        <w:t>飞轮材料常为铸铁或钢，其作用为储存能量、帮助曲柄连杆机构越过止点，完成辅助行程、克服暂时超负荷，使曲轴旋转均匀以及组成离合器、起动等其它用途。</w:t>
      </w:r>
    </w:p>
    <w:p>
      <w:pPr>
        <w:pStyle w:val="23"/>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lang w:val="en-US" w:eastAsia="zh-CN"/>
        </w:rPr>
      </w:pPr>
    </w:p>
    <w:p>
      <w:pPr>
        <w:pStyle w:val="23"/>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default" w:eastAsia="宋体"/>
          <w:lang w:val="en-US" w:eastAsia="zh-CN"/>
        </w:rPr>
      </w:pPr>
    </w:p>
    <w:p>
      <w:pPr>
        <w:pStyle w:val="25"/>
      </w:pPr>
      <w:r>
        <w:rPr>
          <w:rFonts w:hint="eastAsia"/>
        </w:rPr>
        <w:t>2.</w:t>
      </w:r>
      <w:r>
        <w:t>3 配气机构</w:t>
      </w:r>
    </w:p>
    <w:p>
      <w:pPr>
        <w:pStyle w:val="25"/>
        <w:keepNext/>
        <w:keepLines/>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3051175" cy="1916430"/>
            <wp:effectExtent l="0" t="0" r="12065" b="381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3"/>
                    <a:stretch>
                      <a:fillRect/>
                    </a:stretch>
                  </pic:blipFill>
                  <pic:spPr>
                    <a:xfrm>
                      <a:off x="0" y="0"/>
                      <a:ext cx="3051175" cy="1916430"/>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eastAsia="宋体"/>
          <w:lang w:val="en-US" w:eastAsia="zh-CN"/>
        </w:rPr>
      </w:pPr>
      <w:r>
        <w:rPr>
          <w:rFonts w:hint="eastAsia"/>
          <w:lang w:val="en-US" w:eastAsia="zh-CN"/>
        </w:rPr>
        <w:t>EA888发动机配气机构为双顶置凸轮轴，气门驱动形式为摇臂驱动。</w:t>
      </w:r>
    </w:p>
    <w:p>
      <w:pPr>
        <w:pStyle w:val="26"/>
        <w:keepNext/>
        <w:keepLines/>
        <w:pageBreakBefore w:val="0"/>
        <w:widowControl w:val="0"/>
        <w:kinsoku/>
        <w:wordWrap/>
        <w:overflowPunct/>
        <w:topLinePunct w:val="0"/>
        <w:autoSpaceDE/>
        <w:autoSpaceDN/>
        <w:bidi w:val="0"/>
        <w:adjustRightInd/>
        <w:snapToGrid/>
        <w:spacing w:line="240" w:lineRule="auto"/>
        <w:textAlignment w:val="auto"/>
      </w:pPr>
      <w:r>
        <w:rPr>
          <w:rFonts w:hint="eastAsia"/>
        </w:rPr>
        <w:t>2.</w:t>
      </w:r>
      <w:r>
        <w:t>3</w:t>
      </w:r>
      <w:r>
        <w:rPr>
          <w:rFonts w:hint="eastAsia"/>
        </w:rPr>
        <w:t>.</w:t>
      </w:r>
      <w:r>
        <w:t>1 气门</w:t>
      </w:r>
    </w:p>
    <w:p>
      <w:pPr>
        <w:pStyle w:val="26"/>
        <w:keepNext/>
        <w:keepLines/>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684864" behindDoc="0" locked="0" layoutInCell="1" allowOverlap="1">
                <wp:simplePos x="0" y="0"/>
                <wp:positionH relativeFrom="column">
                  <wp:posOffset>5033645</wp:posOffset>
                </wp:positionH>
                <wp:positionV relativeFrom="paragraph">
                  <wp:posOffset>1501140</wp:posOffset>
                </wp:positionV>
                <wp:extent cx="485775" cy="276225"/>
                <wp:effectExtent l="4445" t="4445" r="12700" b="8890"/>
                <wp:wrapNone/>
                <wp:docPr id="67" name="文本框 67"/>
                <wp:cNvGraphicFramePr/>
                <a:graphic xmlns:a="http://schemas.openxmlformats.org/drawingml/2006/main">
                  <a:graphicData uri="http://schemas.microsoft.com/office/word/2010/wordprocessingShape">
                    <wps:wsp>
                      <wps:cNvSpPr txBox="1"/>
                      <wps:spPr>
                        <a:xfrm>
                          <a:off x="0" y="0"/>
                          <a:ext cx="485775"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气门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6.35pt;margin-top:118.2pt;height:21.75pt;width:38.25pt;z-index:251684864;mso-width-relative:page;mso-height-relative:page;" fillcolor="#FFFFFF [3201]" filled="t" stroked="t" coordsize="21600,21600" o:gfxdata="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5XH5dgA&#10;AAALAQAADwAAAAAAAAABACAAAAAiAAAAZHJzL2Rvd25yZXYueG1sUEsBAhQAFAAAAAgAh07iQDCP&#10;D8hYAgAAuAQAAA4AAAAAAAAAAQAgAAAAJwEAAGRycy9lMm9Eb2MueG1sUEsFBgAAAAAGAAYAWQEA&#10;APE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气门</w:t>
                      </w: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3446145</wp:posOffset>
                </wp:positionH>
                <wp:positionV relativeFrom="paragraph">
                  <wp:posOffset>1610995</wp:posOffset>
                </wp:positionV>
                <wp:extent cx="1560195" cy="14605"/>
                <wp:effectExtent l="0" t="48260" r="9525" b="43815"/>
                <wp:wrapNone/>
                <wp:docPr id="23" name="直接箭头连接符 23"/>
                <wp:cNvGraphicFramePr/>
                <a:graphic xmlns:a="http://schemas.openxmlformats.org/drawingml/2006/main">
                  <a:graphicData uri="http://schemas.microsoft.com/office/word/2010/wordprocessingShape">
                    <wps:wsp>
                      <wps:cNvCnPr/>
                      <wps:spPr>
                        <a:xfrm flipV="1">
                          <a:off x="5254625" y="4171950"/>
                          <a:ext cx="1560195" cy="14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71.35pt;margin-top:126.85pt;height:1.15pt;width:122.85pt;z-index:251662336;mso-width-relative:page;mso-height-relative:page;" filled="f" stroked="t" coordsize="21600,21600" o:gfxdata="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AMnQJ2wAAAAsBAAAPAAAAAAAAAAEAIAAAACIAAABkcnMvZG93bnJldi54bWxQ&#10;SwECFAAUAAAACACHTuJA7QCz/S0CAAAcBAAADgAAAAAAAAABACAAAAAqAQAAZHJzL2Uyb0RvYy54&#10;bWxQSwUGAAAAAAYABgBZAQAAyQ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5078095</wp:posOffset>
                </wp:positionH>
                <wp:positionV relativeFrom="paragraph">
                  <wp:posOffset>786765</wp:posOffset>
                </wp:positionV>
                <wp:extent cx="504190" cy="276225"/>
                <wp:effectExtent l="4445" t="5080" r="9525" b="8255"/>
                <wp:wrapNone/>
                <wp:docPr id="68" name="文本框 68"/>
                <wp:cNvGraphicFramePr/>
                <a:graphic xmlns:a="http://schemas.openxmlformats.org/drawingml/2006/main">
                  <a:graphicData uri="http://schemas.microsoft.com/office/word/2010/wordprocessingShape">
                    <wps:wsp>
                      <wps:cNvSpPr txBox="1"/>
                      <wps:spPr>
                        <a:xfrm>
                          <a:off x="0" y="0"/>
                          <a:ext cx="504190"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摇臂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9.85pt;margin-top:61.95pt;height:21.75pt;width:39.7pt;z-index:251685888;mso-width-relative:page;mso-height-relative:page;" fillcolor="#FFFFFF [3201]" filled="t" stroked="t" coordsize="21600,21600" o:gfxdata="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TZmhldcAAAAL&#10;AQAADwAAAAAAAAABACAAAAAiAAAAZHJzL2Rvd25yZXYueG1sUEsBAhQAFAAAAAgAh07iQAV7VChW&#10;AgAAuAQAAA4AAAAAAAAAAQAgAAAAJgEAAGRycy9lMm9Eb2MueG1sUEsFBgAAAAAGAAYAWQEAAO4F&#10;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摇臂</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3814445</wp:posOffset>
                </wp:positionH>
                <wp:positionV relativeFrom="paragraph">
                  <wp:posOffset>617855</wp:posOffset>
                </wp:positionV>
                <wp:extent cx="1181100" cy="285750"/>
                <wp:effectExtent l="1270" t="4445" r="6350" b="29845"/>
                <wp:wrapNone/>
                <wp:docPr id="22" name="直接箭头连接符 22"/>
                <wp:cNvGraphicFramePr/>
                <a:graphic xmlns:a="http://schemas.openxmlformats.org/drawingml/2006/main">
                  <a:graphicData uri="http://schemas.microsoft.com/office/word/2010/wordprocessingShape">
                    <wps:wsp>
                      <wps:cNvCnPr/>
                      <wps:spPr>
                        <a:xfrm>
                          <a:off x="4492625" y="2663190"/>
                          <a:ext cx="118110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00.35pt;margin-top:48.65pt;height:22.5pt;width:93pt;z-index:251661312;mso-width-relative:page;mso-height-relative:page;" filled="f" stroked="t" coordsize="21600,21600" o:gfxdata="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yM8cRtoAAAAKAQAADwAAAAAAAAABACAAAAAiAAAAZHJzL2Rvd25yZXYueG1sUEsBAhQA&#10;FAAAAAgAh07iQAV51rApAgAAEwQAAA4AAAAAAAAAAQAgAAAAKQEAAGRycy9lMm9Eb2MueG1sUEsF&#10;BgAAAAAGAAYAWQEAAMQFA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83840" behindDoc="0" locked="0" layoutInCell="1" allowOverlap="1">
                <wp:simplePos x="0" y="0"/>
                <wp:positionH relativeFrom="column">
                  <wp:posOffset>4805045</wp:posOffset>
                </wp:positionH>
                <wp:positionV relativeFrom="paragraph">
                  <wp:posOffset>105410</wp:posOffset>
                </wp:positionV>
                <wp:extent cx="732790" cy="276225"/>
                <wp:effectExtent l="4445" t="4445" r="9525" b="8890"/>
                <wp:wrapNone/>
                <wp:docPr id="66" name="文本框 66"/>
                <wp:cNvGraphicFramePr/>
                <a:graphic xmlns:a="http://schemas.openxmlformats.org/drawingml/2006/main">
                  <a:graphicData uri="http://schemas.microsoft.com/office/word/2010/wordprocessingShape">
                    <wps:wsp>
                      <wps:cNvSpPr txBox="1"/>
                      <wps:spPr>
                        <a:xfrm>
                          <a:off x="6595745" y="1652270"/>
                          <a:ext cx="732790"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液力挺柱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8.35pt;margin-top:8.3pt;height:21.75pt;width:57.7pt;z-index:251683840;mso-width-relative:page;mso-height-relative:page;" fillcolor="#FFFFFF [3201]" filled="t" stroked="t" coordsize="21600,21600" o:gfxdata="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Cg5tmNYAAAAJAQAADwAAAAAAAAABACAAAAAiAAAAZHJzL2Rvd25yZXYueG1sUEsBAhQAFAAA&#10;AAgAh07iQJPThHRjAgAAxAQAAA4AAAAAAAAAAQAgAAAAJQEAAGRycy9lMm9Eb2MueG1sUEsFBgAA&#10;AAAGAAYAWQEAAPo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液力挺柱</w:t>
                      </w: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3148330</wp:posOffset>
                </wp:positionH>
                <wp:positionV relativeFrom="paragraph">
                  <wp:posOffset>239395</wp:posOffset>
                </wp:positionV>
                <wp:extent cx="1586865" cy="501650"/>
                <wp:effectExtent l="1270" t="21590" r="12065" b="10160"/>
                <wp:wrapNone/>
                <wp:docPr id="21" name="直接箭头连接符 21"/>
                <wp:cNvGraphicFramePr/>
                <a:graphic xmlns:a="http://schemas.openxmlformats.org/drawingml/2006/main">
                  <a:graphicData uri="http://schemas.microsoft.com/office/word/2010/wordprocessingShape">
                    <wps:wsp>
                      <wps:cNvCnPr/>
                      <wps:spPr>
                        <a:xfrm flipV="1">
                          <a:off x="5475605" y="1573530"/>
                          <a:ext cx="1586865" cy="501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7.9pt;margin-top:18.85pt;height:39.5pt;width:124.95pt;z-index:251660288;mso-width-relative:page;mso-height-relative:page;" filled="f" stroked="t" coordsize="21600,21600" o:gfxdata="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Q7F37aAAAACgEAAA8AAAAAAAAAAQAgAAAAIgAAAGRycy9kb3ducmV2Lnht&#10;bFBLAQIUABQAAAAIAIdO4kDxr1ZHMAIAAB0EAAAOAAAAAAAAAAEAIAAAACkBAABkcnMvZTJvRG9j&#10;LnhtbFBLBQYAAAAABgAGAFkBAADLBQAAAAA=&#10;">
                <v:fill on="f" focussize="0,0"/>
                <v:stroke color="#4A7EBB [3204]" joinstyle="round" endarrow="open"/>
                <v:imagedata o:title=""/>
                <o:lock v:ext="edit" aspectratio="f"/>
              </v:shape>
            </w:pict>
          </mc:Fallback>
        </mc:AlternateContent>
      </w:r>
      <w:r>
        <w:drawing>
          <wp:inline distT="0" distB="0" distL="114300" distR="114300">
            <wp:extent cx="2627630" cy="2360930"/>
            <wp:effectExtent l="0" t="0" r="8890" b="127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4"/>
                    <a:stretch>
                      <a:fillRect/>
                    </a:stretch>
                  </pic:blipFill>
                  <pic:spPr>
                    <a:xfrm>
                      <a:off x="0" y="0"/>
                      <a:ext cx="2627630" cy="2360930"/>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lang w:val="en-US" w:eastAsia="zh-CN"/>
        </w:rPr>
      </w:pPr>
      <w:r>
        <w:rPr>
          <w:rFonts w:hint="eastAsia"/>
          <w:lang w:val="en-US" w:eastAsia="zh-CN"/>
        </w:rPr>
        <w:t>EA888为四缸发动机，每缸有两个进气门两个排气门，如上图，其中左侧面尺寸更大的气门为进气门，这样可以让火花塞布置在气缸中央，形成篷形燃烧室，有利于充分燃烧。气门顶面采用平顶型，其结构简单，制造方便，受热面积小。</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lang w:val="en-US" w:eastAsia="zh-CN"/>
        </w:rPr>
      </w:pPr>
      <w:r>
        <w:drawing>
          <wp:inline distT="0" distB="0" distL="114300" distR="114300">
            <wp:extent cx="1628775" cy="1767205"/>
            <wp:effectExtent l="0" t="0" r="1905" b="63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25"/>
                    <a:stretch>
                      <a:fillRect/>
                    </a:stretch>
                  </pic:blipFill>
                  <pic:spPr>
                    <a:xfrm>
                      <a:off x="0" y="0"/>
                      <a:ext cx="1628775" cy="1767205"/>
                    </a:xfrm>
                    <a:prstGeom prst="rect">
                      <a:avLst/>
                    </a:prstGeom>
                    <a:noFill/>
                    <a:ln>
                      <a:noFill/>
                    </a:ln>
                  </pic:spPr>
                </pic:pic>
              </a:graphicData>
            </a:graphic>
          </wp:inline>
        </w:drawing>
      </w:r>
    </w:p>
    <w:p>
      <w:pPr>
        <w:pStyle w:val="26"/>
        <w:rPr>
          <w:rFonts w:hint="eastAsia" w:eastAsia="黑体"/>
          <w:lang w:val="en-US" w:eastAsia="zh-CN"/>
        </w:rPr>
      </w:pPr>
      <w:r>
        <w:rPr>
          <w:rFonts w:hint="eastAsia"/>
        </w:rPr>
        <w:t>2.</w:t>
      </w:r>
      <w:r>
        <w:t>3</w:t>
      </w:r>
      <w:r>
        <w:rPr>
          <w:rFonts w:hint="eastAsia"/>
        </w:rPr>
        <w:t>.</w:t>
      </w:r>
      <w:r>
        <w:t xml:space="preserve">2 </w:t>
      </w:r>
      <w:r>
        <w:rPr>
          <w:rFonts w:hint="eastAsia"/>
          <w:lang w:val="en-US" w:eastAsia="zh-CN"/>
        </w:rPr>
        <w:t>凸轮轴</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324100" cy="2266315"/>
            <wp:effectExtent l="0" t="0" r="7620" b="44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26"/>
                    <a:stretch>
                      <a:fillRect/>
                    </a:stretch>
                  </pic:blipFill>
                  <pic:spPr>
                    <a:xfrm>
                      <a:off x="0" y="0"/>
                      <a:ext cx="2324100" cy="2266315"/>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eastAsia="宋体"/>
          <w:lang w:val="en-US" w:eastAsia="zh-CN"/>
        </w:rPr>
      </w:pPr>
      <w:r>
        <w:rPr>
          <w:rFonts w:hint="eastAsia"/>
          <w:lang w:val="en-US" w:eastAsia="zh-CN"/>
        </w:rPr>
        <w:t>如上图，左侧为进气凸轮轴，右侧为排气凸轮轴，凸轮轴主要由凸轮、轴颈以及传感器组成。进气凸轮轴处设置进气相位传感器，可用来测量转速和相位。</w:t>
      </w:r>
    </w:p>
    <w:p>
      <w:pPr>
        <w:pStyle w:val="26"/>
        <w:rPr>
          <w:rFonts w:hint="eastAsia"/>
        </w:rPr>
      </w:pPr>
      <w:r>
        <w:rPr>
          <w:rFonts w:hint="eastAsia"/>
        </w:rPr>
        <w:t>2.</w:t>
      </w:r>
      <w:r>
        <w:t>3</w:t>
      </w:r>
      <w:r>
        <w:rPr>
          <w:rFonts w:hint="eastAsia"/>
        </w:rPr>
        <w:t>.</w:t>
      </w:r>
      <w:r>
        <w:t xml:space="preserve">3 </w:t>
      </w:r>
      <w:r>
        <w:rPr>
          <w:rFonts w:hint="eastAsia"/>
          <w:lang w:val="en-US" w:eastAsia="zh-CN"/>
        </w:rPr>
        <w:t>气门正时</w:t>
      </w:r>
      <w:r>
        <w:rPr>
          <w:rFonts w:hint="eastAsia"/>
        </w:rPr>
        <w:t>及VVT</w:t>
      </w:r>
    </w:p>
    <w:p>
      <w:pPr>
        <w:pStyle w:val="23"/>
        <w:rPr>
          <w:rFonts w:hint="eastAsia"/>
        </w:rPr>
      </w:pPr>
      <w:r>
        <w:rPr>
          <w:rFonts w:hint="eastAsia"/>
        </w:rPr>
        <w:t>气门正时是用曲轴转角表示的进、排气门的开启时刻和开启延续时间。为充分进气和排气，在进气过程中和排气过程中都需要气门提前打开和气门延时关闭。</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宋体" w:hAnsi="宋体" w:eastAsia="宋体"/>
          <w:sz w:val="24"/>
          <w:szCs w:val="24"/>
        </w:rPr>
      </w:pPr>
      <w:r>
        <w:rPr>
          <w:rFonts w:ascii="宋体" w:hAnsi="宋体" w:eastAsia="宋体"/>
          <w:sz w:val="24"/>
          <w:szCs w:val="24"/>
        </w:rPr>
        <w:drawing>
          <wp:inline distT="0" distB="0" distL="0" distR="0">
            <wp:extent cx="2389505" cy="1988820"/>
            <wp:effectExtent l="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27"/>
                    <a:stretch>
                      <a:fillRect/>
                    </a:stretch>
                  </pic:blipFill>
                  <pic:spPr>
                    <a:xfrm>
                      <a:off x="0" y="0"/>
                      <a:ext cx="2392995" cy="1991412"/>
                    </a:xfrm>
                    <a:prstGeom prst="rect">
                      <a:avLst/>
                    </a:prstGeom>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ascii="宋体" w:hAnsi="宋体"/>
          <w:sz w:val="24"/>
          <w:szCs w:val="24"/>
          <w:lang w:val="en-US" w:eastAsia="zh-CN"/>
        </w:rPr>
      </w:pPr>
      <w:r>
        <w:rPr>
          <w:rFonts w:hint="eastAsia" w:ascii="宋体" w:hAnsi="宋体"/>
          <w:sz w:val="24"/>
          <w:szCs w:val="24"/>
          <w:lang w:val="en-US" w:eastAsia="zh-CN"/>
        </w:rPr>
        <w:t>可变正时系统（VVT）能够对发动机凸轮的相位或者气门升程进行调节，从而达到优化发动机配气过程的目的。因为高转速下与低转速下，气门的正时角对发动机经济性和动力的影响是明显的，高转速下可以充分利用进气惯性而提就进气量和扫气效率，所以气门早开晚闭，低转速反之，现在的发动机大多有这个技术。</w:t>
      </w:r>
    </w:p>
    <w:p>
      <w:pPr>
        <w:pStyle w:val="23"/>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default" w:ascii="宋体" w:hAnsi="宋体"/>
          <w:sz w:val="24"/>
          <w:szCs w:val="24"/>
          <w:lang w:val="en-US" w:eastAsia="zh-CN"/>
        </w:rPr>
      </w:pPr>
      <w:r>
        <w:rPr>
          <w:rFonts w:hint="eastAsia" w:ascii="宋体" w:hAnsi="宋体"/>
          <w:sz w:val="24"/>
          <w:szCs w:val="24"/>
          <w:lang w:val="en-US" w:eastAsia="zh-CN"/>
        </w:rPr>
        <w:t>EA888发动机采用机油推动阀片运动，进而推动排气凸轮轴转过特定角度。这一过程的实现依靠阀片底座两侧都加工出的出油孔，通过电磁阀开闭这些出油孔。如果一侧的出油孔喷机油，这一侧的腔室的压力就会大过另一侧的，阀片就会向另一侧运动，最终实现改变凸轮轴相位。</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drawing>
          <wp:inline distT="0" distB="0" distL="114300" distR="114300">
            <wp:extent cx="3589655" cy="2463165"/>
            <wp:effectExtent l="0" t="0" r="6985" b="571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28"/>
                    <a:stretch>
                      <a:fillRect/>
                    </a:stretch>
                  </pic:blipFill>
                  <pic:spPr>
                    <a:xfrm>
                      <a:off x="0" y="0"/>
                      <a:ext cx="3589655" cy="2463165"/>
                    </a:xfrm>
                    <a:prstGeom prst="rect">
                      <a:avLst/>
                    </a:prstGeom>
                    <a:noFill/>
                    <a:ln>
                      <a:noFill/>
                    </a:ln>
                  </pic:spPr>
                </pic:pic>
              </a:graphicData>
            </a:graphic>
          </wp:inline>
        </w:drawing>
      </w:r>
    </w:p>
    <w:p>
      <w:pPr>
        <w:pStyle w:val="25"/>
      </w:pPr>
      <w:r>
        <w:rPr>
          <w:rFonts w:hint="eastAsia"/>
        </w:rPr>
        <w:t>2.</w:t>
      </w:r>
      <w:r>
        <w:t xml:space="preserve">4 </w:t>
      </w:r>
      <w:r>
        <w:rPr>
          <w:rFonts w:hint="eastAsia"/>
          <w:lang w:val="en-US" w:eastAsia="zh-CN"/>
        </w:rPr>
        <w:t>燃油</w:t>
      </w:r>
      <w:r>
        <w:t>供给系统</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478405" cy="1795145"/>
            <wp:effectExtent l="0" t="0" r="5715" b="3175"/>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29"/>
                    <a:stretch>
                      <a:fillRect/>
                    </a:stretch>
                  </pic:blipFill>
                  <pic:spPr>
                    <a:xfrm>
                      <a:off x="0" y="0"/>
                      <a:ext cx="2478405" cy="1795145"/>
                    </a:xfrm>
                    <a:prstGeom prst="rect">
                      <a:avLst/>
                    </a:prstGeom>
                    <a:noFill/>
                    <a:ln>
                      <a:noFill/>
                    </a:ln>
                  </pic:spPr>
                </pic:pic>
              </a:graphicData>
            </a:graphic>
          </wp:inline>
        </w:drawing>
      </w:r>
      <w:r>
        <w:drawing>
          <wp:inline distT="0" distB="0" distL="114300" distR="114300">
            <wp:extent cx="3933190" cy="1771650"/>
            <wp:effectExtent l="0" t="0" r="13970" b="1143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30"/>
                    <a:stretch>
                      <a:fillRect/>
                    </a:stretch>
                  </pic:blipFill>
                  <pic:spPr>
                    <a:xfrm>
                      <a:off x="0" y="0"/>
                      <a:ext cx="3933190" cy="1771650"/>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p>
    <w:p>
      <w:pPr>
        <w:pStyle w:val="23"/>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lang w:val="en-US" w:eastAsia="zh-CN"/>
        </w:rPr>
      </w:pPr>
      <w:r>
        <w:rPr>
          <w:rFonts w:hint="eastAsia"/>
          <w:lang w:val="en-US" w:eastAsia="zh-CN"/>
        </w:rPr>
        <w:t>EA888发动机为汽油缸内直喷燃油系统，其燃油系统模型与简图如上图所示，主要由高压泵、高压传感器、高压油轨、喷油器等组成。</w:t>
      </w:r>
    </w:p>
    <w:p>
      <w:pPr>
        <w:pStyle w:val="23"/>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lang w:val="en-US" w:eastAsia="zh-CN"/>
        </w:rPr>
      </w:pPr>
      <w:r>
        <w:rPr>
          <w:rFonts w:hint="default"/>
          <w:lang w:val="en-US" w:eastAsia="zh-CN"/>
        </w:rPr>
        <w:t>高压燃油泵上的油泵控制阀接受来自电控系统的指令，控制由输油管流来的低压油量，并对其加压至需要喷油压力，输入</w:t>
      </w:r>
      <w:r>
        <w:rPr>
          <w:rFonts w:hint="eastAsia"/>
          <w:lang w:val="en-US" w:eastAsia="zh-CN"/>
        </w:rPr>
        <w:t>高压油轨</w:t>
      </w:r>
      <w:r>
        <w:rPr>
          <w:rFonts w:hint="default"/>
          <w:lang w:val="en-US" w:eastAsia="zh-CN"/>
        </w:rPr>
        <w:t>中。</w:t>
      </w:r>
    </w:p>
    <w:p>
      <w:pPr>
        <w:pStyle w:val="23"/>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lang w:val="en-US" w:eastAsia="zh-CN"/>
        </w:rPr>
      </w:pPr>
      <w:r>
        <w:rPr>
          <w:rFonts w:hint="default"/>
          <w:lang w:val="en-US" w:eastAsia="zh-CN"/>
        </w:rPr>
        <w:t>而在</w:t>
      </w:r>
      <w:r>
        <w:rPr>
          <w:rFonts w:hint="eastAsia"/>
          <w:lang w:val="en-US" w:eastAsia="zh-CN"/>
        </w:rPr>
        <w:t>高压油轨</w:t>
      </w:r>
      <w:r>
        <w:rPr>
          <w:rFonts w:hint="default"/>
          <w:lang w:val="en-US" w:eastAsia="zh-CN"/>
        </w:rPr>
        <w:t>上有高压燃油压力传感器，可以检测油轨中燃油压力的等信息，反馈修正给高压燃油泵，使其维持在要求压力。</w:t>
      </w:r>
    </w:p>
    <w:p>
      <w:pPr>
        <w:pStyle w:val="23"/>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lang w:val="en-US" w:eastAsia="zh-CN"/>
        </w:rPr>
      </w:pPr>
      <w:r>
        <w:rPr>
          <w:rFonts w:hint="default"/>
          <w:lang w:val="en-US" w:eastAsia="zh-CN"/>
        </w:rPr>
        <w:t>喷油器则受电控信号控制喷油量、喷射时刻和喷油压力等。本喷油为缸内直喷，可以精确控制喷油量和喷油正时，通过高压力喷油来改善雾化效果，降低燃烧室温度，降低爆震倾向；同时可以实现更有效的燃油正式管理，实现多次喷射，更有效地组织燃烧，提高燃烧效率。</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p>
    <w:p>
      <w:pPr>
        <w:pStyle w:val="26"/>
      </w:pPr>
      <w:r>
        <w:rPr>
          <w:rFonts w:hint="eastAsia"/>
        </w:rPr>
        <w:t>2.</w:t>
      </w:r>
      <w:r>
        <w:t>4</w:t>
      </w:r>
      <w:r>
        <w:rPr>
          <w:rFonts w:hint="eastAsia"/>
        </w:rPr>
        <w:t>.</w:t>
      </w:r>
      <w:r>
        <w:t xml:space="preserve">1 </w:t>
      </w:r>
      <w:r>
        <w:rPr>
          <w:rFonts w:hint="eastAsia"/>
          <w:lang w:val="en-US" w:eastAsia="zh-CN"/>
        </w:rPr>
        <w:t>高压油</w:t>
      </w:r>
      <w:r>
        <w:t>泵</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423795" cy="2273300"/>
            <wp:effectExtent l="0" t="0" r="14605" b="1270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2423795" cy="2273300"/>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textAlignment w:val="auto"/>
      </w:pPr>
      <w:r>
        <w:rPr>
          <w:rFonts w:hint="eastAsia"/>
          <w:lang w:val="en-US" w:eastAsia="zh-CN"/>
        </w:rPr>
        <w:t>作用</w:t>
      </w:r>
      <w:r>
        <w:rPr>
          <w:rFonts w:hint="eastAsia"/>
        </w:rPr>
        <w:t>：控制输油管留来的汽油流量，并给其加压，形成高压燃油运输到燃油分配管中。</w:t>
      </w:r>
    </w:p>
    <w:p>
      <w:pPr>
        <w:pStyle w:val="26"/>
        <w:keepNext/>
        <w:keepLines/>
        <w:pageBreakBefore w:val="0"/>
        <w:widowControl w:val="0"/>
        <w:kinsoku/>
        <w:wordWrap/>
        <w:overflowPunct/>
        <w:topLinePunct w:val="0"/>
        <w:autoSpaceDE/>
        <w:autoSpaceDN/>
        <w:bidi w:val="0"/>
        <w:adjustRightInd/>
        <w:snapToGrid/>
        <w:spacing w:line="240" w:lineRule="auto"/>
        <w:textAlignment w:val="auto"/>
        <w:rPr>
          <w:rFonts w:hint="eastAsia"/>
        </w:rPr>
      </w:pPr>
      <w:r>
        <w:rPr>
          <w:rFonts w:hint="eastAsia"/>
        </w:rPr>
        <w:t>2.</w:t>
      </w:r>
      <w:r>
        <w:t>4</w:t>
      </w:r>
      <w:r>
        <w:rPr>
          <w:rFonts w:hint="eastAsia"/>
        </w:rPr>
        <w:t>.</w:t>
      </w:r>
      <w:r>
        <w:t xml:space="preserve">2 </w:t>
      </w:r>
      <w:r>
        <w:rPr>
          <w:rFonts w:hint="eastAsia"/>
        </w:rPr>
        <w:t>油轨</w:t>
      </w:r>
    </w:p>
    <w:p>
      <w:pPr>
        <w:pStyle w:val="26"/>
        <w:keepNext/>
        <w:keepLines/>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3201035" cy="1381125"/>
            <wp:effectExtent l="0" t="0" r="1460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2"/>
                    <a:stretch>
                      <a:fillRect/>
                    </a:stretch>
                  </pic:blipFill>
                  <pic:spPr>
                    <a:xfrm>
                      <a:off x="0" y="0"/>
                      <a:ext cx="3201035" cy="1381125"/>
                    </a:xfrm>
                    <a:prstGeom prst="rect">
                      <a:avLst/>
                    </a:prstGeom>
                    <a:noFill/>
                    <a:ln>
                      <a:noFill/>
                    </a:ln>
                  </pic:spPr>
                </pic:pic>
              </a:graphicData>
            </a:graphic>
          </wp:inline>
        </w:drawing>
      </w:r>
    </w:p>
    <w:p>
      <w:pPr>
        <w:pStyle w:val="23"/>
        <w:rPr>
          <w:rFonts w:hint="eastAsia" w:eastAsia="宋体"/>
          <w:lang w:val="en-US" w:eastAsia="zh-CN"/>
        </w:rPr>
      </w:pPr>
      <w:r>
        <w:rPr>
          <w:rFonts w:hint="eastAsia"/>
          <w:lang w:val="en-US" w:eastAsia="zh-CN"/>
        </w:rPr>
        <w:t>作用：高压油轨，用来存贮燃油，同时抑制由于高压泵供油和喷油器喷油产生的压力波动，确保系统压力稳定。</w:t>
      </w:r>
    </w:p>
    <w:p>
      <w:pPr>
        <w:pStyle w:val="26"/>
        <w:keepNext/>
        <w:keepLines/>
        <w:pageBreakBefore w:val="0"/>
        <w:widowControl w:val="0"/>
        <w:kinsoku/>
        <w:wordWrap/>
        <w:overflowPunct/>
        <w:topLinePunct w:val="0"/>
        <w:autoSpaceDE/>
        <w:autoSpaceDN/>
        <w:bidi w:val="0"/>
        <w:adjustRightInd/>
        <w:snapToGrid/>
        <w:spacing w:line="240" w:lineRule="auto"/>
        <w:textAlignment w:val="auto"/>
      </w:pPr>
      <w:r>
        <w:rPr>
          <w:rFonts w:hint="eastAsia"/>
        </w:rPr>
        <w:t>2.</w:t>
      </w:r>
      <w:r>
        <w:t>4</w:t>
      </w:r>
      <w:r>
        <w:rPr>
          <w:rFonts w:hint="eastAsia"/>
        </w:rPr>
        <w:t>.</w:t>
      </w:r>
      <w:r>
        <w:t>2 喷油器</w:t>
      </w:r>
    </w:p>
    <w:p>
      <w:pPr>
        <w:pStyle w:val="26"/>
        <w:keepNext/>
        <w:keepLines/>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1920240" cy="1217930"/>
            <wp:effectExtent l="0" t="0" r="0" b="127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1920240" cy="1217930"/>
                    </a:xfrm>
                    <a:prstGeom prst="rect">
                      <a:avLst/>
                    </a:prstGeom>
                    <a:noFill/>
                    <a:ln>
                      <a:noFill/>
                    </a:ln>
                  </pic:spPr>
                </pic:pic>
              </a:graphicData>
            </a:graphic>
          </wp:inline>
        </w:drawing>
      </w:r>
    </w:p>
    <w:p>
      <w:pPr>
        <w:pStyle w:val="23"/>
        <w:rPr>
          <w:rFonts w:hint="eastAsia"/>
          <w:lang w:val="en-US" w:eastAsia="zh-CN"/>
        </w:rPr>
      </w:pPr>
      <w:r>
        <w:rPr>
          <w:rFonts w:hint="eastAsia"/>
          <w:lang w:val="en-US" w:eastAsia="zh-CN"/>
        </w:rPr>
        <w:t>作用：按照电控单元的指令，将一定数量的汽油，适时地喷入汽缸内，并与其中的空气混合形成可燃混合气。</w:t>
      </w:r>
    </w:p>
    <w:p>
      <w:pPr>
        <w:pStyle w:val="23"/>
        <w:rPr>
          <w:rFonts w:hint="default"/>
          <w:lang w:val="en-US" w:eastAsia="zh-CN"/>
        </w:rPr>
      </w:pPr>
      <w:r>
        <w:rPr>
          <w:rFonts w:hint="eastAsia"/>
          <w:lang w:val="en-US" w:eastAsia="zh-CN"/>
        </w:rPr>
        <w:t>每缸均有一个喷油器，喷油器并排安装在油轨之上</w:t>
      </w:r>
    </w:p>
    <w:p>
      <w:pPr>
        <w:pStyle w:val="23"/>
      </w:pPr>
    </w:p>
    <w:p>
      <w:pPr>
        <w:pStyle w:val="23"/>
      </w:pPr>
    </w:p>
    <w:p>
      <w:pPr>
        <w:pStyle w:val="25"/>
      </w:pPr>
      <w:r>
        <w:rPr>
          <w:rFonts w:hint="eastAsia"/>
        </w:rPr>
        <w:t>2.</w:t>
      </w:r>
      <w:r>
        <w:t xml:space="preserve">5 </w:t>
      </w:r>
      <w:r>
        <w:rPr>
          <w:rFonts w:hint="eastAsia"/>
        </w:rPr>
        <w:t>进排气及</w:t>
      </w:r>
      <w:r>
        <w:t>增压系统</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689984" behindDoc="0" locked="0" layoutInCell="1" allowOverlap="1">
                <wp:simplePos x="0" y="0"/>
                <wp:positionH relativeFrom="column">
                  <wp:posOffset>5627370</wp:posOffset>
                </wp:positionH>
                <wp:positionV relativeFrom="paragraph">
                  <wp:posOffset>1329055</wp:posOffset>
                </wp:positionV>
                <wp:extent cx="776605" cy="282575"/>
                <wp:effectExtent l="4445" t="5080" r="11430" b="17145"/>
                <wp:wrapNone/>
                <wp:docPr id="24" name="文本框 24"/>
                <wp:cNvGraphicFramePr/>
                <a:graphic xmlns:a="http://schemas.openxmlformats.org/drawingml/2006/main">
                  <a:graphicData uri="http://schemas.microsoft.com/office/word/2010/wordprocessingShape">
                    <wps:wsp>
                      <wps:cNvSpPr txBox="1"/>
                      <wps:spPr>
                        <a:xfrm>
                          <a:off x="0" y="0"/>
                          <a:ext cx="776605" cy="282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进气机构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3.1pt;margin-top:104.65pt;height:22.25pt;width:61.15pt;z-index:251689984;mso-width-relative:page;mso-height-relative:page;" fillcolor="#FFFFFF [3201]" filled="t" stroked="t" coordsize="21600,21600" o:gfxdata="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GNOBHY&#10;AAAADAEAAA8AAAAAAAAAAQAgAAAAIgAAAGRycy9kb3ducmV2LnhtbFBLAQIUABQAAAAIAIdO4kDu&#10;hzwUWQIAALgEAAAOAAAAAAAAAAEAIAAAACcBAABkcnMvZTJvRG9jLnhtbFBLBQYAAAAABgAGAFkB&#10;AADy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进气机构</w:t>
                      </w:r>
                    </w:p>
                  </w:txbxContent>
                </v:textbox>
              </v:shape>
            </w:pict>
          </mc:Fallback>
        </mc:AlternateContent>
      </w:r>
      <w:r>
        <w:rPr>
          <w:sz w:val="24"/>
        </w:rPr>
        <mc:AlternateContent>
          <mc:Choice Requires="wps">
            <w:drawing>
              <wp:anchor distT="0" distB="0" distL="114300" distR="114300" simplePos="0" relativeHeight="251688960" behindDoc="0" locked="0" layoutInCell="1" allowOverlap="1">
                <wp:simplePos x="0" y="0"/>
                <wp:positionH relativeFrom="column">
                  <wp:posOffset>-171450</wp:posOffset>
                </wp:positionH>
                <wp:positionV relativeFrom="paragraph">
                  <wp:posOffset>1550035</wp:posOffset>
                </wp:positionV>
                <wp:extent cx="776605" cy="282575"/>
                <wp:effectExtent l="4445" t="5080" r="11430" b="17145"/>
                <wp:wrapNone/>
                <wp:docPr id="19" name="文本框 19"/>
                <wp:cNvGraphicFramePr/>
                <a:graphic xmlns:a="http://schemas.openxmlformats.org/drawingml/2006/main">
                  <a:graphicData uri="http://schemas.microsoft.com/office/word/2010/wordprocessingShape">
                    <wps:wsp>
                      <wps:cNvSpPr txBox="1"/>
                      <wps:spPr>
                        <a:xfrm>
                          <a:off x="895350" y="5882640"/>
                          <a:ext cx="776605" cy="282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排气机构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pt;margin-top:122.05pt;height:22.25pt;width:61.15pt;z-index:251688960;mso-width-relative:page;mso-height-relative:page;" fillcolor="#FFFFFF [3201]" filled="t" stroked="t" coordsize="21600,21600" o:gfxdata="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CKri79gAAAAKAQAADwAAAAAAAAABACAAAAAiAAAAZHJzL2Rvd25yZXYueG1sUEsBAhQAFAAA&#10;AAgAh07iQBJ7AxdhAgAAwwQAAA4AAAAAAAAAAQAgAAAAJwEAAGRycy9lMm9Eb2MueG1sUEsFBgAA&#10;AAAGAAYAWQEAAPo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排气机构</w:t>
                      </w:r>
                    </w:p>
                  </w:txbxContent>
                </v:textbox>
              </v:shape>
            </w:pict>
          </mc:Fallback>
        </mc:AlternateContent>
      </w:r>
      <w:r>
        <w:rPr>
          <w:sz w:val="24"/>
        </w:rPr>
        <mc:AlternateContent>
          <mc:Choice Requires="wps">
            <w:drawing>
              <wp:anchor distT="0" distB="0" distL="114300" distR="114300" simplePos="0" relativeHeight="251687936" behindDoc="0" locked="0" layoutInCell="1" allowOverlap="1">
                <wp:simplePos x="0" y="0"/>
                <wp:positionH relativeFrom="column">
                  <wp:posOffset>3966210</wp:posOffset>
                </wp:positionH>
                <wp:positionV relativeFrom="paragraph">
                  <wp:posOffset>1184275</wp:posOffset>
                </wp:positionV>
                <wp:extent cx="1563370" cy="274320"/>
                <wp:effectExtent l="635" t="4445" r="5715" b="41275"/>
                <wp:wrapNone/>
                <wp:docPr id="18" name="直接箭头连接符 18"/>
                <wp:cNvGraphicFramePr/>
                <a:graphic xmlns:a="http://schemas.openxmlformats.org/drawingml/2006/main">
                  <a:graphicData uri="http://schemas.microsoft.com/office/word/2010/wordprocessingShape">
                    <wps:wsp>
                      <wps:cNvCnPr/>
                      <wps:spPr>
                        <a:xfrm>
                          <a:off x="4880610" y="5699760"/>
                          <a:ext cx="1563370" cy="2743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2.3pt;margin-top:93.25pt;height:21.6pt;width:123.1pt;z-index:251687936;mso-width-relative:page;mso-height-relative:page;" filled="f" stroked="t" coordsize="21600,21600" o:gfxdata="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pyv9U2wAAAAsBAAAPAAAAAAAAAAEAIAAAACIAAABkcnMvZG93bnJldi54bWxQSwEC&#10;FAAUAAAACACHTuJAKTp3/SoCAAATBAAADgAAAAAAAAABACAAAAAqAQAAZHJzL2Uyb0RvYy54bWxQ&#10;SwUGAAAAAAYABgBZAQAAxg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613410</wp:posOffset>
                </wp:positionH>
                <wp:positionV relativeFrom="paragraph">
                  <wp:posOffset>1511935</wp:posOffset>
                </wp:positionV>
                <wp:extent cx="937260" cy="167640"/>
                <wp:effectExtent l="0" t="4445" r="7620" b="41275"/>
                <wp:wrapNone/>
                <wp:docPr id="11" name="直接箭头连接符 11"/>
                <wp:cNvGraphicFramePr/>
                <a:graphic xmlns:a="http://schemas.openxmlformats.org/drawingml/2006/main">
                  <a:graphicData uri="http://schemas.microsoft.com/office/word/2010/wordprocessingShape">
                    <wps:wsp>
                      <wps:cNvCnPr/>
                      <wps:spPr>
                        <a:xfrm flipH="1">
                          <a:off x="1527810" y="6027420"/>
                          <a:ext cx="937260" cy="167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8.3pt;margin-top:119.05pt;height:13.2pt;width:73.8pt;z-index:251686912;mso-width-relative:page;mso-height-relative:page;" filled="f" stroked="t" coordsize="21600,21600" o:gfxdata="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wquRG2wAAAAoBAAAPAAAAAAAAAAEAIAAAACIAAABkcnMvZG93bnJldi54bWxQ&#10;SwECFAAUAAAACACHTuJA0hzwiS0CAAAcBAAADgAAAAAAAAABACAAAAAqAQAAZHJzL2Uyb0RvYy54&#10;bWxQSwUGAAAAAAYABgBZAQAAyQUAAAAA&#10;">
                <v:fill on="f" focussize="0,0"/>
                <v:stroke color="#4A7EBB [3204]" joinstyle="round" endarrow="open"/>
                <v:imagedata o:title=""/>
                <o:lock v:ext="edit" aspectratio="f"/>
              </v:shape>
            </w:pict>
          </mc:Fallback>
        </mc:AlternateContent>
      </w:r>
      <w:r>
        <w:drawing>
          <wp:inline distT="0" distB="0" distL="114300" distR="114300">
            <wp:extent cx="4165600" cy="2456815"/>
            <wp:effectExtent l="0" t="0" r="10160" b="1206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4165600" cy="2456815"/>
                    </a:xfrm>
                    <a:prstGeom prst="rect">
                      <a:avLst/>
                    </a:prstGeom>
                    <a:noFill/>
                    <a:ln>
                      <a:noFill/>
                    </a:ln>
                  </pic:spPr>
                </pic:pic>
              </a:graphicData>
            </a:graphic>
          </wp:inline>
        </w:drawing>
      </w:r>
    </w:p>
    <w:p>
      <w:pPr>
        <w:pStyle w:val="26"/>
        <w:rPr>
          <w:rFonts w:hint="eastAsia" w:eastAsia="黑体"/>
          <w:lang w:val="en-US" w:eastAsia="zh-CN"/>
        </w:rPr>
      </w:pPr>
      <w:r>
        <w:rPr>
          <w:rFonts w:hint="eastAsia"/>
        </w:rPr>
        <w:t>2.</w:t>
      </w:r>
      <w:r>
        <w:t>5</w:t>
      </w:r>
      <w:r>
        <w:rPr>
          <w:rFonts w:hint="eastAsia"/>
        </w:rPr>
        <w:t>.</w:t>
      </w:r>
      <w:r>
        <w:t xml:space="preserve">1 </w:t>
      </w:r>
      <w:r>
        <w:rPr>
          <w:rFonts w:hint="eastAsia"/>
        </w:rPr>
        <w:t>进气</w:t>
      </w:r>
      <w:r>
        <w:rPr>
          <w:rFonts w:hint="eastAsia"/>
          <w:lang w:val="en-US" w:eastAsia="zh-CN"/>
        </w:rPr>
        <w:t>机构</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695104" behindDoc="0" locked="0" layoutInCell="1" allowOverlap="1">
                <wp:simplePos x="0" y="0"/>
                <wp:positionH relativeFrom="column">
                  <wp:posOffset>3279140</wp:posOffset>
                </wp:positionH>
                <wp:positionV relativeFrom="paragraph">
                  <wp:posOffset>909320</wp:posOffset>
                </wp:positionV>
                <wp:extent cx="1600200" cy="365760"/>
                <wp:effectExtent l="1270" t="4445" r="13970" b="41275"/>
                <wp:wrapNone/>
                <wp:docPr id="50" name="直接箭头连接符 50"/>
                <wp:cNvGraphicFramePr/>
                <a:graphic xmlns:a="http://schemas.openxmlformats.org/drawingml/2006/main">
                  <a:graphicData uri="http://schemas.microsoft.com/office/word/2010/wordprocessingShape">
                    <wps:wsp>
                      <wps:cNvCnPr/>
                      <wps:spPr>
                        <a:xfrm>
                          <a:off x="4193540" y="2442845"/>
                          <a:ext cx="1600200" cy="365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8.2pt;margin-top:71.6pt;height:28.8pt;width:126pt;z-index:251695104;mso-width-relative:page;mso-height-relative:page;" filled="f" stroked="t" coordsize="21600,21600" o:gfxdata="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Mj+vbZAAAACwEAAA8AAAAAAAAAAQAgAAAAIgAAAGRycy9kb3ducmV2LnhtbFBLAQIU&#10;ABQAAAAIAIdO4kBPfgwWKwIAABMEAAAOAAAAAAAAAAEAIAAAACgBAABkcnMvZTJvRG9jLnhtbFBL&#10;BQYAAAAABgAGAFkBAADFBQ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94080" behindDoc="0" locked="0" layoutInCell="1" allowOverlap="1">
                <wp:simplePos x="0" y="0"/>
                <wp:positionH relativeFrom="column">
                  <wp:posOffset>772160</wp:posOffset>
                </wp:positionH>
                <wp:positionV relativeFrom="paragraph">
                  <wp:posOffset>1267460</wp:posOffset>
                </wp:positionV>
                <wp:extent cx="1082040" cy="15240"/>
                <wp:effectExtent l="0" t="47625" r="0" b="43815"/>
                <wp:wrapNone/>
                <wp:docPr id="49" name="直接箭头连接符 49"/>
                <wp:cNvGraphicFramePr/>
                <a:graphic xmlns:a="http://schemas.openxmlformats.org/drawingml/2006/main">
                  <a:graphicData uri="http://schemas.microsoft.com/office/word/2010/wordprocessingShape">
                    <wps:wsp>
                      <wps:cNvCnPr/>
                      <wps:spPr>
                        <a:xfrm flipH="1" flipV="1">
                          <a:off x="1686560" y="2800985"/>
                          <a:ext cx="1082040" cy="152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0.8pt;margin-top:99.8pt;height:1.2pt;width:85.2pt;z-index:251694080;mso-width-relative:page;mso-height-relative:page;" filled="f" stroked="t" coordsize="21600,21600" o:gfxdata="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Mbg5M1QAAAAsBAAAPAAAAAAAAAAEAIAAAACIAAABkcnMvZG93bnJldi54bWxQ&#10;SwECFAAUAAAACACHTuJABrR2xzMCAAAmBAAADgAAAAAAAAABACAAAAAkAQAAZHJzL2Uyb0RvYy54&#10;bWxQSwUGAAAAAAYABgBZAQAAyQ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93056" behindDoc="0" locked="0" layoutInCell="1" allowOverlap="1">
                <wp:simplePos x="0" y="0"/>
                <wp:positionH relativeFrom="column">
                  <wp:posOffset>5039360</wp:posOffset>
                </wp:positionH>
                <wp:positionV relativeFrom="paragraph">
                  <wp:posOffset>1075055</wp:posOffset>
                </wp:positionV>
                <wp:extent cx="731520" cy="297815"/>
                <wp:effectExtent l="4445" t="4445" r="10795" b="17780"/>
                <wp:wrapNone/>
                <wp:docPr id="33" name="文本框 33"/>
                <wp:cNvGraphicFramePr/>
                <a:graphic xmlns:a="http://schemas.openxmlformats.org/drawingml/2006/main">
                  <a:graphicData uri="http://schemas.microsoft.com/office/word/2010/wordprocessingShape">
                    <wps:wsp>
                      <wps:cNvSpPr txBox="1"/>
                      <wps:spPr>
                        <a:xfrm>
                          <a:off x="0" y="0"/>
                          <a:ext cx="73152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进气歧管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6.8pt;margin-top:84.65pt;height:23.45pt;width:57.6pt;z-index:251693056;mso-width-relative:page;mso-height-relative:page;" fillcolor="#FFFFFF [3201]" filled="t" stroked="t" coordsize="21600,21600" o:gfxdata="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H8vKdcA&#10;AAALAQAADwAAAAAAAAABACAAAAAiAAAAZHJzL2Rvd25yZXYueG1sUEsBAhQAFAAAAAgAh07iQMuL&#10;CmVZAgAAuAQAAA4AAAAAAAAAAQAgAAAAJgEAAGRycy9lMm9Eb2MueG1sUEsFBgAAAAAGAAYAWQEA&#10;APE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进气歧管</w:t>
                      </w:r>
                    </w:p>
                  </w:txbxContent>
                </v:textbox>
              </v:shape>
            </w:pict>
          </mc:Fallback>
        </mc:AlternateContent>
      </w:r>
      <w:r>
        <w:rPr>
          <w:sz w:val="24"/>
        </w:rPr>
        <mc:AlternateContent>
          <mc:Choice Requires="wps">
            <w:drawing>
              <wp:anchor distT="0" distB="0" distL="114300" distR="114300" simplePos="0" relativeHeight="251691008" behindDoc="0" locked="0" layoutInCell="1" allowOverlap="1">
                <wp:simplePos x="0" y="0"/>
                <wp:positionH relativeFrom="column">
                  <wp:posOffset>17780</wp:posOffset>
                </wp:positionH>
                <wp:positionV relativeFrom="paragraph">
                  <wp:posOffset>1113155</wp:posOffset>
                </wp:positionV>
                <wp:extent cx="609600" cy="297815"/>
                <wp:effectExtent l="4445" t="4445" r="10795" b="17780"/>
                <wp:wrapNone/>
                <wp:docPr id="28" name="文本框 28"/>
                <wp:cNvGraphicFramePr/>
                <a:graphic xmlns:a="http://schemas.openxmlformats.org/drawingml/2006/main">
                  <a:graphicData uri="http://schemas.microsoft.com/office/word/2010/wordprocessingShape">
                    <wps:wsp>
                      <wps:cNvSpPr txBox="1"/>
                      <wps:spPr>
                        <a:xfrm>
                          <a:off x="932180" y="2646680"/>
                          <a:ext cx="60960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密封圈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pt;margin-top:87.65pt;height:23.45pt;width:48pt;z-index:251691008;mso-width-relative:page;mso-height-relative:page;" fillcolor="#FFFFFF [3201]" filled="t" stroked="t" coordsize="21600,21600" o:gfxdata="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lzXctQAAAAIAQAADwAAAAAAAAABACAAAAAiAAAAZHJzL2Rvd25yZXYueG1sUEsBAhQAFAAAAAgA&#10;h07iQKbFLTFiAgAAwwQAAA4AAAAAAAAAAQAgAAAAIwEAAGRycy9lMm9Eb2MueG1sUEsFBgAAAAAG&#10;AAYAWQEAAPc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密封圈</w:t>
                      </w:r>
                    </w:p>
                  </w:txbxContent>
                </v:textbox>
              </v:shape>
            </w:pict>
          </mc:Fallback>
        </mc:AlternateContent>
      </w:r>
      <w:r>
        <w:drawing>
          <wp:inline distT="0" distB="0" distL="114300" distR="114300">
            <wp:extent cx="3409950" cy="2201545"/>
            <wp:effectExtent l="0" t="0" r="3810" b="825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5"/>
                    <a:stretch>
                      <a:fillRect/>
                    </a:stretch>
                  </pic:blipFill>
                  <pic:spPr>
                    <a:xfrm>
                      <a:off x="0" y="0"/>
                      <a:ext cx="3409950" cy="2201545"/>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698176" behindDoc="0" locked="0" layoutInCell="1" allowOverlap="1">
                <wp:simplePos x="0" y="0"/>
                <wp:positionH relativeFrom="column">
                  <wp:posOffset>482600</wp:posOffset>
                </wp:positionH>
                <wp:positionV relativeFrom="paragraph">
                  <wp:posOffset>471805</wp:posOffset>
                </wp:positionV>
                <wp:extent cx="1188720" cy="152400"/>
                <wp:effectExtent l="0" t="38100" r="15240" b="7620"/>
                <wp:wrapNone/>
                <wp:docPr id="77" name="直接箭头连接符 77"/>
                <wp:cNvGraphicFramePr/>
                <a:graphic xmlns:a="http://schemas.openxmlformats.org/drawingml/2006/main">
                  <a:graphicData uri="http://schemas.microsoft.com/office/word/2010/wordprocessingShape">
                    <wps:wsp>
                      <wps:cNvCnPr/>
                      <wps:spPr>
                        <a:xfrm flipH="1" flipV="1">
                          <a:off x="1397000" y="4382770"/>
                          <a:ext cx="1188720"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pt;margin-top:37.15pt;height:12pt;width:93.6pt;z-index:251698176;mso-width-relative:page;mso-height-relative:page;" filled="f" stroked="t" coordsize="21600,21600" o:gfxdata="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A7zBWtcAAAAIAQAADwAAAAAAAAABACAAAAAiAAAAZHJzL2Rvd25yZXYueG1s&#10;UEsBAhQAFAAAAAgAh07iQJ90avkyAgAAJwQAAA4AAAAAAAAAAQAgAAAAJgEAAGRycy9lMm9Eb2Mu&#10;eG1sUEsFBgAAAAAGAAYAWQEAAMoFA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97152" behindDoc="0" locked="0" layoutInCell="1" allowOverlap="1">
                <wp:simplePos x="0" y="0"/>
                <wp:positionH relativeFrom="column">
                  <wp:posOffset>-840740</wp:posOffset>
                </wp:positionH>
                <wp:positionV relativeFrom="paragraph">
                  <wp:posOffset>335915</wp:posOffset>
                </wp:positionV>
                <wp:extent cx="1193800" cy="297815"/>
                <wp:effectExtent l="4445" t="4445" r="5715" b="17780"/>
                <wp:wrapNone/>
                <wp:docPr id="76" name="文本框 76"/>
                <wp:cNvGraphicFramePr/>
                <a:graphic xmlns:a="http://schemas.openxmlformats.org/drawingml/2006/main">
                  <a:graphicData uri="http://schemas.microsoft.com/office/word/2010/wordprocessingShape">
                    <wps:wsp>
                      <wps:cNvSpPr txBox="1"/>
                      <wps:spPr>
                        <a:xfrm>
                          <a:off x="0" y="0"/>
                          <a:ext cx="119380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进气温度传感器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2pt;margin-top:26.45pt;height:23.45pt;width:94pt;z-index:251697152;mso-width-relative:page;mso-height-relative:page;" fillcolor="#FFFFFF [3201]" filled="t" stroked="t" coordsize="21600,21600" o:gfxdata="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DLAkTPX&#10;AAAACQEAAA8AAAAAAAAAAQAgAAAAIgAAAGRycy9kb3ducmV2LnhtbFBLAQIUABQAAAAIAIdO4kDL&#10;J3b7WgIAALkEAAAOAAAAAAAAAAEAIAAAACYBAABkcnMvZTJvRG9jLnhtbFBLBQYAAAAABgAGAFkB&#10;AADy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进气温度传感器</w:t>
                      </w:r>
                    </w:p>
                  </w:txbxContent>
                </v:textbox>
              </v:shape>
            </w:pict>
          </mc:Fallback>
        </mc:AlternateContent>
      </w:r>
      <w:r>
        <w:rPr>
          <w:sz w:val="24"/>
        </w:rPr>
        <mc:AlternateContent>
          <mc:Choice Requires="wps">
            <w:drawing>
              <wp:anchor distT="0" distB="0" distL="114300" distR="114300" simplePos="0" relativeHeight="251696128" behindDoc="0" locked="0" layoutInCell="1" allowOverlap="1">
                <wp:simplePos x="0" y="0"/>
                <wp:positionH relativeFrom="column">
                  <wp:posOffset>490220</wp:posOffset>
                </wp:positionH>
                <wp:positionV relativeFrom="paragraph">
                  <wp:posOffset>1286510</wp:posOffset>
                </wp:positionV>
                <wp:extent cx="1203960" cy="148590"/>
                <wp:effectExtent l="0" t="4445" r="15240" b="45085"/>
                <wp:wrapNone/>
                <wp:docPr id="61" name="直接箭头连接符 61"/>
                <wp:cNvGraphicFramePr/>
                <a:graphic xmlns:a="http://schemas.openxmlformats.org/drawingml/2006/main">
                  <a:graphicData uri="http://schemas.microsoft.com/office/word/2010/wordprocessingShape">
                    <wps:wsp>
                      <wps:cNvCnPr/>
                      <wps:spPr>
                        <a:xfrm flipH="1">
                          <a:off x="1976120" y="5490845"/>
                          <a:ext cx="1203960" cy="1485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8.6pt;margin-top:101.3pt;height:11.7pt;width:94.8pt;z-index:251696128;mso-width-relative:page;mso-height-relative:page;" filled="f" stroked="t" coordsize="21600,21600" o:gfxdata="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Eoj3bZAAAACgEAAA8AAAAAAAAAAQAgAAAAIgAAAGRycy9kb3ducmV2Lnht&#10;bFBLAQIUABQAAAAIAIdO4kADArDMMQIAAB0EAAAOAAAAAAAAAAEAIAAAACgBAABkcnMvZTJvRG9j&#10;LnhtbFBLBQYAAAAABgAGAFkBAADLBQ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692032" behindDoc="0" locked="0" layoutInCell="1" allowOverlap="1">
                <wp:simplePos x="0" y="0"/>
                <wp:positionH relativeFrom="column">
                  <wp:posOffset>-477520</wp:posOffset>
                </wp:positionH>
                <wp:positionV relativeFrom="paragraph">
                  <wp:posOffset>1280795</wp:posOffset>
                </wp:positionV>
                <wp:extent cx="906780" cy="297815"/>
                <wp:effectExtent l="4445" t="5080" r="18415" b="17145"/>
                <wp:wrapNone/>
                <wp:docPr id="30" name="文本框 30"/>
                <wp:cNvGraphicFramePr/>
                <a:graphic xmlns:a="http://schemas.openxmlformats.org/drawingml/2006/main">
                  <a:graphicData uri="http://schemas.microsoft.com/office/word/2010/wordprocessingShape">
                    <wps:wsp>
                      <wps:cNvSpPr txBox="1"/>
                      <wps:spPr>
                        <a:xfrm>
                          <a:off x="0" y="0"/>
                          <a:ext cx="90678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电子节气门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pt;margin-top:100.85pt;height:23.45pt;width:71.4pt;z-index:251692032;mso-width-relative:page;mso-height-relative:page;" fillcolor="#FFFFFF [3201]" filled="t" stroked="t" coordsize="21600,21600" o:gfxdata="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WhIZzXAAAA&#10;CgEAAA8AAAAAAAAAAQAgAAAAIgAAAGRycy9kb3ducmV2LnhtbFBLAQIUABQAAAAIAIdO4kAzQFFL&#10;VwIAALgEAAAOAAAAAAAAAAEAIAAAACYBAABkcnMvZTJvRG9jLnhtbFBLBQYAAAAABgAGAFkBAADv&#10;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电子节气门</w:t>
                      </w:r>
                    </w:p>
                  </w:txbxContent>
                </v:textbox>
              </v:shape>
            </w:pict>
          </mc:Fallback>
        </mc:AlternateContent>
      </w:r>
      <w:r>
        <w:drawing>
          <wp:inline distT="0" distB="0" distL="114300" distR="114300">
            <wp:extent cx="4622165" cy="2122805"/>
            <wp:effectExtent l="0" t="0" r="10795" b="1079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6"/>
                    <a:stretch>
                      <a:fillRect/>
                    </a:stretch>
                  </pic:blipFill>
                  <pic:spPr>
                    <a:xfrm>
                      <a:off x="0" y="0"/>
                      <a:ext cx="4622165" cy="2122805"/>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lang w:val="en-US" w:eastAsia="zh-CN"/>
        </w:rPr>
      </w:pPr>
      <w:r>
        <w:rPr>
          <w:rFonts w:hint="eastAsia"/>
          <w:lang w:val="en-US" w:eastAsia="zh-CN"/>
        </w:rPr>
        <w:t>进气歧管采用黑色合成树脂材料，相比于过去的金属材料，强度相当而成本低、质量轻，进气通过节气门由中心向两侧分配至各个气缸之中。</w:t>
      </w:r>
    </w:p>
    <w:p>
      <w:pPr>
        <w:pStyle w:val="23"/>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lang w:val="en-US" w:eastAsia="zh-CN"/>
        </w:rPr>
      </w:pPr>
      <w:r>
        <w:rPr>
          <w:rFonts w:hint="eastAsia"/>
          <w:lang w:val="en-US" w:eastAsia="zh-CN"/>
        </w:rPr>
        <w:t>节气门开度与加速踏板被踩下的程度相关。由于此节气门为电子节气门，因此其开度不是直接与加速踏板机械相连。ECU根据加速踏板位置和发动机运行状态（如发动机转速传感器信号、车速传感器）计算节气门最佳开度，并控制直流电机使节气门达到需要的角位置。</w:t>
      </w:r>
    </w:p>
    <w:p>
      <w:pPr>
        <w:pStyle w:val="26"/>
        <w:keepNext/>
        <w:keepLines/>
        <w:pageBreakBefore w:val="0"/>
        <w:widowControl w:val="0"/>
        <w:kinsoku/>
        <w:wordWrap/>
        <w:overflowPunct/>
        <w:topLinePunct w:val="0"/>
        <w:autoSpaceDE/>
        <w:autoSpaceDN/>
        <w:bidi w:val="0"/>
        <w:adjustRightInd/>
        <w:snapToGrid/>
        <w:spacing w:line="240" w:lineRule="auto"/>
        <w:textAlignment w:val="auto"/>
        <w:rPr>
          <w:rFonts w:hint="default" w:eastAsia="黑体"/>
          <w:lang w:val="en-US" w:eastAsia="zh-CN"/>
        </w:rPr>
      </w:pPr>
      <w:r>
        <w:rPr>
          <w:rFonts w:hint="eastAsia"/>
        </w:rPr>
        <w:t>2.</w:t>
      </w:r>
      <w:r>
        <w:t>5</w:t>
      </w:r>
      <w:r>
        <w:rPr>
          <w:rFonts w:hint="eastAsia"/>
        </w:rPr>
        <w:t>.</w:t>
      </w:r>
      <w:r>
        <w:t xml:space="preserve">2 </w:t>
      </w:r>
      <w:r>
        <w:rPr>
          <w:rFonts w:hint="eastAsia"/>
        </w:rPr>
        <w:t>排气</w:t>
      </w:r>
      <w:r>
        <w:rPr>
          <w:rFonts w:hint="eastAsia"/>
          <w:lang w:val="en-US" w:eastAsia="zh-CN"/>
        </w:rPr>
        <w:t>歧管与增压机构</w:t>
      </w:r>
    </w:p>
    <w:p>
      <w:pPr>
        <w:pStyle w:val="26"/>
        <w:keepNext/>
        <w:keepLines/>
        <w:pageBreakBefore w:val="0"/>
        <w:widowControl w:val="0"/>
        <w:kinsoku/>
        <w:wordWrap/>
        <w:overflowPunct/>
        <w:topLinePunct w:val="0"/>
        <w:autoSpaceDE/>
        <w:autoSpaceDN/>
        <w:bidi w:val="0"/>
        <w:adjustRightInd/>
        <w:snapToGrid/>
        <w:spacing w:line="240" w:lineRule="auto"/>
        <w:jc w:val="both"/>
        <w:textAlignment w:val="auto"/>
      </w:pPr>
      <w:r>
        <w:rPr>
          <w:sz w:val="24"/>
        </w:rPr>
        <mc:AlternateContent>
          <mc:Choice Requires="wps">
            <w:drawing>
              <wp:anchor distT="0" distB="0" distL="114300" distR="114300" simplePos="0" relativeHeight="251700224" behindDoc="0" locked="0" layoutInCell="1" allowOverlap="1">
                <wp:simplePos x="0" y="0"/>
                <wp:positionH relativeFrom="column">
                  <wp:posOffset>3808095</wp:posOffset>
                </wp:positionH>
                <wp:positionV relativeFrom="paragraph">
                  <wp:posOffset>1653540</wp:posOffset>
                </wp:positionV>
                <wp:extent cx="1287780" cy="541020"/>
                <wp:effectExtent l="1905" t="4445" r="5715" b="18415"/>
                <wp:wrapNone/>
                <wp:docPr id="79" name="直接箭头连接符 79"/>
                <wp:cNvGraphicFramePr/>
                <a:graphic xmlns:a="http://schemas.openxmlformats.org/drawingml/2006/main">
                  <a:graphicData uri="http://schemas.microsoft.com/office/word/2010/wordprocessingShape">
                    <wps:wsp>
                      <wps:cNvCnPr/>
                      <wps:spPr>
                        <a:xfrm>
                          <a:off x="4646295" y="3268345"/>
                          <a:ext cx="1287780" cy="541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9.85pt;margin-top:130.2pt;height:42.6pt;width:101.4pt;z-index:251700224;mso-width-relative:page;mso-height-relative:page;" filled="f" stroked="t" coordsize="21600,21600" o:gfxdata="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w7WQz3AAAAAsBAAAPAAAAAAAAAAEAIAAAACIAAABkcnMvZG93bnJldi54bWxQ&#10;SwECFAAUAAAACACHTuJAp/P3DiwCAAATBAAADgAAAAAAAAABACAAAAArAQAAZHJzL2Uyb0RvYy54&#10;bWxQSwUGAAAAAAYABgBZAQAAyQ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02272" behindDoc="0" locked="0" layoutInCell="1" allowOverlap="1">
                <wp:simplePos x="0" y="0"/>
                <wp:positionH relativeFrom="column">
                  <wp:posOffset>5203190</wp:posOffset>
                </wp:positionH>
                <wp:positionV relativeFrom="paragraph">
                  <wp:posOffset>2110740</wp:posOffset>
                </wp:positionV>
                <wp:extent cx="880745" cy="297180"/>
                <wp:effectExtent l="4445" t="4445" r="13970" b="18415"/>
                <wp:wrapNone/>
                <wp:docPr id="81" name="文本框 81"/>
                <wp:cNvGraphicFramePr/>
                <a:graphic xmlns:a="http://schemas.openxmlformats.org/drawingml/2006/main">
                  <a:graphicData uri="http://schemas.microsoft.com/office/word/2010/wordprocessingShape">
                    <wps:wsp>
                      <wps:cNvSpPr txBox="1"/>
                      <wps:spPr>
                        <a:xfrm>
                          <a:off x="0" y="0"/>
                          <a:ext cx="880745"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涡轮增压器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9.7pt;margin-top:166.2pt;height:23.4pt;width:69.35pt;z-index:251702272;mso-width-relative:page;mso-height-relative:page;" fillcolor="#FFFFFF [3201]" filled="t" stroked="t" coordsize="21600,21600" o:gfxdata="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aTz7&#10;zNgAAAALAQAADwAAAAAAAAABACAAAAAiAAAAZHJzL2Rvd25yZXYueG1sUEsBAhQAFAAAAAgAh07i&#10;QMKzFMVbAgAAuAQAAA4AAAAAAAAAAQAgAAAAJwEAAGRycy9lMm9Eb2MueG1sUEsFBgAAAAAGAAYA&#10;WQEAAPQ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涡轮增压器</w:t>
                      </w:r>
                    </w:p>
                  </w:txbxContent>
                </v:textbox>
              </v:shape>
            </w:pict>
          </mc:Fallback>
        </mc:AlternateContent>
      </w:r>
      <w:r>
        <w:rPr>
          <w:sz w:val="24"/>
        </w:rPr>
        <mc:AlternateContent>
          <mc:Choice Requires="wps">
            <w:drawing>
              <wp:anchor distT="0" distB="0" distL="114300" distR="114300" simplePos="0" relativeHeight="251701248" behindDoc="0" locked="0" layoutInCell="1" allowOverlap="1">
                <wp:simplePos x="0" y="0"/>
                <wp:positionH relativeFrom="column">
                  <wp:posOffset>-168910</wp:posOffset>
                </wp:positionH>
                <wp:positionV relativeFrom="paragraph">
                  <wp:posOffset>1082040</wp:posOffset>
                </wp:positionV>
                <wp:extent cx="761365" cy="297180"/>
                <wp:effectExtent l="4445" t="4445" r="11430" b="18415"/>
                <wp:wrapNone/>
                <wp:docPr id="80" name="文本框 80"/>
                <wp:cNvGraphicFramePr/>
                <a:graphic xmlns:a="http://schemas.openxmlformats.org/drawingml/2006/main">
                  <a:graphicData uri="http://schemas.microsoft.com/office/word/2010/wordprocessingShape">
                    <wps:wsp>
                      <wps:cNvSpPr txBox="1"/>
                      <wps:spPr>
                        <a:xfrm>
                          <a:off x="821055" y="2559685"/>
                          <a:ext cx="761365"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排气歧管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pt;margin-top:85.2pt;height:23.4pt;width:59.95pt;z-index:251701248;mso-width-relative:page;mso-height-relative:page;" fillcolor="#FFFFFF [3201]" filled="t" stroked="t" coordsize="21600,21600" o:gfxdata="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i0DDNcAAAAKAQAADwAAAAAAAAABACAAAAAiAAAAZHJzL2Rvd25yZXYueG1sUEsBAhQA&#10;FAAAAAgAh07iQN4F2v1lAgAAwwQAAA4AAAAAAAAAAQAgAAAAJgEAAGRycy9lMm9Eb2MueG1sUEsF&#10;BgAAAAAGAAYAWQEAAP0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排气歧管</w:t>
                      </w:r>
                    </w:p>
                  </w:txbxContent>
                </v:textbox>
              </v:shape>
            </w:pict>
          </mc:Fallback>
        </mc:AlternateContent>
      </w:r>
      <w:r>
        <w:rPr>
          <w:sz w:val="24"/>
        </w:rPr>
        <mc:AlternateContent>
          <mc:Choice Requires="wps">
            <w:drawing>
              <wp:anchor distT="0" distB="0" distL="114300" distR="114300" simplePos="0" relativeHeight="251699200" behindDoc="0" locked="0" layoutInCell="1" allowOverlap="1">
                <wp:simplePos x="0" y="0"/>
                <wp:positionH relativeFrom="column">
                  <wp:posOffset>577215</wp:posOffset>
                </wp:positionH>
                <wp:positionV relativeFrom="paragraph">
                  <wp:posOffset>1203960</wp:posOffset>
                </wp:positionV>
                <wp:extent cx="1562100" cy="45720"/>
                <wp:effectExtent l="0" t="46355" r="7620" b="14605"/>
                <wp:wrapNone/>
                <wp:docPr id="78" name="直接箭头连接符 78"/>
                <wp:cNvGraphicFramePr/>
                <a:graphic xmlns:a="http://schemas.openxmlformats.org/drawingml/2006/main">
                  <a:graphicData uri="http://schemas.microsoft.com/office/word/2010/wordprocessingShape">
                    <wps:wsp>
                      <wps:cNvCnPr/>
                      <wps:spPr>
                        <a:xfrm flipH="1" flipV="1">
                          <a:off x="1491615" y="2681605"/>
                          <a:ext cx="1562100" cy="45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5.45pt;margin-top:94.8pt;height:3.6pt;width:123pt;z-index:251699200;mso-width-relative:page;mso-height-relative:page;" filled="f" stroked="t" coordsize="21600,21600" o:gfxdata="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N+31tYAAAAKAQAADwAAAAAAAAABACAAAAAiAAAAZHJzL2Rvd25yZXYueG1s&#10;UEsBAhQAFAAAAAgAh07iQFcv7ywzAgAAJgQAAA4AAAAAAAAAAQAgAAAAJQEAAGRycy9lMm9Eb2Mu&#10;eG1sUEsFBgAAAAAGAAYAWQEAAMoFAAAAAA==&#10;">
                <v:fill on="f" focussize="0,0"/>
                <v:stroke color="#4A7EBB [3204]" joinstyle="round" endarrow="open"/>
                <v:imagedata o:title=""/>
                <o:lock v:ext="edit" aspectratio="f"/>
              </v:shape>
            </w:pict>
          </mc:Fallback>
        </mc:AlternateContent>
      </w:r>
      <w:r>
        <w:rPr>
          <w:rFonts w:hint="eastAsia"/>
          <w:lang w:val="en-US" w:eastAsia="zh-CN"/>
        </w:rPr>
        <w:t xml:space="preserve">          </w:t>
      </w:r>
      <w:r>
        <w:drawing>
          <wp:inline distT="0" distB="0" distL="114300" distR="114300">
            <wp:extent cx="3954145" cy="2720340"/>
            <wp:effectExtent l="0" t="0" r="8255" b="762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7"/>
                    <a:stretch>
                      <a:fillRect/>
                    </a:stretch>
                  </pic:blipFill>
                  <pic:spPr>
                    <a:xfrm>
                      <a:off x="0" y="0"/>
                      <a:ext cx="3954145" cy="2720340"/>
                    </a:xfrm>
                    <a:prstGeom prst="rect">
                      <a:avLst/>
                    </a:prstGeom>
                    <a:noFill/>
                    <a:ln>
                      <a:noFill/>
                    </a:ln>
                  </pic:spPr>
                </pic:pic>
              </a:graphicData>
            </a:graphic>
          </wp:inline>
        </w:drawing>
      </w:r>
    </w:p>
    <w:p>
      <w:pPr>
        <w:pStyle w:val="23"/>
        <w:rPr>
          <w:rFonts w:hint="eastAsia"/>
        </w:rPr>
      </w:pPr>
      <w:r>
        <w:rPr>
          <w:rFonts w:hint="eastAsia"/>
          <w:lang w:val="en-US" w:eastAsia="zh-CN"/>
        </w:rPr>
        <w:t>EA888</w:t>
      </w:r>
      <w:r>
        <w:rPr>
          <w:rFonts w:hint="eastAsia"/>
        </w:rPr>
        <w:t>发动机将排气歧管集成安装到气缸盖中，这样废气再循环冷却就可以在气缸盖内进行。这样设计有两个好处，其一，借助冷却系统，废气温度在抵达涡轮增压器之前可以显著降低，进而可以保护涡轮，特别是在高负荷运行工况下，可以实现提升燃油效率，减少二氧化碳排放。其二，集成式排气歧管，借助废气温度，可以让冷却系统的冷却液在暖机阶段热的更快，进而可以帮助发动机快速达到最佳的温度工况，提升燃油效率。</w:t>
      </w:r>
    </w:p>
    <w:p>
      <w:pPr>
        <w:pStyle w:val="23"/>
        <w:rPr>
          <w:rFonts w:hint="eastAsia"/>
        </w:rPr>
      </w:pPr>
    </w:p>
    <w:p>
      <w:pPr>
        <w:pStyle w:val="23"/>
      </w:pPr>
    </w:p>
    <w:p>
      <w:pPr>
        <w:pStyle w:val="26"/>
        <w:keepNext/>
        <w:keepLines/>
        <w:pageBreakBefore w:val="0"/>
        <w:widowControl w:val="0"/>
        <w:kinsoku/>
        <w:wordWrap/>
        <w:overflowPunct/>
        <w:topLinePunct w:val="0"/>
        <w:autoSpaceDE/>
        <w:autoSpaceDN/>
        <w:bidi w:val="0"/>
        <w:adjustRightInd/>
        <w:snapToGrid/>
        <w:spacing w:line="240" w:lineRule="auto"/>
        <w:jc w:val="both"/>
        <w:textAlignment w:val="auto"/>
      </w:pPr>
    </w:p>
    <w:p>
      <w:pPr>
        <w:pStyle w:val="26"/>
        <w:keepNext/>
        <w:keepLines/>
        <w:pageBreakBefore w:val="0"/>
        <w:widowControl w:val="0"/>
        <w:kinsoku/>
        <w:wordWrap/>
        <w:overflowPunct/>
        <w:topLinePunct w:val="0"/>
        <w:autoSpaceDE/>
        <w:autoSpaceDN/>
        <w:bidi w:val="0"/>
        <w:adjustRightInd/>
        <w:snapToGrid/>
        <w:spacing w:line="240" w:lineRule="auto"/>
        <w:jc w:val="both"/>
        <w:textAlignment w:val="auto"/>
        <w:rPr>
          <w:rFonts w:hint="eastAsia"/>
          <w:lang w:val="en-US" w:eastAsia="zh-CN"/>
        </w:rPr>
      </w:pPr>
      <w:r>
        <w:rPr>
          <w:sz w:val="24"/>
        </w:rPr>
        <mc:AlternateContent>
          <mc:Choice Requires="wps">
            <w:drawing>
              <wp:anchor distT="0" distB="0" distL="114300" distR="114300" simplePos="0" relativeHeight="251703296" behindDoc="0" locked="0" layoutInCell="1" allowOverlap="1">
                <wp:simplePos x="0" y="0"/>
                <wp:positionH relativeFrom="column">
                  <wp:posOffset>1814195</wp:posOffset>
                </wp:positionH>
                <wp:positionV relativeFrom="paragraph">
                  <wp:posOffset>883285</wp:posOffset>
                </wp:positionV>
                <wp:extent cx="1676400" cy="1971675"/>
                <wp:effectExtent l="3810" t="3175" r="11430" b="6350"/>
                <wp:wrapNone/>
                <wp:docPr id="82" name="直接箭头连接符 82"/>
                <wp:cNvGraphicFramePr/>
                <a:graphic xmlns:a="http://schemas.openxmlformats.org/drawingml/2006/main">
                  <a:graphicData uri="http://schemas.microsoft.com/office/word/2010/wordprocessingShape">
                    <wps:wsp>
                      <wps:cNvCnPr/>
                      <wps:spPr>
                        <a:xfrm>
                          <a:off x="2728595" y="2360930"/>
                          <a:ext cx="1676400" cy="1971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2.85pt;margin-top:69.55pt;height:155.25pt;width:132pt;z-index:251703296;mso-width-relative:page;mso-height-relative:page;" filled="f" stroked="t" coordsize="21600,21600" o:gfxdata="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av77L2wAAAAsBAAAPAAAAAAAAAAEAIAAAACIAAABkcnMvZG93bnJldi54bWxQSwEC&#10;FAAUAAAACACHTuJA/lf6nSoCAAAUBAAADgAAAAAAAAABACAAAAAqAQAAZHJzL2Uyb0RvYy54bWxQ&#10;SwUGAAAAAAYABgBZAQAAxgUAAAAA&#10;">
                <v:fill on="f" focussize="0,0"/>
                <v:stroke color="#4A7EBB [3204]" joinstyle="round" endarrow="open"/>
                <v:imagedata o:title=""/>
                <o:lock v:ext="edit" aspectratio="f"/>
              </v:shape>
            </w:pict>
          </mc:Fallback>
        </mc:AlternateContent>
      </w:r>
      <w:r>
        <w:drawing>
          <wp:inline distT="0" distB="0" distL="114300" distR="114300">
            <wp:extent cx="2215515" cy="1288415"/>
            <wp:effectExtent l="0" t="0" r="9525" b="6985"/>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38"/>
                    <a:stretch>
                      <a:fillRect/>
                    </a:stretch>
                  </pic:blipFill>
                  <pic:spPr>
                    <a:xfrm>
                      <a:off x="0" y="0"/>
                      <a:ext cx="2215515" cy="1288415"/>
                    </a:xfrm>
                    <a:prstGeom prst="rect">
                      <a:avLst/>
                    </a:prstGeom>
                    <a:noFill/>
                    <a:ln>
                      <a:noFill/>
                    </a:ln>
                  </pic:spPr>
                </pic:pic>
              </a:graphicData>
            </a:graphic>
          </wp:inline>
        </w:drawing>
      </w:r>
      <w:r>
        <w:rPr>
          <w:rFonts w:hint="eastAsia"/>
          <w:lang w:val="en-US" w:eastAsia="zh-CN"/>
        </w:rPr>
        <w:t xml:space="preserve">               </w:t>
      </w:r>
    </w:p>
    <w:p>
      <w:pPr>
        <w:pStyle w:val="26"/>
        <w:keepNext/>
        <w:keepLines/>
        <w:pageBreakBefore w:val="0"/>
        <w:widowControl w:val="0"/>
        <w:kinsoku/>
        <w:wordWrap/>
        <w:overflowPunct/>
        <w:topLinePunct w:val="0"/>
        <w:autoSpaceDE/>
        <w:autoSpaceDN/>
        <w:bidi w:val="0"/>
        <w:adjustRightInd/>
        <w:snapToGrid/>
        <w:spacing w:line="240" w:lineRule="auto"/>
        <w:jc w:val="both"/>
        <w:textAlignment w:val="auto"/>
      </w:pPr>
      <w:r>
        <w:rPr>
          <w:sz w:val="24"/>
        </w:rPr>
        <mc:AlternateContent>
          <mc:Choice Requires="wps">
            <w:drawing>
              <wp:anchor distT="0" distB="0" distL="114300" distR="114300" simplePos="0" relativeHeight="251708416" behindDoc="0" locked="0" layoutInCell="1" allowOverlap="1">
                <wp:simplePos x="0" y="0"/>
                <wp:positionH relativeFrom="column">
                  <wp:posOffset>5777230</wp:posOffset>
                </wp:positionH>
                <wp:positionV relativeFrom="paragraph">
                  <wp:posOffset>2096770</wp:posOffset>
                </wp:positionV>
                <wp:extent cx="628015" cy="342900"/>
                <wp:effectExtent l="4445" t="4445" r="7620" b="18415"/>
                <wp:wrapNone/>
                <wp:docPr id="87" name="文本框 87"/>
                <wp:cNvGraphicFramePr/>
                <a:graphic xmlns:a="http://schemas.openxmlformats.org/drawingml/2006/main">
                  <a:graphicData uri="http://schemas.microsoft.com/office/word/2010/wordprocessingShape">
                    <wps:wsp>
                      <wps:cNvSpPr txBox="1"/>
                      <wps:spPr>
                        <a:xfrm>
                          <a:off x="0" y="0"/>
                          <a:ext cx="628015" cy="342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压气机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4.9pt;margin-top:165.1pt;height:27pt;width:49.45pt;z-index:251708416;mso-width-relative:page;mso-height-relative:page;" fillcolor="#FFFFFF [3201]" filled="t" stroked="t" coordsize="21600,21600" o:gfxdata="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HJv&#10;pdgAAAAMAQAADwAAAAAAAAABACAAAAAiAAAAZHJzL2Rvd25yZXYueG1sUEsBAhQAFAAAAAgAh07i&#10;QNrcZkJbAgAAuAQAAA4AAAAAAAAAAQAgAAAAJwEAAGRycy9lMm9Eb2MueG1sUEsFBgAAAAAGAAYA&#10;WQEAAPQ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压气机</w:t>
                      </w:r>
                    </w:p>
                  </w:txbxContent>
                </v:textbox>
              </v:shape>
            </w:pict>
          </mc:Fallback>
        </mc:AlternateContent>
      </w:r>
      <w:r>
        <w:rPr>
          <w:sz w:val="24"/>
        </w:rPr>
        <mc:AlternateContent>
          <mc:Choice Requires="wps">
            <w:drawing>
              <wp:anchor distT="0" distB="0" distL="114300" distR="114300" simplePos="0" relativeHeight="251709440" behindDoc="0" locked="0" layoutInCell="1" allowOverlap="1">
                <wp:simplePos x="0" y="0"/>
                <wp:positionH relativeFrom="column">
                  <wp:posOffset>1109980</wp:posOffset>
                </wp:positionH>
                <wp:positionV relativeFrom="paragraph">
                  <wp:posOffset>2372995</wp:posOffset>
                </wp:positionV>
                <wp:extent cx="857250" cy="342900"/>
                <wp:effectExtent l="4445" t="4445" r="6985" b="18415"/>
                <wp:wrapNone/>
                <wp:docPr id="88" name="文本框 88"/>
                <wp:cNvGraphicFramePr/>
                <a:graphic xmlns:a="http://schemas.openxmlformats.org/drawingml/2006/main">
                  <a:graphicData uri="http://schemas.microsoft.com/office/word/2010/wordprocessingShape">
                    <wps:wsp>
                      <wps:cNvSpPr txBox="1"/>
                      <wps:spPr>
                        <a:xfrm>
                          <a:off x="0" y="0"/>
                          <a:ext cx="857250" cy="342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增压器转子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4pt;margin-top:186.85pt;height:27pt;width:67.5pt;z-index:251709440;mso-width-relative:page;mso-height-relative:page;" fillcolor="#FFFFFF [3201]" filled="t" stroked="t" coordsize="21600,21600" o:gfxdata="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teuXY1wAA&#10;AAsBAAAPAAAAAAAAAAEAIAAAACIAAABkcnMvZG93bnJldi54bWxQSwECFAAUAAAACACHTuJAM9un&#10;/FgCAAC4BAAADgAAAAAAAAABACAAAAAmAQAAZHJzL2Uyb0RvYy54bWxQSwUGAAAAAAYABgBZAQAA&#10;8A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增压器转子</w:t>
                      </w:r>
                    </w:p>
                  </w:txbxContent>
                </v:textbox>
              </v:shape>
            </w:pict>
          </mc:Fallback>
        </mc:AlternateContent>
      </w:r>
      <w:r>
        <w:rPr>
          <w:sz w:val="24"/>
        </w:rPr>
        <mc:AlternateContent>
          <mc:Choice Requires="wps">
            <w:drawing>
              <wp:anchor distT="0" distB="0" distL="114300" distR="114300" simplePos="0" relativeHeight="251707392" behindDoc="0" locked="0" layoutInCell="1" allowOverlap="1">
                <wp:simplePos x="0" y="0"/>
                <wp:positionH relativeFrom="column">
                  <wp:posOffset>833755</wp:posOffset>
                </wp:positionH>
                <wp:positionV relativeFrom="paragraph">
                  <wp:posOffset>1220470</wp:posOffset>
                </wp:positionV>
                <wp:extent cx="857250" cy="342900"/>
                <wp:effectExtent l="4445" t="4445" r="6985" b="18415"/>
                <wp:wrapNone/>
                <wp:docPr id="86" name="文本框 86"/>
                <wp:cNvGraphicFramePr/>
                <a:graphic xmlns:a="http://schemas.openxmlformats.org/drawingml/2006/main">
                  <a:graphicData uri="http://schemas.microsoft.com/office/word/2010/wordprocessingShape">
                    <wps:wsp>
                      <wps:cNvSpPr txBox="1"/>
                      <wps:spPr>
                        <a:xfrm>
                          <a:off x="2033270" y="4237355"/>
                          <a:ext cx="857250" cy="342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排气旁通阀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65pt;margin-top:96.1pt;height:27pt;width:67.5pt;z-index:251707392;mso-width-relative:page;mso-height-relative:page;" fillcolor="#FFFFFF [3201]" filled="t" stroked="t" coordsize="21600,21600" o:gfxdata="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gLOnnVAAAACwEAAA8AAAAAAAAAAQAgAAAAIgAAAGRycy9kb3ducmV2LnhtbFBLAQIUABQA&#10;AAAIAIdO4kBr7dxOZQIAAMQEAAAOAAAAAAAAAAEAIAAAACQBAABkcnMvZTJvRG9jLnhtbFBLBQYA&#10;AAAABgAGAFkBAAD7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排气旁通阀</w:t>
                      </w:r>
                    </w:p>
                  </w:txbxContent>
                </v:textbox>
              </v:shape>
            </w:pict>
          </mc:Fallback>
        </mc:AlternateContent>
      </w:r>
      <w:r>
        <w:rPr>
          <w:sz w:val="24"/>
        </w:rPr>
        <mc:AlternateContent>
          <mc:Choice Requires="wps">
            <w:drawing>
              <wp:anchor distT="0" distB="0" distL="114300" distR="114300" simplePos="0" relativeHeight="251706368" behindDoc="0" locked="0" layoutInCell="1" allowOverlap="1">
                <wp:simplePos x="0" y="0"/>
                <wp:positionH relativeFrom="column">
                  <wp:posOffset>4614545</wp:posOffset>
                </wp:positionH>
                <wp:positionV relativeFrom="paragraph">
                  <wp:posOffset>2039620</wp:posOffset>
                </wp:positionV>
                <wp:extent cx="1181100" cy="247650"/>
                <wp:effectExtent l="1270" t="4445" r="6350" b="37465"/>
                <wp:wrapNone/>
                <wp:docPr id="85" name="直接箭头连接符 85"/>
                <wp:cNvGraphicFramePr/>
                <a:graphic xmlns:a="http://schemas.openxmlformats.org/drawingml/2006/main">
                  <a:graphicData uri="http://schemas.microsoft.com/office/word/2010/wordprocessingShape">
                    <wps:wsp>
                      <wps:cNvCnPr/>
                      <wps:spPr>
                        <a:xfrm>
                          <a:off x="5528945" y="5056505"/>
                          <a:ext cx="118110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63.35pt;margin-top:160.6pt;height:19.5pt;width:93pt;z-index:251706368;mso-width-relative:page;mso-height-relative:page;" filled="f" stroked="t" coordsize="21600,21600" o:gfxdata="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GVLN7ZAAAACwEAAA8AAAAAAAAAAQAgAAAAIgAAAGRycy9kb3ducmV2LnhtbFBLAQIUABQA&#10;AAAIAIdO4kBYIoOnKAIAABMEAAAOAAAAAAAAAAEAIAAAACgBAABkcnMvZTJvRG9jLnhtbFBLBQYA&#10;AAAABgAGAFkBAADCBQ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05344" behindDoc="0" locked="0" layoutInCell="1" allowOverlap="1">
                <wp:simplePos x="0" y="0"/>
                <wp:positionH relativeFrom="column">
                  <wp:posOffset>2061845</wp:posOffset>
                </wp:positionH>
                <wp:positionV relativeFrom="paragraph">
                  <wp:posOffset>2153920</wp:posOffset>
                </wp:positionV>
                <wp:extent cx="1628775" cy="409575"/>
                <wp:effectExtent l="0" t="4445" r="1905" b="27940"/>
                <wp:wrapNone/>
                <wp:docPr id="84" name="直接箭头连接符 84"/>
                <wp:cNvGraphicFramePr/>
                <a:graphic xmlns:a="http://schemas.openxmlformats.org/drawingml/2006/main">
                  <a:graphicData uri="http://schemas.microsoft.com/office/word/2010/wordprocessingShape">
                    <wps:wsp>
                      <wps:cNvCnPr/>
                      <wps:spPr>
                        <a:xfrm flipH="1">
                          <a:off x="2976245" y="5170805"/>
                          <a:ext cx="1628775" cy="409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62.35pt;margin-top:169.6pt;height:32.25pt;width:128.25pt;z-index:251705344;mso-width-relative:page;mso-height-relative:page;" filled="f" stroked="t" coordsize="21600,21600" o:gfxdata="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nJeq82wAAAAsBAAAPAAAAAAAAAAEAIAAAACIAAABkcnMvZG93bnJldi54&#10;bWxQSwECFAAUAAAACACHTuJAaUhZ7DACAAAdBAAADgAAAAAAAAABACAAAAAqAQAAZHJzL2Uyb0Rv&#10;Yy54bWxQSwUGAAAAAAYABgBZAQAAzA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04320" behindDoc="0" locked="0" layoutInCell="1" allowOverlap="1">
                <wp:simplePos x="0" y="0"/>
                <wp:positionH relativeFrom="column">
                  <wp:posOffset>1938020</wp:posOffset>
                </wp:positionH>
                <wp:positionV relativeFrom="paragraph">
                  <wp:posOffset>1515745</wp:posOffset>
                </wp:positionV>
                <wp:extent cx="1123950" cy="342900"/>
                <wp:effectExtent l="0" t="22225" r="3810" b="15875"/>
                <wp:wrapNone/>
                <wp:docPr id="83" name="直接箭头连接符 83"/>
                <wp:cNvGraphicFramePr/>
                <a:graphic xmlns:a="http://schemas.openxmlformats.org/drawingml/2006/main">
                  <a:graphicData uri="http://schemas.microsoft.com/office/word/2010/wordprocessingShape">
                    <wps:wsp>
                      <wps:cNvCnPr/>
                      <wps:spPr>
                        <a:xfrm flipH="1" flipV="1">
                          <a:off x="2852420" y="4532630"/>
                          <a:ext cx="112395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2.6pt;margin-top:119.35pt;height:27pt;width:88.5pt;z-index:251704320;mso-width-relative:page;mso-height-relative:page;" filled="f" stroked="t" coordsize="21600,21600" o:gfxdata="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DcLuLYAAAACwEAAA8AAAAAAAAAAQAgAAAAIgAAAGRycy9kb3ducmV2&#10;LnhtbFBLAQIUABQAAAAIAIdO4kANvEXFNQIAACcEAAAOAAAAAAAAAAEAIAAAACcBAABkcnMvZTJv&#10;RG9jLnhtbFBLBQYAAAAABgAGAFkBAADOBQAAAAA=&#10;">
                <v:fill on="f" focussize="0,0"/>
                <v:stroke color="#4A7EBB [3204]" joinstyle="round" endarrow="open"/>
                <v:imagedata o:title=""/>
                <o:lock v:ext="edit" aspectratio="f"/>
              </v:shape>
            </w:pict>
          </mc:Fallback>
        </mc:AlternateContent>
      </w:r>
      <w:r>
        <w:rPr>
          <w:rFonts w:hint="eastAsia"/>
          <w:lang w:val="en-US" w:eastAsia="zh-CN"/>
        </w:rPr>
        <w:t xml:space="preserve">                                </w:t>
      </w:r>
      <w:r>
        <w:drawing>
          <wp:inline distT="0" distB="0" distL="114300" distR="114300">
            <wp:extent cx="3136265" cy="3181985"/>
            <wp:effectExtent l="0" t="0" r="3175" b="317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39"/>
                    <a:stretch>
                      <a:fillRect/>
                    </a:stretch>
                  </pic:blipFill>
                  <pic:spPr>
                    <a:xfrm>
                      <a:off x="0" y="0"/>
                      <a:ext cx="3136265" cy="3181985"/>
                    </a:xfrm>
                    <a:prstGeom prst="rect">
                      <a:avLst/>
                    </a:prstGeom>
                    <a:noFill/>
                    <a:ln>
                      <a:noFill/>
                    </a:ln>
                  </pic:spPr>
                </pic:pic>
              </a:graphicData>
            </a:graphic>
          </wp:inline>
        </w:drawing>
      </w:r>
    </w:p>
    <w:p>
      <w:pPr>
        <w:pStyle w:val="23"/>
        <w:rPr>
          <w:rFonts w:hint="default" w:eastAsia="宋体"/>
          <w:lang w:val="en-US" w:eastAsia="zh-CN"/>
        </w:rPr>
      </w:pPr>
      <w:r>
        <w:rPr>
          <w:rFonts w:hint="eastAsia"/>
          <w:lang w:val="en-US" w:eastAsia="zh-CN"/>
        </w:rPr>
        <w:t>该发动机采用涡轮增压，废气直接由排气歧管进入涡轮增压器，推动转子转动，起到涡轮增压效果。增压压力的控制是根据进气歧管压力，通过排气旁通阀控制增压压力；增压压力直接作用于控制膜盒，使排气旁通阀打开或关闭。一旦排气旁通阀打开，使部分排气不经过涡轮机而直接排放到大气中，从而达到控制涡轮机转速及增压压力的目的。</w:t>
      </w:r>
    </w:p>
    <w:p>
      <w:pPr>
        <w:pStyle w:val="23"/>
      </w:pPr>
    </w:p>
    <w:p>
      <w:pPr>
        <w:pStyle w:val="25"/>
        <w:rPr>
          <w:rFonts w:hint="eastAsia"/>
        </w:rPr>
      </w:pPr>
      <w:r>
        <w:rPr>
          <w:rFonts w:hint="eastAsia"/>
        </w:rPr>
        <w:t>2.</w:t>
      </w:r>
      <w:r>
        <w:t>6 冷却系统</w:t>
      </w:r>
    </w:p>
    <w:p>
      <w:pPr>
        <w:pStyle w:val="26"/>
        <w:keepNext/>
        <w:keepLines/>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713536" behindDoc="0" locked="0" layoutInCell="1" allowOverlap="1">
                <wp:simplePos x="0" y="0"/>
                <wp:positionH relativeFrom="column">
                  <wp:posOffset>4014470</wp:posOffset>
                </wp:positionH>
                <wp:positionV relativeFrom="paragraph">
                  <wp:posOffset>781685</wp:posOffset>
                </wp:positionV>
                <wp:extent cx="923925" cy="0"/>
                <wp:effectExtent l="0" t="48895" r="5715" b="57785"/>
                <wp:wrapNone/>
                <wp:docPr id="93" name="直接箭头连接符 93"/>
                <wp:cNvGraphicFramePr/>
                <a:graphic xmlns:a="http://schemas.openxmlformats.org/drawingml/2006/main">
                  <a:graphicData uri="http://schemas.microsoft.com/office/word/2010/wordprocessingShape">
                    <wps:wsp>
                      <wps:cNvCnPr/>
                      <wps:spPr>
                        <a:xfrm>
                          <a:off x="4928870" y="2315210"/>
                          <a:ext cx="9239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6.1pt;margin-top:61.55pt;height:0pt;width:72.75pt;z-index:251713536;mso-width-relative:page;mso-height-relative:page;" filled="f" stroked="t" coordsize="21600,21600" o:gfxdata="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yt&#10;JYrXAAAACwEAAA8AAAAAAAAAAQAgAAAAIgAAAGRycy9kb3ducmV2LnhtbFBLAQIUABQAAAAIAIdO&#10;4kDprNI2JAIAAA0EAAAOAAAAAAAAAAEAIAAAACYBAABkcnMvZTJvRG9jLnhtbFBLBQYAAAAABgAG&#10;AFkBAAC8BQ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12512" behindDoc="0" locked="0" layoutInCell="1" allowOverlap="1">
                <wp:simplePos x="0" y="0"/>
                <wp:positionH relativeFrom="column">
                  <wp:posOffset>394970</wp:posOffset>
                </wp:positionH>
                <wp:positionV relativeFrom="paragraph">
                  <wp:posOffset>2010410</wp:posOffset>
                </wp:positionV>
                <wp:extent cx="1247775" cy="209550"/>
                <wp:effectExtent l="0" t="4445" r="1905" b="45085"/>
                <wp:wrapNone/>
                <wp:docPr id="92" name="直接箭头连接符 92"/>
                <wp:cNvGraphicFramePr/>
                <a:graphic xmlns:a="http://schemas.openxmlformats.org/drawingml/2006/main">
                  <a:graphicData uri="http://schemas.microsoft.com/office/word/2010/wordprocessingShape">
                    <wps:wsp>
                      <wps:cNvCnPr/>
                      <wps:spPr>
                        <a:xfrm flipH="1">
                          <a:off x="1309370" y="3543935"/>
                          <a:ext cx="1247775"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1pt;margin-top:158.3pt;height:16.5pt;width:98.25pt;z-index:251712512;mso-width-relative:page;mso-height-relative:page;" filled="f" stroked="t" coordsize="21600,21600" o:gfxdata="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sUOU2wAAAAoBAAAPAAAAAAAAAAEAIAAAACIAAABkcnMvZG93bnJldi54&#10;bWxQSwECFAAUAAAACACHTuJAbSTyXTACAAAdBAAADgAAAAAAAAABACAAAAAqAQAAZHJzL2Uyb0Rv&#10;Yy54bWxQSwUGAAAAAAYABgBZAQAAzA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11488" behindDoc="0" locked="0" layoutInCell="1" allowOverlap="1">
                <wp:simplePos x="0" y="0"/>
                <wp:positionH relativeFrom="column">
                  <wp:posOffset>5033645</wp:posOffset>
                </wp:positionH>
                <wp:positionV relativeFrom="paragraph">
                  <wp:posOffset>591185</wp:posOffset>
                </wp:positionV>
                <wp:extent cx="609600" cy="333375"/>
                <wp:effectExtent l="4445" t="4445" r="10795" b="12700"/>
                <wp:wrapNone/>
                <wp:docPr id="91" name="文本框 91"/>
                <wp:cNvGraphicFramePr/>
                <a:graphic xmlns:a="http://schemas.openxmlformats.org/drawingml/2006/main">
                  <a:graphicData uri="http://schemas.microsoft.com/office/word/2010/wordprocessingShape">
                    <wps:wsp>
                      <wps:cNvSpPr txBox="1"/>
                      <wps:spPr>
                        <a:xfrm>
                          <a:off x="0" y="0"/>
                          <a:ext cx="609600" cy="333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出水口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6.35pt;margin-top:46.55pt;height:26.25pt;width:48pt;z-index:251711488;mso-width-relative:page;mso-height-relative:page;" fillcolor="#FFFFFF [3201]" filled="t" stroked="t" coordsize="21600,21600" o:gfxdata="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FIAeDXAAAA&#10;CgEAAA8AAAAAAAAAAQAgAAAAIgAAAGRycy9kb3ducmV2LnhtbFBLAQIUABQAAAAIAIdO4kB7Yyl/&#10;VwIAALgEAAAOAAAAAAAAAAEAIAAAACYBAABkcnMvZTJvRG9jLnhtbFBLBQYAAAAABgAGAFkBAADv&#10;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出水口</w:t>
                      </w:r>
                    </w:p>
                  </w:txbxContent>
                </v:textbox>
              </v:shape>
            </w:pict>
          </mc:Fallback>
        </mc:AlternateContent>
      </w:r>
      <w:r>
        <w:rPr>
          <w:sz w:val="24"/>
        </w:rPr>
        <mc:AlternateContent>
          <mc:Choice Requires="wps">
            <w:drawing>
              <wp:anchor distT="0" distB="0" distL="114300" distR="114300" simplePos="0" relativeHeight="251710464" behindDoc="0" locked="0" layoutInCell="1" allowOverlap="1">
                <wp:simplePos x="0" y="0"/>
                <wp:positionH relativeFrom="column">
                  <wp:posOffset>-195580</wp:posOffset>
                </wp:positionH>
                <wp:positionV relativeFrom="paragraph">
                  <wp:posOffset>2086610</wp:posOffset>
                </wp:positionV>
                <wp:extent cx="504825" cy="333375"/>
                <wp:effectExtent l="4445" t="4445" r="8890" b="12700"/>
                <wp:wrapNone/>
                <wp:docPr id="90" name="文本框 90"/>
                <wp:cNvGraphicFramePr/>
                <a:graphic xmlns:a="http://schemas.openxmlformats.org/drawingml/2006/main">
                  <a:graphicData uri="http://schemas.microsoft.com/office/word/2010/wordprocessingShape">
                    <wps:wsp>
                      <wps:cNvSpPr txBox="1"/>
                      <wps:spPr>
                        <a:xfrm>
                          <a:off x="718820" y="3620135"/>
                          <a:ext cx="504825" cy="333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水泵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4pt;margin-top:164.3pt;height:26.25pt;width:39.75pt;z-index:251710464;mso-width-relative:page;mso-height-relative:page;" fillcolor="#FFFFFF [3201]" filled="t" stroked="t" coordsize="21600,21600" o:gfxdata="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yB4xydcAAAAKAQAADwAAAAAAAAABACAAAAAiAAAAZHJzL2Rvd25yZXYueG1sUEsBAhQAFAAA&#10;AAgAh07iQHP93rNiAgAAwwQAAA4AAAAAAAAAAQAgAAAAJgEAAGRycy9lMm9Eb2MueG1sUEsFBgAA&#10;AAAGAAYAWQEAAPoFA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水泵</w:t>
                      </w:r>
                    </w:p>
                  </w:txbxContent>
                </v:textbox>
              </v:shape>
            </w:pict>
          </mc:Fallback>
        </mc:AlternateContent>
      </w:r>
      <w:r>
        <w:drawing>
          <wp:inline distT="0" distB="0" distL="114300" distR="114300">
            <wp:extent cx="3843655" cy="2812415"/>
            <wp:effectExtent l="0" t="0" r="12065" b="6985"/>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40"/>
                    <a:stretch>
                      <a:fillRect/>
                    </a:stretch>
                  </pic:blipFill>
                  <pic:spPr>
                    <a:xfrm>
                      <a:off x="0" y="0"/>
                      <a:ext cx="3843655" cy="281241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4448175" cy="2889885"/>
            <wp:effectExtent l="0" t="0" r="1905" b="5715"/>
            <wp:docPr id="9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descr="IMG_256"/>
                    <pic:cNvPicPr>
                      <a:picLocks noChangeAspect="1"/>
                    </pic:cNvPicPr>
                  </pic:nvPicPr>
                  <pic:blipFill>
                    <a:blip r:embed="rId41"/>
                    <a:stretch>
                      <a:fillRect/>
                    </a:stretch>
                  </pic:blipFill>
                  <pic:spPr>
                    <a:xfrm>
                      <a:off x="0" y="0"/>
                      <a:ext cx="4448175" cy="2889885"/>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冷却系统的功用是使发动机在所有工况下都保持在适当的温度范围内，既防止发动机过热，也要避免冬季发动机过冷。</w:t>
      </w:r>
    </w:p>
    <w:p>
      <w:pPr>
        <w:pStyle w:val="23"/>
        <w:rPr>
          <w:rFonts w:hint="default" w:eastAsia="宋体"/>
          <w:lang w:val="en-US" w:eastAsia="zh-CN"/>
        </w:rPr>
      </w:pPr>
      <w:r>
        <w:rPr>
          <w:rFonts w:hint="eastAsia"/>
          <w:lang w:val="en-US" w:eastAsia="zh-CN"/>
        </w:rPr>
        <w:t>热水由水泵从左侧流出，经冷却系统冷却后再次流入发动机中，水泵直接连接在缸体侧面。</w:t>
      </w:r>
    </w:p>
    <w:p>
      <w:pPr>
        <w:pStyle w:val="23"/>
        <w:keepNext w:val="0"/>
        <w:keepLines w:val="0"/>
        <w:pageBreakBefore w:val="0"/>
        <w:widowControl w:val="0"/>
        <w:kinsoku/>
        <w:wordWrap/>
        <w:overflowPunct/>
        <w:topLinePunct w:val="0"/>
        <w:autoSpaceDE/>
        <w:autoSpaceDN/>
        <w:bidi w:val="0"/>
        <w:adjustRightInd/>
        <w:snapToGrid/>
        <w:spacing w:line="240" w:lineRule="auto"/>
        <w:textAlignment w:val="auto"/>
      </w:pPr>
    </w:p>
    <w:p>
      <w:pPr>
        <w:pStyle w:val="23"/>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rPr>
      </w:pPr>
    </w:p>
    <w:p>
      <w:pPr>
        <w:pStyle w:val="25"/>
        <w:rPr>
          <w:rFonts w:hint="eastAsia"/>
        </w:rPr>
      </w:pPr>
      <w:r>
        <w:rPr>
          <w:rFonts w:hint="eastAsia"/>
        </w:rPr>
        <w:t>2.</w:t>
      </w:r>
      <w:r>
        <w:t>7 润滑系统</w:t>
      </w:r>
    </w:p>
    <w:p>
      <w:pPr>
        <w:pStyle w:val="26"/>
        <w:keepNext/>
        <w:keepLines/>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721728" behindDoc="0" locked="0" layoutInCell="1" allowOverlap="1">
                <wp:simplePos x="0" y="0"/>
                <wp:positionH relativeFrom="column">
                  <wp:posOffset>-556260</wp:posOffset>
                </wp:positionH>
                <wp:positionV relativeFrom="paragraph">
                  <wp:posOffset>3841750</wp:posOffset>
                </wp:positionV>
                <wp:extent cx="622935" cy="293370"/>
                <wp:effectExtent l="4445" t="4445" r="12700" b="6985"/>
                <wp:wrapNone/>
                <wp:docPr id="104" name="文本框 104"/>
                <wp:cNvGraphicFramePr/>
                <a:graphic xmlns:a="http://schemas.openxmlformats.org/drawingml/2006/main">
                  <a:graphicData uri="http://schemas.microsoft.com/office/word/2010/wordprocessingShape">
                    <wps:wsp>
                      <wps:cNvSpPr txBox="1"/>
                      <wps:spPr>
                        <a:xfrm>
                          <a:off x="0" y="0"/>
                          <a:ext cx="62293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油底壳</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8pt;margin-top:302.5pt;height:23.1pt;width:49.05pt;z-index:251721728;mso-width-relative:page;mso-height-relative:page;" fillcolor="#FFFFFF [3201]" filled="t" stroked="t" coordsize="21600,21600" o:gfxdata="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mVbO/NYA&#10;AAAKAQAADwAAAAAAAAABACAAAAAiAAAAZHJzL2Rvd25yZXYueG1sUEsBAhQAFAAAAAgAh07iQJ00&#10;ZIJaAgAAugQAAA4AAAAAAAAAAQAgAAAAJQEAAGRycy9lMm9Eb2MueG1sUEsFBgAAAAAGAAYAWQEA&#10;APE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油底壳</w:t>
                      </w:r>
                    </w:p>
                  </w:txbxContent>
                </v:textbox>
              </v:shape>
            </w:pict>
          </mc:Fallback>
        </mc:AlternateContent>
      </w:r>
      <w:r>
        <w:rPr>
          <w:sz w:val="24"/>
        </w:rPr>
        <mc:AlternateContent>
          <mc:Choice Requires="wps">
            <w:drawing>
              <wp:anchor distT="0" distB="0" distL="114300" distR="114300" simplePos="0" relativeHeight="251725824" behindDoc="0" locked="0" layoutInCell="1" allowOverlap="1">
                <wp:simplePos x="0" y="0"/>
                <wp:positionH relativeFrom="column">
                  <wp:posOffset>5336540</wp:posOffset>
                </wp:positionH>
                <wp:positionV relativeFrom="paragraph">
                  <wp:posOffset>3638550</wp:posOffset>
                </wp:positionV>
                <wp:extent cx="622935" cy="293370"/>
                <wp:effectExtent l="4445" t="4445" r="12700" b="6985"/>
                <wp:wrapNone/>
                <wp:docPr id="108" name="文本框 108"/>
                <wp:cNvGraphicFramePr/>
                <a:graphic xmlns:a="http://schemas.openxmlformats.org/drawingml/2006/main">
                  <a:graphicData uri="http://schemas.microsoft.com/office/word/2010/wordprocessingShape">
                    <wps:wsp>
                      <wps:cNvSpPr txBox="1"/>
                      <wps:spPr>
                        <a:xfrm>
                          <a:off x="0" y="0"/>
                          <a:ext cx="62293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机油尺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0.2pt;margin-top:286.5pt;height:23.1pt;width:49.05pt;z-index:251725824;mso-width-relative:page;mso-height-relative:page;" fillcolor="#FFFFFF [3201]" filled="t" stroked="t" coordsize="21600,21600" o:gfxdata="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4JEI&#10;9tkAAAALAQAADwAAAAAAAAABACAAAAAiAAAAZHJzL2Rvd25yZXYueG1sUEsBAhQAFAAAAAgAh07i&#10;QDlL9dlaAgAAugQAAA4AAAAAAAAAAQAgAAAAKAEAAGRycy9lMm9Eb2MueG1sUEsFBgAAAAAGAAYA&#10;WQEAAPQ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机油尺</w:t>
                      </w:r>
                    </w:p>
                  </w:txbxContent>
                </v:textbox>
              </v:shape>
            </w:pict>
          </mc:Fallback>
        </mc:AlternateContent>
      </w:r>
      <w:r>
        <w:rPr>
          <w:sz w:val="24"/>
        </w:rPr>
        <mc:AlternateContent>
          <mc:Choice Requires="wps">
            <w:drawing>
              <wp:anchor distT="0" distB="0" distL="114300" distR="114300" simplePos="0" relativeHeight="251722752" behindDoc="0" locked="0" layoutInCell="1" allowOverlap="1">
                <wp:simplePos x="0" y="0"/>
                <wp:positionH relativeFrom="column">
                  <wp:posOffset>5120640</wp:posOffset>
                </wp:positionH>
                <wp:positionV relativeFrom="paragraph">
                  <wp:posOffset>2711450</wp:posOffset>
                </wp:positionV>
                <wp:extent cx="953135" cy="293370"/>
                <wp:effectExtent l="4445" t="4445" r="17780" b="6985"/>
                <wp:wrapNone/>
                <wp:docPr id="105" name="文本框 105"/>
                <wp:cNvGraphicFramePr/>
                <a:graphic xmlns:a="http://schemas.openxmlformats.org/drawingml/2006/main">
                  <a:graphicData uri="http://schemas.microsoft.com/office/word/2010/wordprocessingShape">
                    <wps:wsp>
                      <wps:cNvSpPr txBox="1"/>
                      <wps:spPr>
                        <a:xfrm>
                          <a:off x="0" y="0"/>
                          <a:ext cx="95313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滤清器支架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3.2pt;margin-top:213.5pt;height:23.1pt;width:75.05pt;z-index:251722752;mso-width-relative:page;mso-height-relative:page;" fillcolor="#FFFFFF [3201]" filled="t" stroked="t" coordsize="21600,21600" o:gfxdata="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vGAH&#10;ztgAAAALAQAADwAAAAAAAAABACAAAAAiAAAAZHJzL2Rvd25yZXYueG1sUEsBAhQAFAAAAAgAh07i&#10;QGW36pNbAgAAugQAAA4AAAAAAAAAAQAgAAAAJwEAAGRycy9lMm9Eb2MueG1sUEsFBgAAAAAGAAYA&#10;WQEAAPQ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滤清器支架</w:t>
                      </w:r>
                    </w:p>
                  </w:txbxContent>
                </v:textbox>
              </v:shape>
            </w:pict>
          </mc:Fallback>
        </mc:AlternateContent>
      </w:r>
      <w:r>
        <w:rPr>
          <w:sz w:val="24"/>
        </w:rPr>
        <mc:AlternateContent>
          <mc:Choice Requires="wps">
            <w:drawing>
              <wp:anchor distT="0" distB="0" distL="114300" distR="114300" simplePos="0" relativeHeight="251723776" behindDoc="0" locked="0" layoutInCell="1" allowOverlap="1">
                <wp:simplePos x="0" y="0"/>
                <wp:positionH relativeFrom="column">
                  <wp:posOffset>5285740</wp:posOffset>
                </wp:positionH>
                <wp:positionV relativeFrom="paragraph">
                  <wp:posOffset>1250950</wp:posOffset>
                </wp:positionV>
                <wp:extent cx="864870" cy="293370"/>
                <wp:effectExtent l="4445" t="4445" r="14605" b="6985"/>
                <wp:wrapNone/>
                <wp:docPr id="106" name="文本框 106"/>
                <wp:cNvGraphicFramePr/>
                <a:graphic xmlns:a="http://schemas.openxmlformats.org/drawingml/2006/main">
                  <a:graphicData uri="http://schemas.microsoft.com/office/word/2010/wordprocessingShape">
                    <wps:wsp>
                      <wps:cNvSpPr txBox="1"/>
                      <wps:spPr>
                        <a:xfrm>
                          <a:off x="0" y="0"/>
                          <a:ext cx="864870"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机油滤清器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6.2pt;margin-top:98.5pt;height:23.1pt;width:68.1pt;z-index:251723776;mso-width-relative:page;mso-height-relative:page;" fillcolor="#FFFFFF [3201]" filled="t" stroked="t" coordsize="21600,21600" o:gfxdata="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CC+gz1wAA&#10;AAsBAAAPAAAAAAAAAAEAIAAAACIAAABkcnMvZG93bnJldi54bWxQSwECFAAUAAAACACHTuJA/O1U&#10;klgCAAC6BAAADgAAAAAAAAABACAAAAAmAQAAZHJzL2Uyb0RvYy54bWxQSwUGAAAAAAYABgBZAQAA&#10;8A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机油滤清器</w:t>
                      </w:r>
                    </w:p>
                  </w:txbxContent>
                </v:textbox>
              </v:shape>
            </w:pict>
          </mc:Fallback>
        </mc:AlternateContent>
      </w:r>
      <w:r>
        <w:rPr>
          <w:sz w:val="24"/>
        </w:rPr>
        <mc:AlternateContent>
          <mc:Choice Requires="wps">
            <w:drawing>
              <wp:anchor distT="0" distB="0" distL="114300" distR="114300" simplePos="0" relativeHeight="251724800" behindDoc="0" locked="0" layoutInCell="1" allowOverlap="1">
                <wp:simplePos x="0" y="0"/>
                <wp:positionH relativeFrom="column">
                  <wp:posOffset>5133340</wp:posOffset>
                </wp:positionH>
                <wp:positionV relativeFrom="paragraph">
                  <wp:posOffset>311150</wp:posOffset>
                </wp:positionV>
                <wp:extent cx="622935" cy="293370"/>
                <wp:effectExtent l="4445" t="4445" r="12700" b="6985"/>
                <wp:wrapNone/>
                <wp:docPr id="107" name="文本框 107"/>
                <wp:cNvGraphicFramePr/>
                <a:graphic xmlns:a="http://schemas.openxmlformats.org/drawingml/2006/main">
                  <a:graphicData uri="http://schemas.microsoft.com/office/word/2010/wordprocessingShape">
                    <wps:wsp>
                      <wps:cNvSpPr txBox="1"/>
                      <wps:spPr>
                        <a:xfrm>
                          <a:off x="0" y="0"/>
                          <a:ext cx="62293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机油散热器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4.2pt;margin-top:24.5pt;height:23.1pt;width:49.05pt;z-index:251724800;mso-width-relative:page;mso-height-relative:page;" fillcolor="#FFFFFF [3201]" filled="t" stroked="t" coordsize="21600,21600" o:gfxdata="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fn+nzX&#10;AAAACQEAAA8AAAAAAAAAAQAgAAAAIgAAAGRycy9kb3ducmV2LnhtbFBLAQIUABQAAAAIAIdO4kB0&#10;a4CUWgIAALoEAAAOAAAAAAAAAAEAIAAAACYBAABkcnMvZTJvRG9jLnhtbFBLBQYAAAAABgAGAFkB&#10;AADy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机油散热器</w:t>
                      </w:r>
                    </w:p>
                  </w:txbxContent>
                </v:textbox>
              </v:shape>
            </w:pict>
          </mc:Fallback>
        </mc:AlternateContent>
      </w:r>
      <w:r>
        <w:rPr>
          <w:sz w:val="24"/>
        </w:rPr>
        <mc:AlternateContent>
          <mc:Choice Requires="wps">
            <w:drawing>
              <wp:anchor distT="0" distB="0" distL="114300" distR="114300" simplePos="0" relativeHeight="251720704" behindDoc="0" locked="0" layoutInCell="1" allowOverlap="1">
                <wp:simplePos x="0" y="0"/>
                <wp:positionH relativeFrom="column">
                  <wp:posOffset>-238760</wp:posOffset>
                </wp:positionH>
                <wp:positionV relativeFrom="paragraph">
                  <wp:posOffset>1606550</wp:posOffset>
                </wp:positionV>
                <wp:extent cx="622935" cy="293370"/>
                <wp:effectExtent l="4445" t="4445" r="12700" b="6985"/>
                <wp:wrapNone/>
                <wp:docPr id="103" name="文本框 103"/>
                <wp:cNvGraphicFramePr/>
                <a:graphic xmlns:a="http://schemas.openxmlformats.org/drawingml/2006/main">
                  <a:graphicData uri="http://schemas.microsoft.com/office/word/2010/wordprocessingShape">
                    <wps:wsp>
                      <wps:cNvSpPr txBox="1"/>
                      <wps:spPr>
                        <a:xfrm>
                          <a:off x="675640" y="3140075"/>
                          <a:ext cx="62293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喷油嘴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8pt;margin-top:126.5pt;height:23.1pt;width:49.05pt;z-index:251720704;mso-width-relative:page;mso-height-relative:page;" fillcolor="#FFFFFF [3201]" filled="t" stroked="t" coordsize="21600,21600" o:gfxdata="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Xq5N61wAAAAoBAAAPAAAAAAAAAAEAIAAAACIAAABkcnMvZG93bnJldi54bWxQSwECFAAU&#10;AAAACACHTuJApvvbMGQCAADFBAAADgAAAAAAAAABACAAAAAmAQAAZHJzL2Uyb0RvYy54bWxQSwUG&#10;AAAAAAYABgBZAQAA/AU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喷油嘴</w:t>
                      </w:r>
                    </w:p>
                  </w:txbxContent>
                </v:textbox>
              </v:shape>
            </w:pict>
          </mc:Fallback>
        </mc:AlternateContent>
      </w:r>
      <w:r>
        <w:rPr>
          <w:sz w:val="24"/>
        </w:rPr>
        <mc:AlternateContent>
          <mc:Choice Requires="wps">
            <w:drawing>
              <wp:anchor distT="0" distB="0" distL="114300" distR="114300" simplePos="0" relativeHeight="251719680" behindDoc="0" locked="0" layoutInCell="1" allowOverlap="1">
                <wp:simplePos x="0" y="0"/>
                <wp:positionH relativeFrom="column">
                  <wp:posOffset>3509645</wp:posOffset>
                </wp:positionH>
                <wp:positionV relativeFrom="paragraph">
                  <wp:posOffset>3244850</wp:posOffset>
                </wp:positionV>
                <wp:extent cx="1762125" cy="552450"/>
                <wp:effectExtent l="1270" t="4445" r="4445" b="22225"/>
                <wp:wrapNone/>
                <wp:docPr id="100" name="直接箭头连接符 100"/>
                <wp:cNvGraphicFramePr/>
                <a:graphic xmlns:a="http://schemas.openxmlformats.org/drawingml/2006/main">
                  <a:graphicData uri="http://schemas.microsoft.com/office/word/2010/wordprocessingShape">
                    <wps:wsp>
                      <wps:cNvCnPr/>
                      <wps:spPr>
                        <a:xfrm>
                          <a:off x="4424045" y="4778375"/>
                          <a:ext cx="1762125"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76.35pt;margin-top:255.5pt;height:43.5pt;width:138.75pt;z-index:251719680;mso-width-relative:page;mso-height-relative:page;" filled="f" stroked="t" coordsize="21600,21600" o:gfxdata="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epd7p2wAAAAsBAAAPAAAAAAAAAAEAIAAAACIAAABkcnMvZG93bnJldi54bWxQSwEC&#10;FAAUAAAACACHTuJAolRS1ioCAAAVBAAADgAAAAAAAAABACAAAAAqAQAAZHJzL2Uyb0RvYy54bWxQ&#10;SwUGAAAAAAYABgBZAQAAxg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18656" behindDoc="0" locked="0" layoutInCell="1" allowOverlap="1">
                <wp:simplePos x="0" y="0"/>
                <wp:positionH relativeFrom="column">
                  <wp:posOffset>3843020</wp:posOffset>
                </wp:positionH>
                <wp:positionV relativeFrom="paragraph">
                  <wp:posOffset>2844800</wp:posOffset>
                </wp:positionV>
                <wp:extent cx="1190625" cy="76200"/>
                <wp:effectExtent l="0" t="43815" r="13335" b="17145"/>
                <wp:wrapNone/>
                <wp:docPr id="99" name="直接箭头连接符 99"/>
                <wp:cNvGraphicFramePr/>
                <a:graphic xmlns:a="http://schemas.openxmlformats.org/drawingml/2006/main">
                  <a:graphicData uri="http://schemas.microsoft.com/office/word/2010/wordprocessingShape">
                    <wps:wsp>
                      <wps:cNvCnPr/>
                      <wps:spPr>
                        <a:xfrm flipV="1">
                          <a:off x="4757420" y="4378325"/>
                          <a:ext cx="1190625" cy="76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02.6pt;margin-top:224pt;height:6pt;width:93.75pt;z-index:251718656;mso-width-relative:page;mso-height-relative:page;" filled="f" stroked="t" coordsize="21600,21600" o:gfxdata="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EHEAl2wAAAAsBAAAPAAAAAAAAAAEAIAAAACIAAABkcnMvZG93bnJldi54bWxQ&#10;SwECFAAUAAAACACHTuJAxNtm1C0CAAAcBAAADgAAAAAAAAABACAAAAAqAQAAZHJzL2Uyb0RvYy54&#10;bWxQSwUGAAAAAAYABgBZAQAAyQ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17632" behindDoc="0" locked="0" layoutInCell="1" allowOverlap="1">
                <wp:simplePos x="0" y="0"/>
                <wp:positionH relativeFrom="column">
                  <wp:posOffset>204470</wp:posOffset>
                </wp:positionH>
                <wp:positionV relativeFrom="paragraph">
                  <wp:posOffset>4035425</wp:posOffset>
                </wp:positionV>
                <wp:extent cx="1266825" cy="9525"/>
                <wp:effectExtent l="0" t="48260" r="13335" b="48895"/>
                <wp:wrapNone/>
                <wp:docPr id="98" name="直接箭头连接符 98"/>
                <wp:cNvGraphicFramePr/>
                <a:graphic xmlns:a="http://schemas.openxmlformats.org/drawingml/2006/main">
                  <a:graphicData uri="http://schemas.microsoft.com/office/word/2010/wordprocessingShape">
                    <wps:wsp>
                      <wps:cNvCnPr/>
                      <wps:spPr>
                        <a:xfrm flipH="1" flipV="1">
                          <a:off x="1118870" y="5568950"/>
                          <a:ext cx="12668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1pt;margin-top:317.75pt;height:0.75pt;width:99.75pt;z-index:251717632;mso-width-relative:page;mso-height-relative:page;" filled="f" stroked="t" coordsize="21600,21600" o:gfxdata="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wm1o71wAAAAoBAAAPAAAAAAAAAAEAIAAAACIAAABkcnMvZG93bnJldi54bWxQSwEC&#10;FAAUAAAACACHTuJAgXnGCC4CAAAlBAAADgAAAAAAAAABACAAAAAmAQAAZHJzL2Uyb0RvYy54bWxQ&#10;SwUGAAAAAAYABgBZAQAAxg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16608" behindDoc="0" locked="0" layoutInCell="1" allowOverlap="1">
                <wp:simplePos x="0" y="0"/>
                <wp:positionH relativeFrom="column">
                  <wp:posOffset>4081145</wp:posOffset>
                </wp:positionH>
                <wp:positionV relativeFrom="paragraph">
                  <wp:posOffset>1339850</wp:posOffset>
                </wp:positionV>
                <wp:extent cx="1057275" cy="66675"/>
                <wp:effectExtent l="0" t="4445" r="9525" b="50800"/>
                <wp:wrapNone/>
                <wp:docPr id="97" name="直接箭头连接符 97"/>
                <wp:cNvGraphicFramePr/>
                <a:graphic xmlns:a="http://schemas.openxmlformats.org/drawingml/2006/main">
                  <a:graphicData uri="http://schemas.microsoft.com/office/word/2010/wordprocessingShape">
                    <wps:wsp>
                      <wps:cNvCnPr/>
                      <wps:spPr>
                        <a:xfrm>
                          <a:off x="4995545" y="2873375"/>
                          <a:ext cx="1057275"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21.35pt;margin-top:105.5pt;height:5.25pt;width:83.25pt;z-index:251716608;mso-width-relative:page;mso-height-relative:page;" filled="f" stroked="t" coordsize="21600,21600" o:gfxdata="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IbIQ2gAAAAsBAAAPAAAAAAAAAAEAIAAAACIAAABkcnMvZG93bnJldi54bWxQSwECFAAU&#10;AAAACACHTuJAknO0cCgCAAASBAAADgAAAAAAAAABACAAAAApAQAAZHJzL2Uyb0RvYy54bWxQSwUG&#10;AAAAAAYABgBZAQAAwwU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3090545</wp:posOffset>
                </wp:positionH>
                <wp:positionV relativeFrom="paragraph">
                  <wp:posOffset>692150</wp:posOffset>
                </wp:positionV>
                <wp:extent cx="1971675" cy="895350"/>
                <wp:effectExtent l="1905" t="9525" r="7620" b="9525"/>
                <wp:wrapNone/>
                <wp:docPr id="96" name="直接箭头连接符 96"/>
                <wp:cNvGraphicFramePr/>
                <a:graphic xmlns:a="http://schemas.openxmlformats.org/drawingml/2006/main">
                  <a:graphicData uri="http://schemas.microsoft.com/office/word/2010/wordprocessingShape">
                    <wps:wsp>
                      <wps:cNvCnPr/>
                      <wps:spPr>
                        <a:xfrm flipV="1">
                          <a:off x="4004945" y="2225675"/>
                          <a:ext cx="1971675" cy="895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3.35pt;margin-top:54.5pt;height:70.5pt;width:155.25pt;z-index:251715584;mso-width-relative:page;mso-height-relative:page;" filled="f" stroked="t" coordsize="21600,21600" o:gfxdata="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06SWH9sAAAALAQAADwAAAAAAAAABACAAAAAiAAAAZHJzL2Rvd25yZXYu&#10;eG1sUEsBAhQAFAAAAAgAh07iQOZAVLIxAgAAHQQAAA4AAAAAAAAAAQAgAAAAKgEAAGRycy9lMm9E&#10;b2MueG1sUEsFBgAAAAAGAAYAWQEAAM0FA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14560" behindDoc="0" locked="0" layoutInCell="1" allowOverlap="1">
                <wp:simplePos x="0" y="0"/>
                <wp:positionH relativeFrom="column">
                  <wp:posOffset>442595</wp:posOffset>
                </wp:positionH>
                <wp:positionV relativeFrom="paragraph">
                  <wp:posOffset>1863725</wp:posOffset>
                </wp:positionV>
                <wp:extent cx="1114425" cy="361950"/>
                <wp:effectExtent l="0" t="20320" r="13335" b="13970"/>
                <wp:wrapNone/>
                <wp:docPr id="95" name="直接箭头连接符 95"/>
                <wp:cNvGraphicFramePr/>
                <a:graphic xmlns:a="http://schemas.openxmlformats.org/drawingml/2006/main">
                  <a:graphicData uri="http://schemas.microsoft.com/office/word/2010/wordprocessingShape">
                    <wps:wsp>
                      <wps:cNvCnPr/>
                      <wps:spPr>
                        <a:xfrm flipH="1" flipV="1">
                          <a:off x="1356995" y="3397250"/>
                          <a:ext cx="1114425"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4.85pt;margin-top:146.75pt;height:28.5pt;width:87.75pt;z-index:251714560;mso-width-relative:page;mso-height-relative:page;" filled="f" stroked="t" coordsize="21600,21600" o:gfxdata="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oGXfpdkAAAAKAQAADwAAAAAAAAABACAAAAAiAAAAZHJzL2Rvd25yZXYueG1sUEsB&#10;AhQAFAAAAAgAh07iQAF+66wtAgAAJwQAAA4AAAAAAAAAAQAgAAAAKAEAAGRycy9lMm9Eb2MueG1s&#10;UEsFBgAAAAAGAAYAWQEAAMcFAAAAAA==&#10;">
                <v:fill on="f" focussize="0,0"/>
                <v:stroke color="#4A7EBB [3204]" joinstyle="round" endarrow="open"/>
                <v:imagedata o:title=""/>
                <o:lock v:ext="edit" aspectratio="f"/>
              </v:shape>
            </w:pict>
          </mc:Fallback>
        </mc:AlternateContent>
      </w:r>
      <w:r>
        <w:drawing>
          <wp:inline distT="0" distB="0" distL="114300" distR="114300">
            <wp:extent cx="3783330" cy="4560570"/>
            <wp:effectExtent l="0" t="0" r="11430" b="1143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42"/>
                    <a:stretch>
                      <a:fillRect/>
                    </a:stretch>
                  </pic:blipFill>
                  <pic:spPr>
                    <a:xfrm>
                      <a:off x="0" y="0"/>
                      <a:ext cx="3783330" cy="4560570"/>
                    </a:xfrm>
                    <a:prstGeom prst="rect">
                      <a:avLst/>
                    </a:prstGeom>
                    <a:noFill/>
                    <a:ln>
                      <a:noFill/>
                    </a:ln>
                  </pic:spPr>
                </pic:pic>
              </a:graphicData>
            </a:graphic>
          </wp:inline>
        </w:drawing>
      </w:r>
    </w:p>
    <w:p>
      <w:pPr>
        <w:pStyle w:val="23"/>
      </w:pPr>
      <w:r>
        <w:rPr>
          <w:rFonts w:hint="eastAsia"/>
        </w:rPr>
        <w:t>润滑系统的功用是在发动机工作室连续不断地把数量足够、温度适当的洁净机油输送到全部传动件的摩擦表面，并在摩擦表面之间形成油膜，实现液体摩擦，从而减小摩擦阻力、降低功率消耗、减轻机件磨损，以达到提高发动机工作可靠性和耐久性的目的。</w:t>
      </w:r>
    </w:p>
    <w:p>
      <w:pPr>
        <w:pStyle w:val="23"/>
      </w:pPr>
    </w:p>
    <w:p>
      <w:pPr>
        <w:pStyle w:val="23"/>
        <w:rPr>
          <w:rFonts w:hint="eastAsia"/>
        </w:rPr>
      </w:pPr>
    </w:p>
    <w:p>
      <w:pPr>
        <w:pStyle w:val="25"/>
      </w:pPr>
      <w:r>
        <w:rPr>
          <w:rFonts w:hint="eastAsia"/>
        </w:rPr>
        <w:t>2.</w:t>
      </w:r>
      <w:r>
        <w:t>8 点火系统</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728896" behindDoc="0" locked="0" layoutInCell="1" allowOverlap="1">
                <wp:simplePos x="0" y="0"/>
                <wp:positionH relativeFrom="column">
                  <wp:posOffset>-55880</wp:posOffset>
                </wp:positionH>
                <wp:positionV relativeFrom="paragraph">
                  <wp:posOffset>677545</wp:posOffset>
                </wp:positionV>
                <wp:extent cx="825500" cy="294005"/>
                <wp:effectExtent l="5080" t="4445" r="7620" b="6350"/>
                <wp:wrapNone/>
                <wp:docPr id="114" name="文本框 114"/>
                <wp:cNvGraphicFramePr/>
                <a:graphic xmlns:a="http://schemas.openxmlformats.org/drawingml/2006/main">
                  <a:graphicData uri="http://schemas.microsoft.com/office/word/2010/wordprocessingShape">
                    <wps:wsp>
                      <wps:cNvSpPr txBox="1"/>
                      <wps:spPr>
                        <a:xfrm>
                          <a:off x="857885" y="1982470"/>
                          <a:ext cx="82550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点火线圈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pt;margin-top:53.35pt;height:23.15pt;width:65pt;z-index:251728896;mso-width-relative:page;mso-height-relative:page;" fillcolor="#FFFFFF [3201]" filled="t" stroked="t" coordsize="21600,21600" o:gfxdata="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WYzY9YAAAAKAQAADwAAAAAAAAABACAAAAAiAAAAZHJzL2Rvd25yZXYueG1sUEsBAhQAFAAA&#10;AAgAh07iQJ0waeBjAgAAxQQAAA4AAAAAAAAAAQAgAAAAJQEAAGRycy9lMm9Eb2MueG1sUEsFBgAA&#10;AAAGAAYAWQEAAPo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点火线圈</w:t>
                      </w:r>
                    </w:p>
                  </w:txbxContent>
                </v:textbox>
              </v:shape>
            </w:pict>
          </mc:Fallback>
        </mc:AlternateContent>
      </w:r>
      <w:r>
        <w:rPr>
          <w:sz w:val="24"/>
        </w:rPr>
        <mc:AlternateContent>
          <mc:Choice Requires="wps">
            <w:drawing>
              <wp:anchor distT="0" distB="0" distL="114300" distR="114300" simplePos="0" relativeHeight="251729920" behindDoc="0" locked="0" layoutInCell="1" allowOverlap="1">
                <wp:simplePos x="0" y="0"/>
                <wp:positionH relativeFrom="column">
                  <wp:posOffset>291465</wp:posOffset>
                </wp:positionH>
                <wp:positionV relativeFrom="paragraph">
                  <wp:posOffset>1352550</wp:posOffset>
                </wp:positionV>
                <wp:extent cx="630555" cy="294005"/>
                <wp:effectExtent l="5080" t="4445" r="4445" b="6350"/>
                <wp:wrapNone/>
                <wp:docPr id="115" name="文本框 115"/>
                <wp:cNvGraphicFramePr/>
                <a:graphic xmlns:a="http://schemas.openxmlformats.org/drawingml/2006/main">
                  <a:graphicData uri="http://schemas.microsoft.com/office/word/2010/wordprocessingShape">
                    <wps:wsp>
                      <wps:cNvSpPr txBox="1"/>
                      <wps:spPr>
                        <a:xfrm>
                          <a:off x="0" y="0"/>
                          <a:ext cx="630555"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火花塞</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95pt;margin-top:106.5pt;height:23.15pt;width:49.65pt;z-index:251729920;mso-width-relative:page;mso-height-relative:page;" fillcolor="#FFFFFF [3201]" filled="t" stroked="t" coordsize="21600,21600" o:gfxdata="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K2pwXX&#10;AAAACgEAAA8AAAAAAAAAAQAgAAAAIgAAAGRycy9kb3ducmV2LnhtbFBLAQIUABQAAAAIAIdO4kCn&#10;hUKQWgIAALoEAAAOAAAAAAAAAAEAIAAAACYBAABkcnMvZTJvRG9jLnhtbFBLBQYAAAAABgAGAFkB&#10;AADyBQAAAAA=&#10;">
                <v:fill on="t" focussize="0,0"/>
                <v:stroke weight="0.5pt" color="#000000 [3204]" joinstyle="round"/>
                <v:imagedata o:title=""/>
                <o:lock v:ext="edit" aspectratio="f"/>
                <v:textbox>
                  <w:txbxContent>
                    <w:p>
                      <w:pPr>
                        <w:rPr>
                          <w:rFonts w:hint="eastAsia" w:eastAsia="宋体"/>
                          <w:lang w:val="en-US" w:eastAsia="zh-CN"/>
                        </w:rPr>
                      </w:pPr>
                      <w:r>
                        <w:rPr>
                          <w:rFonts w:hint="eastAsia"/>
                          <w:lang w:val="en-US" w:eastAsia="zh-CN"/>
                        </w:rPr>
                        <w:t>火花塞</w:t>
                      </w:r>
                    </w:p>
                  </w:txbxContent>
                </v:textbox>
              </v:shape>
            </w:pict>
          </mc:Fallback>
        </mc:AlternateContent>
      </w:r>
      <w:r>
        <w:rPr>
          <w:sz w:val="24"/>
        </w:rPr>
        <mc:AlternateContent>
          <mc:Choice Requires="wps">
            <w:drawing>
              <wp:anchor distT="0" distB="0" distL="114300" distR="114300" simplePos="0" relativeHeight="251727872" behindDoc="0" locked="0" layoutInCell="1" allowOverlap="1">
                <wp:simplePos x="0" y="0"/>
                <wp:positionH relativeFrom="column">
                  <wp:posOffset>1097915</wp:posOffset>
                </wp:positionH>
                <wp:positionV relativeFrom="paragraph">
                  <wp:posOffset>1450975</wp:posOffset>
                </wp:positionV>
                <wp:extent cx="979170" cy="76200"/>
                <wp:effectExtent l="0" t="4445" r="11430" b="56515"/>
                <wp:wrapNone/>
                <wp:docPr id="113" name="直接箭头连接符 113"/>
                <wp:cNvGraphicFramePr/>
                <a:graphic xmlns:a="http://schemas.openxmlformats.org/drawingml/2006/main">
                  <a:graphicData uri="http://schemas.microsoft.com/office/word/2010/wordprocessingShape">
                    <wps:wsp>
                      <wps:cNvCnPr/>
                      <wps:spPr>
                        <a:xfrm flipH="1">
                          <a:off x="2012315" y="2984500"/>
                          <a:ext cx="979170" cy="76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86.45pt;margin-top:114.25pt;height:6pt;width:77.1pt;z-index:251727872;mso-width-relative:page;mso-height-relative:page;" filled="f" stroked="t" coordsize="21600,21600" o:gfxdata="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j1apvaAAAACwEAAA8AAAAAAAAAAQAgAAAAIgAAAGRycy9kb3ducmV2LnhtbFBL&#10;AQIUABQAAAAIAIdO4kD8fculLQIAAB0EAAAOAAAAAAAAAAEAIAAAACkBAABkcnMvZTJvRG9jLnht&#10;bFBLBQYAAAAABgAGAFkBAADIBQAAAAA=&#10;">
                <v:fill on="f" focussize="0,0"/>
                <v:stroke color="#4A7EBB [3204]" joinstyle="round" endarrow="open"/>
                <v:imagedata o:title=""/>
                <o:lock v:ext="edit" aspectratio="f"/>
              </v:shape>
            </w:pict>
          </mc:Fallback>
        </mc:AlternateContent>
      </w:r>
      <w:r>
        <w:rPr>
          <w:sz w:val="24"/>
        </w:rPr>
        <mc:AlternateContent>
          <mc:Choice Requires="wps">
            <w:drawing>
              <wp:anchor distT="0" distB="0" distL="114300" distR="114300" simplePos="0" relativeHeight="251726848" behindDoc="0" locked="0" layoutInCell="1" allowOverlap="1">
                <wp:simplePos x="0" y="0"/>
                <wp:positionH relativeFrom="column">
                  <wp:posOffset>880110</wp:posOffset>
                </wp:positionH>
                <wp:positionV relativeFrom="paragraph">
                  <wp:posOffset>829945</wp:posOffset>
                </wp:positionV>
                <wp:extent cx="1240790" cy="22225"/>
                <wp:effectExtent l="0" t="28575" r="8890" b="55880"/>
                <wp:wrapNone/>
                <wp:docPr id="112" name="直接箭头连接符 112"/>
                <wp:cNvGraphicFramePr/>
                <a:graphic xmlns:a="http://schemas.openxmlformats.org/drawingml/2006/main">
                  <a:graphicData uri="http://schemas.microsoft.com/office/word/2010/wordprocessingShape">
                    <wps:wsp>
                      <wps:cNvCnPr/>
                      <wps:spPr>
                        <a:xfrm flipH="1">
                          <a:off x="1794510" y="2363470"/>
                          <a:ext cx="1240790" cy="22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69.3pt;margin-top:65.35pt;height:1.75pt;width:97.7pt;z-index:251726848;mso-width-relative:page;mso-height-relative:page;" filled="f" stroked="t" coordsize="21600,21600" o:gfxdata="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FEgmvaAAAACwEAAA8AAAAAAAAAAQAgAAAAIgAAAGRycy9kb3ducmV2LnhtbFBL&#10;AQIUABQAAAAIAIdO4kANcAkRLQIAAB4EAAAOAAAAAAAAAAEAIAAAACkBAABkcnMvZTJvRG9jLnht&#10;bFBLBQYAAAAABgAGAFkBAADIBQAAAAA=&#10;">
                <v:fill on="f" focussize="0,0"/>
                <v:stroke color="#4A7EBB [3204]" joinstyle="round" endarrow="open"/>
                <v:imagedata o:title=""/>
                <o:lock v:ext="edit" aspectratio="f"/>
              </v:shape>
            </w:pict>
          </mc:Fallback>
        </mc:AlternateContent>
      </w:r>
      <w:r>
        <w:drawing>
          <wp:inline distT="0" distB="0" distL="114300" distR="114300">
            <wp:extent cx="2983865" cy="2150745"/>
            <wp:effectExtent l="0" t="0" r="3175" b="1333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43"/>
                    <a:stretch>
                      <a:fillRect/>
                    </a:stretch>
                  </pic:blipFill>
                  <pic:spPr>
                    <a:xfrm>
                      <a:off x="0" y="0"/>
                      <a:ext cx="2983865" cy="2150745"/>
                    </a:xfrm>
                    <a:prstGeom prst="rect">
                      <a:avLst/>
                    </a:prstGeom>
                    <a:noFill/>
                    <a:ln>
                      <a:noFill/>
                    </a:ln>
                  </pic:spPr>
                </pic:pic>
              </a:graphicData>
            </a:graphic>
          </wp:inline>
        </w:drawing>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p>
    <w:p>
      <w:pPr>
        <w:pStyle w:val="23"/>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eastAsia="宋体"/>
          <w:lang w:eastAsia="zh-CN"/>
        </w:rPr>
      </w:pPr>
      <w:r>
        <w:rPr>
          <w:rFonts w:hint="eastAsia"/>
          <w:szCs w:val="21"/>
          <w:lang w:eastAsia="zh-Hans"/>
        </w:rPr>
        <w:t>点火系统的作用</w:t>
      </w:r>
      <w:r>
        <w:rPr>
          <w:szCs w:val="21"/>
          <w:lang w:eastAsia="zh-Hans"/>
        </w:rPr>
        <w:t>，</w:t>
      </w:r>
      <w:r>
        <w:rPr>
          <w:rFonts w:hint="eastAsia"/>
          <w:szCs w:val="21"/>
          <w:lang w:eastAsia="zh-Hans"/>
        </w:rPr>
        <w:t>是在发动机各种工况和使用条件下</w:t>
      </w:r>
      <w:r>
        <w:rPr>
          <w:szCs w:val="21"/>
          <w:lang w:eastAsia="zh-Hans"/>
        </w:rPr>
        <w:t>，</w:t>
      </w:r>
      <w:r>
        <w:rPr>
          <w:rFonts w:hint="eastAsia"/>
          <w:szCs w:val="21"/>
          <w:lang w:eastAsia="zh-Hans"/>
        </w:rPr>
        <w:t>在汽缸内适时</w:t>
      </w:r>
      <w:r>
        <w:rPr>
          <w:szCs w:val="21"/>
          <w:lang w:eastAsia="zh-Hans"/>
        </w:rPr>
        <w:t>、</w:t>
      </w:r>
      <w:r>
        <w:rPr>
          <w:rFonts w:hint="eastAsia"/>
          <w:szCs w:val="21"/>
          <w:lang w:eastAsia="zh-Hans"/>
        </w:rPr>
        <w:t>准确</w:t>
      </w:r>
      <w:r>
        <w:rPr>
          <w:szCs w:val="21"/>
          <w:lang w:eastAsia="zh-Hans"/>
        </w:rPr>
        <w:t>、</w:t>
      </w:r>
      <w:r>
        <w:rPr>
          <w:rFonts w:hint="eastAsia"/>
          <w:szCs w:val="21"/>
          <w:lang w:eastAsia="zh-Hans"/>
        </w:rPr>
        <w:t>可靠地产生电火花</w:t>
      </w:r>
      <w:r>
        <w:rPr>
          <w:szCs w:val="21"/>
          <w:lang w:eastAsia="zh-Hans"/>
        </w:rPr>
        <w:t>，</w:t>
      </w:r>
      <w:r>
        <w:rPr>
          <w:rFonts w:hint="eastAsia"/>
          <w:szCs w:val="21"/>
          <w:lang w:eastAsia="zh-Hans"/>
        </w:rPr>
        <w:t>以点燃可燃混合气</w:t>
      </w:r>
      <w:r>
        <w:rPr>
          <w:szCs w:val="21"/>
          <w:lang w:eastAsia="zh-Hans"/>
        </w:rPr>
        <w:t>，</w:t>
      </w:r>
      <w:r>
        <w:rPr>
          <w:rFonts w:hint="eastAsia"/>
          <w:szCs w:val="21"/>
          <w:lang w:eastAsia="zh-Hans"/>
        </w:rPr>
        <w:t>使发动机做功</w:t>
      </w:r>
      <w:r>
        <w:rPr>
          <w:szCs w:val="21"/>
          <w:lang w:eastAsia="zh-Hans"/>
        </w:rPr>
        <w:t>。</w:t>
      </w:r>
    </w:p>
    <w:p>
      <w:pPr>
        <w:pStyle w:val="23"/>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eastAsia="宋体"/>
          <w:lang w:val="en-US" w:eastAsia="zh-CN"/>
        </w:rPr>
      </w:pPr>
      <w:r>
        <w:rPr>
          <w:rFonts w:hint="eastAsia"/>
          <w:lang w:val="en-US" w:eastAsia="zh-CN"/>
        </w:rPr>
        <w:t>EA888发动机四个气缸均有独立的点火线圈与火花塞，火花塞与点火线圈安装在缸盖罩上，通过气缸盖直通到缸体的气缸之中，进而发挥作用。</w:t>
      </w: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p>
    <w:p>
      <w:pPr>
        <w:pStyle w:val="23"/>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522220" cy="1778635"/>
            <wp:effectExtent l="0" t="0" r="7620" b="444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44"/>
                    <a:stretch>
                      <a:fillRect/>
                    </a:stretch>
                  </pic:blipFill>
                  <pic:spPr>
                    <a:xfrm>
                      <a:off x="0" y="0"/>
                      <a:ext cx="2522220" cy="1778635"/>
                    </a:xfrm>
                    <a:prstGeom prst="rect">
                      <a:avLst/>
                    </a:prstGeom>
                    <a:noFill/>
                    <a:ln>
                      <a:noFill/>
                    </a:ln>
                  </pic:spPr>
                </pic:pic>
              </a:graphicData>
            </a:graphic>
          </wp:inline>
        </w:drawing>
      </w:r>
      <w:r>
        <w:drawing>
          <wp:inline distT="0" distB="0" distL="114300" distR="114300">
            <wp:extent cx="2714625" cy="1588135"/>
            <wp:effectExtent l="0" t="0" r="13335" b="1206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45"/>
                    <a:stretch>
                      <a:fillRect/>
                    </a:stretch>
                  </pic:blipFill>
                  <pic:spPr>
                    <a:xfrm>
                      <a:off x="0" y="0"/>
                      <a:ext cx="2714625" cy="1588135"/>
                    </a:xfrm>
                    <a:prstGeom prst="rect">
                      <a:avLst/>
                    </a:prstGeom>
                    <a:noFill/>
                    <a:ln>
                      <a:noFill/>
                    </a:ln>
                  </pic:spPr>
                </pic:pic>
              </a:graphicData>
            </a:graphic>
          </wp:inline>
        </w:drawing>
      </w:r>
    </w:p>
    <w:p>
      <w:pPr>
        <w:pStyle w:val="25"/>
        <w:rPr>
          <w:rFonts w:hint="eastAsia"/>
        </w:rPr>
      </w:pPr>
      <w:bookmarkStart w:id="0" w:name="_GoBack"/>
      <w:bookmarkEnd w:id="0"/>
    </w:p>
    <w:sectPr>
      <w:headerReference r:id="rId4" w:type="default"/>
      <w:footerReference r:id="rId5" w:type="default"/>
      <w:pgSz w:w="11906" w:h="16838"/>
      <w:pgMar w:top="1440" w:right="1440" w:bottom="1440" w:left="144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仿宋体">
    <w:altName w:val="幼圆"/>
    <w:panose1 w:val="02010600030101010101"/>
    <w:charset w:val="86"/>
    <w:family w:val="roman"/>
    <w:pitch w:val="default"/>
    <w:sig w:usb0="00000000" w:usb1="00000000" w:usb2="00000010" w:usb3="00000000" w:csb0="00040000" w:csb1="00000000"/>
  </w:font>
  <w:font w:name="幼圆">
    <w:panose1 w:val="0201050906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Pr>
    <w:r>
      <w:fldChar w:fldCharType="begin"/>
    </w:r>
    <w:r>
      <w:instrText xml:space="preserve"> PAGE   \* MERGEFORMAT </w:instrText>
    </w:r>
    <w:r>
      <w:fldChar w:fldCharType="separate"/>
    </w:r>
    <w:r>
      <w:rPr>
        <w:lang w:val="zh-CN"/>
      </w:rPr>
      <w:t>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Pr>
    <w:r>
      <w:rPr>
        <w:szCs w:val="28"/>
      </w:rPr>
      <w:t xml:space="preserve">~ </w:t>
    </w:r>
    <w:r>
      <w:fldChar w:fldCharType="begin"/>
    </w:r>
    <w:r>
      <w:instrText xml:space="preserve"> PAGE    \* MERGEFORMAT </w:instrText>
    </w:r>
    <w:r>
      <w:fldChar w:fldCharType="separate"/>
    </w:r>
    <w:r>
      <w:t>1</w:t>
    </w:r>
    <w:r>
      <w:fldChar w:fldCharType="end"/>
    </w:r>
    <w:r>
      <w:rPr>
        <w:szCs w:val="28"/>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rPr>
        <w:rFonts w:hint="eastAsia"/>
      </w:rPr>
    </w:pPr>
    <w:r>
      <w:rPr>
        <w:rFonts w:hint="eastAsia"/>
      </w:rPr>
      <w:t>附B  详细排版设计</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attachedTemplate r:id="rId1"/>
  <w:documentProtection w:enforcement="0"/>
  <w:defaultTabStop w:val="420"/>
  <w:hyphenationZone w:val="36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A07287"/>
    <w:rsid w:val="00001577"/>
    <w:rsid w:val="0000161A"/>
    <w:rsid w:val="00001F17"/>
    <w:rsid w:val="00002144"/>
    <w:rsid w:val="000029D4"/>
    <w:rsid w:val="00003916"/>
    <w:rsid w:val="00004A17"/>
    <w:rsid w:val="00004D96"/>
    <w:rsid w:val="00004F7A"/>
    <w:rsid w:val="00005158"/>
    <w:rsid w:val="00006274"/>
    <w:rsid w:val="000106BE"/>
    <w:rsid w:val="00012147"/>
    <w:rsid w:val="000126E3"/>
    <w:rsid w:val="00012F07"/>
    <w:rsid w:val="0001344D"/>
    <w:rsid w:val="00013AD6"/>
    <w:rsid w:val="00017A34"/>
    <w:rsid w:val="00017CDA"/>
    <w:rsid w:val="000206C0"/>
    <w:rsid w:val="000206EC"/>
    <w:rsid w:val="00020891"/>
    <w:rsid w:val="00020F6A"/>
    <w:rsid w:val="0002140E"/>
    <w:rsid w:val="0002159B"/>
    <w:rsid w:val="000217F2"/>
    <w:rsid w:val="00021B32"/>
    <w:rsid w:val="00023826"/>
    <w:rsid w:val="000242AE"/>
    <w:rsid w:val="00025078"/>
    <w:rsid w:val="0002581A"/>
    <w:rsid w:val="00026542"/>
    <w:rsid w:val="000267A1"/>
    <w:rsid w:val="00027D34"/>
    <w:rsid w:val="000300DA"/>
    <w:rsid w:val="0003057E"/>
    <w:rsid w:val="0003071D"/>
    <w:rsid w:val="0003074A"/>
    <w:rsid w:val="00033007"/>
    <w:rsid w:val="0003305E"/>
    <w:rsid w:val="000340A4"/>
    <w:rsid w:val="00034509"/>
    <w:rsid w:val="00036609"/>
    <w:rsid w:val="000369F2"/>
    <w:rsid w:val="00036F19"/>
    <w:rsid w:val="0003700E"/>
    <w:rsid w:val="00037740"/>
    <w:rsid w:val="00041D99"/>
    <w:rsid w:val="000427B7"/>
    <w:rsid w:val="000428E4"/>
    <w:rsid w:val="00042E42"/>
    <w:rsid w:val="000431DB"/>
    <w:rsid w:val="000434A2"/>
    <w:rsid w:val="00043EF5"/>
    <w:rsid w:val="00044336"/>
    <w:rsid w:val="00044F64"/>
    <w:rsid w:val="00044F8E"/>
    <w:rsid w:val="0004567E"/>
    <w:rsid w:val="000478D2"/>
    <w:rsid w:val="00047994"/>
    <w:rsid w:val="000506CB"/>
    <w:rsid w:val="000528C4"/>
    <w:rsid w:val="00053C70"/>
    <w:rsid w:val="00054BEF"/>
    <w:rsid w:val="00056886"/>
    <w:rsid w:val="00057A61"/>
    <w:rsid w:val="00057D3E"/>
    <w:rsid w:val="00060E9C"/>
    <w:rsid w:val="0006120F"/>
    <w:rsid w:val="000629ED"/>
    <w:rsid w:val="00062FB1"/>
    <w:rsid w:val="00063B78"/>
    <w:rsid w:val="00064506"/>
    <w:rsid w:val="00064559"/>
    <w:rsid w:val="000649B0"/>
    <w:rsid w:val="00064EA5"/>
    <w:rsid w:val="000659F3"/>
    <w:rsid w:val="00066111"/>
    <w:rsid w:val="00066D31"/>
    <w:rsid w:val="00066D67"/>
    <w:rsid w:val="00067A8E"/>
    <w:rsid w:val="00067CDF"/>
    <w:rsid w:val="00070499"/>
    <w:rsid w:val="00070BE6"/>
    <w:rsid w:val="00070C8C"/>
    <w:rsid w:val="00071E4D"/>
    <w:rsid w:val="00071E8A"/>
    <w:rsid w:val="00072069"/>
    <w:rsid w:val="000722BE"/>
    <w:rsid w:val="000725E3"/>
    <w:rsid w:val="00072A1A"/>
    <w:rsid w:val="00076B0B"/>
    <w:rsid w:val="00081A6E"/>
    <w:rsid w:val="00085081"/>
    <w:rsid w:val="00087133"/>
    <w:rsid w:val="00087292"/>
    <w:rsid w:val="0009040D"/>
    <w:rsid w:val="00090B80"/>
    <w:rsid w:val="00090DFE"/>
    <w:rsid w:val="00091069"/>
    <w:rsid w:val="000934A3"/>
    <w:rsid w:val="000936C1"/>
    <w:rsid w:val="0009401D"/>
    <w:rsid w:val="0009532E"/>
    <w:rsid w:val="00095789"/>
    <w:rsid w:val="000967EB"/>
    <w:rsid w:val="00096AED"/>
    <w:rsid w:val="00097AB8"/>
    <w:rsid w:val="000A017F"/>
    <w:rsid w:val="000A0206"/>
    <w:rsid w:val="000A171B"/>
    <w:rsid w:val="000A1A86"/>
    <w:rsid w:val="000A24D2"/>
    <w:rsid w:val="000A2743"/>
    <w:rsid w:val="000A3343"/>
    <w:rsid w:val="000A3AEA"/>
    <w:rsid w:val="000A4840"/>
    <w:rsid w:val="000A55E1"/>
    <w:rsid w:val="000A60C5"/>
    <w:rsid w:val="000A672B"/>
    <w:rsid w:val="000A6E18"/>
    <w:rsid w:val="000A709C"/>
    <w:rsid w:val="000A7D5A"/>
    <w:rsid w:val="000B03D0"/>
    <w:rsid w:val="000B06F2"/>
    <w:rsid w:val="000B1209"/>
    <w:rsid w:val="000B1605"/>
    <w:rsid w:val="000B17F2"/>
    <w:rsid w:val="000B1D3D"/>
    <w:rsid w:val="000B4A9F"/>
    <w:rsid w:val="000B4C66"/>
    <w:rsid w:val="000B5D15"/>
    <w:rsid w:val="000B5E68"/>
    <w:rsid w:val="000C19AD"/>
    <w:rsid w:val="000C2877"/>
    <w:rsid w:val="000C2D1E"/>
    <w:rsid w:val="000C39B6"/>
    <w:rsid w:val="000C4B6F"/>
    <w:rsid w:val="000C5137"/>
    <w:rsid w:val="000C5308"/>
    <w:rsid w:val="000C5A70"/>
    <w:rsid w:val="000C6123"/>
    <w:rsid w:val="000C63DF"/>
    <w:rsid w:val="000C6520"/>
    <w:rsid w:val="000C6B81"/>
    <w:rsid w:val="000C7552"/>
    <w:rsid w:val="000D02EA"/>
    <w:rsid w:val="000D0E4D"/>
    <w:rsid w:val="000D231E"/>
    <w:rsid w:val="000D235D"/>
    <w:rsid w:val="000D2C82"/>
    <w:rsid w:val="000D2EDC"/>
    <w:rsid w:val="000D33F2"/>
    <w:rsid w:val="000D3680"/>
    <w:rsid w:val="000D384B"/>
    <w:rsid w:val="000D3F65"/>
    <w:rsid w:val="000D47EC"/>
    <w:rsid w:val="000D5213"/>
    <w:rsid w:val="000D5426"/>
    <w:rsid w:val="000D595D"/>
    <w:rsid w:val="000D5CF1"/>
    <w:rsid w:val="000D6B9E"/>
    <w:rsid w:val="000D7530"/>
    <w:rsid w:val="000E0B1B"/>
    <w:rsid w:val="000E123E"/>
    <w:rsid w:val="000E13D4"/>
    <w:rsid w:val="000E149A"/>
    <w:rsid w:val="000E1ECE"/>
    <w:rsid w:val="000E1F37"/>
    <w:rsid w:val="000E210F"/>
    <w:rsid w:val="000E2CAE"/>
    <w:rsid w:val="000E2D65"/>
    <w:rsid w:val="000E4099"/>
    <w:rsid w:val="000E4338"/>
    <w:rsid w:val="000E4887"/>
    <w:rsid w:val="000E4B1D"/>
    <w:rsid w:val="000E5D31"/>
    <w:rsid w:val="000E6EC0"/>
    <w:rsid w:val="000E7133"/>
    <w:rsid w:val="000E7257"/>
    <w:rsid w:val="000F0021"/>
    <w:rsid w:val="000F241F"/>
    <w:rsid w:val="000F2B97"/>
    <w:rsid w:val="000F2ECB"/>
    <w:rsid w:val="000F418E"/>
    <w:rsid w:val="000F4A25"/>
    <w:rsid w:val="000F4D2A"/>
    <w:rsid w:val="000F5279"/>
    <w:rsid w:val="000F5A88"/>
    <w:rsid w:val="000F5EE7"/>
    <w:rsid w:val="000F7686"/>
    <w:rsid w:val="000F7DF9"/>
    <w:rsid w:val="000F7E80"/>
    <w:rsid w:val="00102138"/>
    <w:rsid w:val="00102A08"/>
    <w:rsid w:val="0010459E"/>
    <w:rsid w:val="001049CF"/>
    <w:rsid w:val="001059B9"/>
    <w:rsid w:val="00105B06"/>
    <w:rsid w:val="00106714"/>
    <w:rsid w:val="00106BF7"/>
    <w:rsid w:val="00107D57"/>
    <w:rsid w:val="0011060D"/>
    <w:rsid w:val="00110E72"/>
    <w:rsid w:val="001115A5"/>
    <w:rsid w:val="001131A0"/>
    <w:rsid w:val="00113B42"/>
    <w:rsid w:val="0011681B"/>
    <w:rsid w:val="00116C75"/>
    <w:rsid w:val="001202FA"/>
    <w:rsid w:val="00120558"/>
    <w:rsid w:val="00120D2A"/>
    <w:rsid w:val="00121419"/>
    <w:rsid w:val="00122149"/>
    <w:rsid w:val="00123684"/>
    <w:rsid w:val="00123919"/>
    <w:rsid w:val="0012498B"/>
    <w:rsid w:val="00124B70"/>
    <w:rsid w:val="00124ECF"/>
    <w:rsid w:val="001256BB"/>
    <w:rsid w:val="001258E2"/>
    <w:rsid w:val="00125B92"/>
    <w:rsid w:val="00125D3E"/>
    <w:rsid w:val="00126066"/>
    <w:rsid w:val="00126340"/>
    <w:rsid w:val="00127155"/>
    <w:rsid w:val="0012757D"/>
    <w:rsid w:val="00127E0D"/>
    <w:rsid w:val="00130D80"/>
    <w:rsid w:val="00130FB3"/>
    <w:rsid w:val="00131837"/>
    <w:rsid w:val="001318C4"/>
    <w:rsid w:val="001319E8"/>
    <w:rsid w:val="00131C31"/>
    <w:rsid w:val="00132DE2"/>
    <w:rsid w:val="00132FE7"/>
    <w:rsid w:val="00134C51"/>
    <w:rsid w:val="0013510C"/>
    <w:rsid w:val="0013511A"/>
    <w:rsid w:val="00136022"/>
    <w:rsid w:val="001362F3"/>
    <w:rsid w:val="00136378"/>
    <w:rsid w:val="0013646D"/>
    <w:rsid w:val="00136848"/>
    <w:rsid w:val="00137176"/>
    <w:rsid w:val="00137466"/>
    <w:rsid w:val="0013748F"/>
    <w:rsid w:val="00137C27"/>
    <w:rsid w:val="00140084"/>
    <w:rsid w:val="001409E7"/>
    <w:rsid w:val="00140E05"/>
    <w:rsid w:val="00140E5C"/>
    <w:rsid w:val="00141C8B"/>
    <w:rsid w:val="00142F58"/>
    <w:rsid w:val="0014306B"/>
    <w:rsid w:val="00144D3C"/>
    <w:rsid w:val="00145562"/>
    <w:rsid w:val="00145698"/>
    <w:rsid w:val="00145FF3"/>
    <w:rsid w:val="0014632B"/>
    <w:rsid w:val="0014740F"/>
    <w:rsid w:val="00147D62"/>
    <w:rsid w:val="00150CD9"/>
    <w:rsid w:val="00150D3B"/>
    <w:rsid w:val="00150E15"/>
    <w:rsid w:val="00150EFC"/>
    <w:rsid w:val="0015193B"/>
    <w:rsid w:val="00151E73"/>
    <w:rsid w:val="001521E7"/>
    <w:rsid w:val="00152E08"/>
    <w:rsid w:val="00152EB6"/>
    <w:rsid w:val="00152F1C"/>
    <w:rsid w:val="00153ADA"/>
    <w:rsid w:val="00153E15"/>
    <w:rsid w:val="001546BC"/>
    <w:rsid w:val="00154DFB"/>
    <w:rsid w:val="001552B5"/>
    <w:rsid w:val="0015567E"/>
    <w:rsid w:val="00155B42"/>
    <w:rsid w:val="00155FC0"/>
    <w:rsid w:val="00156165"/>
    <w:rsid w:val="001579FA"/>
    <w:rsid w:val="001610C0"/>
    <w:rsid w:val="00161538"/>
    <w:rsid w:val="0016153E"/>
    <w:rsid w:val="00161C72"/>
    <w:rsid w:val="001624AA"/>
    <w:rsid w:val="00162F1B"/>
    <w:rsid w:val="00163648"/>
    <w:rsid w:val="00163EEF"/>
    <w:rsid w:val="001641E0"/>
    <w:rsid w:val="001644EB"/>
    <w:rsid w:val="00164B48"/>
    <w:rsid w:val="00164BC1"/>
    <w:rsid w:val="00165A22"/>
    <w:rsid w:val="00165D79"/>
    <w:rsid w:val="00166B7A"/>
    <w:rsid w:val="001670EC"/>
    <w:rsid w:val="00167706"/>
    <w:rsid w:val="00167CFB"/>
    <w:rsid w:val="00170972"/>
    <w:rsid w:val="00171B30"/>
    <w:rsid w:val="00173133"/>
    <w:rsid w:val="00175224"/>
    <w:rsid w:val="0017588A"/>
    <w:rsid w:val="001760FF"/>
    <w:rsid w:val="0017664B"/>
    <w:rsid w:val="00180CD6"/>
    <w:rsid w:val="0018115A"/>
    <w:rsid w:val="00181D2A"/>
    <w:rsid w:val="001822FF"/>
    <w:rsid w:val="00182F02"/>
    <w:rsid w:val="0018314A"/>
    <w:rsid w:val="0018321B"/>
    <w:rsid w:val="00183644"/>
    <w:rsid w:val="00183882"/>
    <w:rsid w:val="00183EAE"/>
    <w:rsid w:val="00184237"/>
    <w:rsid w:val="00184766"/>
    <w:rsid w:val="001849ED"/>
    <w:rsid w:val="00185DDC"/>
    <w:rsid w:val="001861C8"/>
    <w:rsid w:val="00186487"/>
    <w:rsid w:val="00186BBC"/>
    <w:rsid w:val="001902E7"/>
    <w:rsid w:val="00191779"/>
    <w:rsid w:val="00191B8F"/>
    <w:rsid w:val="00191F8C"/>
    <w:rsid w:val="001925BB"/>
    <w:rsid w:val="00193775"/>
    <w:rsid w:val="001962CA"/>
    <w:rsid w:val="0019689B"/>
    <w:rsid w:val="00197024"/>
    <w:rsid w:val="0019770A"/>
    <w:rsid w:val="001978F3"/>
    <w:rsid w:val="001A0370"/>
    <w:rsid w:val="001A0A06"/>
    <w:rsid w:val="001A0BFD"/>
    <w:rsid w:val="001A1134"/>
    <w:rsid w:val="001A1C4A"/>
    <w:rsid w:val="001A29A7"/>
    <w:rsid w:val="001A31DC"/>
    <w:rsid w:val="001A32DC"/>
    <w:rsid w:val="001A4DDE"/>
    <w:rsid w:val="001A5869"/>
    <w:rsid w:val="001A6251"/>
    <w:rsid w:val="001A6C49"/>
    <w:rsid w:val="001A6E72"/>
    <w:rsid w:val="001A7116"/>
    <w:rsid w:val="001A7721"/>
    <w:rsid w:val="001B09E3"/>
    <w:rsid w:val="001B20A0"/>
    <w:rsid w:val="001B230A"/>
    <w:rsid w:val="001B3249"/>
    <w:rsid w:val="001B3AAA"/>
    <w:rsid w:val="001B3CCD"/>
    <w:rsid w:val="001B5146"/>
    <w:rsid w:val="001B5A8C"/>
    <w:rsid w:val="001B7351"/>
    <w:rsid w:val="001B739A"/>
    <w:rsid w:val="001B78FE"/>
    <w:rsid w:val="001B79D7"/>
    <w:rsid w:val="001B7A34"/>
    <w:rsid w:val="001B7C11"/>
    <w:rsid w:val="001C08C9"/>
    <w:rsid w:val="001C09E0"/>
    <w:rsid w:val="001C0B90"/>
    <w:rsid w:val="001C12C5"/>
    <w:rsid w:val="001C12EE"/>
    <w:rsid w:val="001C25F4"/>
    <w:rsid w:val="001C2E08"/>
    <w:rsid w:val="001C2F1C"/>
    <w:rsid w:val="001C325A"/>
    <w:rsid w:val="001C334B"/>
    <w:rsid w:val="001C3EEF"/>
    <w:rsid w:val="001C4C07"/>
    <w:rsid w:val="001C519C"/>
    <w:rsid w:val="001C5308"/>
    <w:rsid w:val="001C5DFD"/>
    <w:rsid w:val="001C653A"/>
    <w:rsid w:val="001C6FE3"/>
    <w:rsid w:val="001C7322"/>
    <w:rsid w:val="001C79FF"/>
    <w:rsid w:val="001D0CA7"/>
    <w:rsid w:val="001D0F8B"/>
    <w:rsid w:val="001D2515"/>
    <w:rsid w:val="001D2FB3"/>
    <w:rsid w:val="001D36B0"/>
    <w:rsid w:val="001D399C"/>
    <w:rsid w:val="001D5659"/>
    <w:rsid w:val="001D5E45"/>
    <w:rsid w:val="001D7D31"/>
    <w:rsid w:val="001E1830"/>
    <w:rsid w:val="001E1E66"/>
    <w:rsid w:val="001E1F07"/>
    <w:rsid w:val="001E2631"/>
    <w:rsid w:val="001E2BA3"/>
    <w:rsid w:val="001E3F49"/>
    <w:rsid w:val="001E4F91"/>
    <w:rsid w:val="001E58BA"/>
    <w:rsid w:val="001E62D1"/>
    <w:rsid w:val="001E6AE0"/>
    <w:rsid w:val="001E76D5"/>
    <w:rsid w:val="001E7C6F"/>
    <w:rsid w:val="001F0541"/>
    <w:rsid w:val="001F0A3B"/>
    <w:rsid w:val="001F0F37"/>
    <w:rsid w:val="001F1151"/>
    <w:rsid w:val="001F241A"/>
    <w:rsid w:val="001F3D4A"/>
    <w:rsid w:val="001F45A5"/>
    <w:rsid w:val="001F4AF4"/>
    <w:rsid w:val="001F5CB0"/>
    <w:rsid w:val="001F5DDD"/>
    <w:rsid w:val="001F5E1E"/>
    <w:rsid w:val="001F606D"/>
    <w:rsid w:val="001F61ED"/>
    <w:rsid w:val="001F666D"/>
    <w:rsid w:val="001F7433"/>
    <w:rsid w:val="001F768A"/>
    <w:rsid w:val="001F7821"/>
    <w:rsid w:val="00200541"/>
    <w:rsid w:val="002006BD"/>
    <w:rsid w:val="00200C38"/>
    <w:rsid w:val="002012CE"/>
    <w:rsid w:val="0020291C"/>
    <w:rsid w:val="002039A5"/>
    <w:rsid w:val="00204002"/>
    <w:rsid w:val="00205ACE"/>
    <w:rsid w:val="00206EAC"/>
    <w:rsid w:val="002077DF"/>
    <w:rsid w:val="00207D61"/>
    <w:rsid w:val="00210ED0"/>
    <w:rsid w:val="00212A3A"/>
    <w:rsid w:val="00212EE4"/>
    <w:rsid w:val="00213055"/>
    <w:rsid w:val="00213A6E"/>
    <w:rsid w:val="002150F2"/>
    <w:rsid w:val="00215D47"/>
    <w:rsid w:val="00216AE1"/>
    <w:rsid w:val="0021732E"/>
    <w:rsid w:val="002177FA"/>
    <w:rsid w:val="00222012"/>
    <w:rsid w:val="00223746"/>
    <w:rsid w:val="00224DF4"/>
    <w:rsid w:val="0022520C"/>
    <w:rsid w:val="00231049"/>
    <w:rsid w:val="00234291"/>
    <w:rsid w:val="00234B18"/>
    <w:rsid w:val="002361B8"/>
    <w:rsid w:val="00236608"/>
    <w:rsid w:val="0023661B"/>
    <w:rsid w:val="002369AA"/>
    <w:rsid w:val="00236EBF"/>
    <w:rsid w:val="00237910"/>
    <w:rsid w:val="002403AC"/>
    <w:rsid w:val="00241520"/>
    <w:rsid w:val="002416E6"/>
    <w:rsid w:val="00241CC4"/>
    <w:rsid w:val="00242778"/>
    <w:rsid w:val="00243794"/>
    <w:rsid w:val="00243B31"/>
    <w:rsid w:val="002445D5"/>
    <w:rsid w:val="002455C1"/>
    <w:rsid w:val="00245918"/>
    <w:rsid w:val="002466AD"/>
    <w:rsid w:val="00246A49"/>
    <w:rsid w:val="002478AF"/>
    <w:rsid w:val="00247A3B"/>
    <w:rsid w:val="00253CCE"/>
    <w:rsid w:val="002542E9"/>
    <w:rsid w:val="00254772"/>
    <w:rsid w:val="00254BD5"/>
    <w:rsid w:val="00254F5A"/>
    <w:rsid w:val="00255094"/>
    <w:rsid w:val="00255D64"/>
    <w:rsid w:val="00256042"/>
    <w:rsid w:val="00256811"/>
    <w:rsid w:val="00256E1A"/>
    <w:rsid w:val="00256FA7"/>
    <w:rsid w:val="00257A66"/>
    <w:rsid w:val="0026049E"/>
    <w:rsid w:val="0026109D"/>
    <w:rsid w:val="00261129"/>
    <w:rsid w:val="002616EE"/>
    <w:rsid w:val="00261E82"/>
    <w:rsid w:val="002625E0"/>
    <w:rsid w:val="00262C12"/>
    <w:rsid w:val="002703DB"/>
    <w:rsid w:val="0027068E"/>
    <w:rsid w:val="00270AA5"/>
    <w:rsid w:val="00271E99"/>
    <w:rsid w:val="002725BB"/>
    <w:rsid w:val="00272B22"/>
    <w:rsid w:val="00273213"/>
    <w:rsid w:val="002737CE"/>
    <w:rsid w:val="00274B7C"/>
    <w:rsid w:val="0027519B"/>
    <w:rsid w:val="00275AD5"/>
    <w:rsid w:val="00275B4C"/>
    <w:rsid w:val="00276795"/>
    <w:rsid w:val="00276CBA"/>
    <w:rsid w:val="00276FCE"/>
    <w:rsid w:val="00277750"/>
    <w:rsid w:val="0027778B"/>
    <w:rsid w:val="002803AF"/>
    <w:rsid w:val="00281F4A"/>
    <w:rsid w:val="00282FEC"/>
    <w:rsid w:val="00284384"/>
    <w:rsid w:val="00284456"/>
    <w:rsid w:val="00287532"/>
    <w:rsid w:val="00287C32"/>
    <w:rsid w:val="00287D2B"/>
    <w:rsid w:val="002902F8"/>
    <w:rsid w:val="00290403"/>
    <w:rsid w:val="002913B5"/>
    <w:rsid w:val="0029143C"/>
    <w:rsid w:val="002917EE"/>
    <w:rsid w:val="00291C94"/>
    <w:rsid w:val="0029274B"/>
    <w:rsid w:val="002946C0"/>
    <w:rsid w:val="00294C5F"/>
    <w:rsid w:val="0029560C"/>
    <w:rsid w:val="0029602D"/>
    <w:rsid w:val="00296118"/>
    <w:rsid w:val="002961AE"/>
    <w:rsid w:val="00296356"/>
    <w:rsid w:val="002968D1"/>
    <w:rsid w:val="00297AEC"/>
    <w:rsid w:val="002A0A43"/>
    <w:rsid w:val="002A1701"/>
    <w:rsid w:val="002A2E8E"/>
    <w:rsid w:val="002A349B"/>
    <w:rsid w:val="002A34EC"/>
    <w:rsid w:val="002A3861"/>
    <w:rsid w:val="002A4123"/>
    <w:rsid w:val="002A4674"/>
    <w:rsid w:val="002A47FB"/>
    <w:rsid w:val="002A4A90"/>
    <w:rsid w:val="002A56E8"/>
    <w:rsid w:val="002A5DDA"/>
    <w:rsid w:val="002A606D"/>
    <w:rsid w:val="002A65F1"/>
    <w:rsid w:val="002A6697"/>
    <w:rsid w:val="002A6D74"/>
    <w:rsid w:val="002A717F"/>
    <w:rsid w:val="002A797B"/>
    <w:rsid w:val="002B1590"/>
    <w:rsid w:val="002B23D8"/>
    <w:rsid w:val="002B2655"/>
    <w:rsid w:val="002B3177"/>
    <w:rsid w:val="002B32CB"/>
    <w:rsid w:val="002B402A"/>
    <w:rsid w:val="002B443C"/>
    <w:rsid w:val="002B496C"/>
    <w:rsid w:val="002B4CBE"/>
    <w:rsid w:val="002B4CD0"/>
    <w:rsid w:val="002B4DA7"/>
    <w:rsid w:val="002B4DDD"/>
    <w:rsid w:val="002B5374"/>
    <w:rsid w:val="002B613E"/>
    <w:rsid w:val="002B63E7"/>
    <w:rsid w:val="002B6C67"/>
    <w:rsid w:val="002B7E03"/>
    <w:rsid w:val="002C1CEC"/>
    <w:rsid w:val="002C3B18"/>
    <w:rsid w:val="002C4045"/>
    <w:rsid w:val="002C4D70"/>
    <w:rsid w:val="002C518F"/>
    <w:rsid w:val="002C5921"/>
    <w:rsid w:val="002C6EE0"/>
    <w:rsid w:val="002D0352"/>
    <w:rsid w:val="002D049A"/>
    <w:rsid w:val="002D06A3"/>
    <w:rsid w:val="002D0A65"/>
    <w:rsid w:val="002D10AB"/>
    <w:rsid w:val="002D1366"/>
    <w:rsid w:val="002D17D8"/>
    <w:rsid w:val="002D2B26"/>
    <w:rsid w:val="002D3141"/>
    <w:rsid w:val="002D3207"/>
    <w:rsid w:val="002D460D"/>
    <w:rsid w:val="002D4679"/>
    <w:rsid w:val="002D5458"/>
    <w:rsid w:val="002D6B16"/>
    <w:rsid w:val="002D7B9C"/>
    <w:rsid w:val="002E02C1"/>
    <w:rsid w:val="002E07AF"/>
    <w:rsid w:val="002E0EDD"/>
    <w:rsid w:val="002E0FAF"/>
    <w:rsid w:val="002E16A4"/>
    <w:rsid w:val="002E2B20"/>
    <w:rsid w:val="002E40DD"/>
    <w:rsid w:val="002E48B4"/>
    <w:rsid w:val="002E4C28"/>
    <w:rsid w:val="002E6EFA"/>
    <w:rsid w:val="002E7FE6"/>
    <w:rsid w:val="002F08A9"/>
    <w:rsid w:val="002F0995"/>
    <w:rsid w:val="002F1823"/>
    <w:rsid w:val="002F217A"/>
    <w:rsid w:val="002F24E4"/>
    <w:rsid w:val="002F32A2"/>
    <w:rsid w:val="002F38C8"/>
    <w:rsid w:val="002F3EF8"/>
    <w:rsid w:val="002F493C"/>
    <w:rsid w:val="002F4E83"/>
    <w:rsid w:val="002F5719"/>
    <w:rsid w:val="002F5FF5"/>
    <w:rsid w:val="002F6122"/>
    <w:rsid w:val="002F72F7"/>
    <w:rsid w:val="002F743B"/>
    <w:rsid w:val="002F7FA0"/>
    <w:rsid w:val="00300432"/>
    <w:rsid w:val="00301AA9"/>
    <w:rsid w:val="00302F4F"/>
    <w:rsid w:val="00302F87"/>
    <w:rsid w:val="00303735"/>
    <w:rsid w:val="0030401A"/>
    <w:rsid w:val="00304349"/>
    <w:rsid w:val="003049AA"/>
    <w:rsid w:val="00304B75"/>
    <w:rsid w:val="003051AC"/>
    <w:rsid w:val="0030549E"/>
    <w:rsid w:val="00305680"/>
    <w:rsid w:val="00306839"/>
    <w:rsid w:val="00307463"/>
    <w:rsid w:val="00307907"/>
    <w:rsid w:val="0031138A"/>
    <w:rsid w:val="00311869"/>
    <w:rsid w:val="00311B9C"/>
    <w:rsid w:val="00312785"/>
    <w:rsid w:val="003128D4"/>
    <w:rsid w:val="00312907"/>
    <w:rsid w:val="003133E0"/>
    <w:rsid w:val="00314879"/>
    <w:rsid w:val="0031519D"/>
    <w:rsid w:val="00316016"/>
    <w:rsid w:val="00316A0B"/>
    <w:rsid w:val="0031763C"/>
    <w:rsid w:val="00320752"/>
    <w:rsid w:val="0032075F"/>
    <w:rsid w:val="003212AB"/>
    <w:rsid w:val="00322894"/>
    <w:rsid w:val="003232C7"/>
    <w:rsid w:val="00323394"/>
    <w:rsid w:val="00323723"/>
    <w:rsid w:val="00324499"/>
    <w:rsid w:val="00325630"/>
    <w:rsid w:val="003259AA"/>
    <w:rsid w:val="00325E87"/>
    <w:rsid w:val="00326E04"/>
    <w:rsid w:val="00327749"/>
    <w:rsid w:val="003300D0"/>
    <w:rsid w:val="00330109"/>
    <w:rsid w:val="003319CE"/>
    <w:rsid w:val="00332614"/>
    <w:rsid w:val="00333003"/>
    <w:rsid w:val="00333AD0"/>
    <w:rsid w:val="00333F73"/>
    <w:rsid w:val="00335DB4"/>
    <w:rsid w:val="00336AA4"/>
    <w:rsid w:val="00336F1E"/>
    <w:rsid w:val="003401D7"/>
    <w:rsid w:val="00340FDC"/>
    <w:rsid w:val="0034204A"/>
    <w:rsid w:val="00342335"/>
    <w:rsid w:val="003425E7"/>
    <w:rsid w:val="00342612"/>
    <w:rsid w:val="003428BD"/>
    <w:rsid w:val="003429C5"/>
    <w:rsid w:val="00342AE9"/>
    <w:rsid w:val="003430B4"/>
    <w:rsid w:val="00343A50"/>
    <w:rsid w:val="00344847"/>
    <w:rsid w:val="00345BFB"/>
    <w:rsid w:val="0034664B"/>
    <w:rsid w:val="00347695"/>
    <w:rsid w:val="00350BEC"/>
    <w:rsid w:val="00350D4A"/>
    <w:rsid w:val="00351128"/>
    <w:rsid w:val="00351D0C"/>
    <w:rsid w:val="00351F9D"/>
    <w:rsid w:val="003520C0"/>
    <w:rsid w:val="0035211A"/>
    <w:rsid w:val="003529CA"/>
    <w:rsid w:val="003533D5"/>
    <w:rsid w:val="003539C3"/>
    <w:rsid w:val="00353F6F"/>
    <w:rsid w:val="00355752"/>
    <w:rsid w:val="00355ECD"/>
    <w:rsid w:val="00355EE7"/>
    <w:rsid w:val="003564F2"/>
    <w:rsid w:val="00360178"/>
    <w:rsid w:val="003604B1"/>
    <w:rsid w:val="00361612"/>
    <w:rsid w:val="003617AF"/>
    <w:rsid w:val="00362382"/>
    <w:rsid w:val="00363982"/>
    <w:rsid w:val="003645E3"/>
    <w:rsid w:val="00364C59"/>
    <w:rsid w:val="00364D2E"/>
    <w:rsid w:val="00364EA6"/>
    <w:rsid w:val="003659DA"/>
    <w:rsid w:val="00365B86"/>
    <w:rsid w:val="00365E1B"/>
    <w:rsid w:val="00367679"/>
    <w:rsid w:val="00367682"/>
    <w:rsid w:val="0037007D"/>
    <w:rsid w:val="00371AB1"/>
    <w:rsid w:val="00371B63"/>
    <w:rsid w:val="00371FA9"/>
    <w:rsid w:val="00372B28"/>
    <w:rsid w:val="00373B72"/>
    <w:rsid w:val="00374EA1"/>
    <w:rsid w:val="00375BF4"/>
    <w:rsid w:val="003761BA"/>
    <w:rsid w:val="00376E0B"/>
    <w:rsid w:val="003773B4"/>
    <w:rsid w:val="00377CAA"/>
    <w:rsid w:val="00380D8D"/>
    <w:rsid w:val="00381425"/>
    <w:rsid w:val="00382281"/>
    <w:rsid w:val="00382414"/>
    <w:rsid w:val="0038281D"/>
    <w:rsid w:val="00382901"/>
    <w:rsid w:val="00383D08"/>
    <w:rsid w:val="00383D85"/>
    <w:rsid w:val="00384120"/>
    <w:rsid w:val="00384340"/>
    <w:rsid w:val="00384549"/>
    <w:rsid w:val="00385B80"/>
    <w:rsid w:val="00390607"/>
    <w:rsid w:val="00391635"/>
    <w:rsid w:val="00391E22"/>
    <w:rsid w:val="003928B7"/>
    <w:rsid w:val="00393F49"/>
    <w:rsid w:val="00394662"/>
    <w:rsid w:val="00394B47"/>
    <w:rsid w:val="00397EA6"/>
    <w:rsid w:val="003A021B"/>
    <w:rsid w:val="003A1918"/>
    <w:rsid w:val="003A1ECF"/>
    <w:rsid w:val="003A1FF8"/>
    <w:rsid w:val="003A24DD"/>
    <w:rsid w:val="003A3339"/>
    <w:rsid w:val="003A3756"/>
    <w:rsid w:val="003A3F13"/>
    <w:rsid w:val="003A6872"/>
    <w:rsid w:val="003A7081"/>
    <w:rsid w:val="003A728F"/>
    <w:rsid w:val="003A73F2"/>
    <w:rsid w:val="003B0543"/>
    <w:rsid w:val="003B05FC"/>
    <w:rsid w:val="003B0657"/>
    <w:rsid w:val="003B06A5"/>
    <w:rsid w:val="003B07C0"/>
    <w:rsid w:val="003B1420"/>
    <w:rsid w:val="003B2079"/>
    <w:rsid w:val="003B257A"/>
    <w:rsid w:val="003B33F3"/>
    <w:rsid w:val="003B3F55"/>
    <w:rsid w:val="003B42BE"/>
    <w:rsid w:val="003B5072"/>
    <w:rsid w:val="003B556B"/>
    <w:rsid w:val="003B591E"/>
    <w:rsid w:val="003B5EE8"/>
    <w:rsid w:val="003B6956"/>
    <w:rsid w:val="003C013F"/>
    <w:rsid w:val="003C01DF"/>
    <w:rsid w:val="003C098B"/>
    <w:rsid w:val="003C274C"/>
    <w:rsid w:val="003C2FAE"/>
    <w:rsid w:val="003C3233"/>
    <w:rsid w:val="003C557E"/>
    <w:rsid w:val="003C66BF"/>
    <w:rsid w:val="003C6BD0"/>
    <w:rsid w:val="003D1E0C"/>
    <w:rsid w:val="003D1F56"/>
    <w:rsid w:val="003D258B"/>
    <w:rsid w:val="003D5337"/>
    <w:rsid w:val="003D5613"/>
    <w:rsid w:val="003D6FE3"/>
    <w:rsid w:val="003D780C"/>
    <w:rsid w:val="003E0BF3"/>
    <w:rsid w:val="003E1A4A"/>
    <w:rsid w:val="003E2579"/>
    <w:rsid w:val="003E2677"/>
    <w:rsid w:val="003E28C7"/>
    <w:rsid w:val="003E41CA"/>
    <w:rsid w:val="003E43D8"/>
    <w:rsid w:val="003E47B1"/>
    <w:rsid w:val="003E5137"/>
    <w:rsid w:val="003E535D"/>
    <w:rsid w:val="003E67BD"/>
    <w:rsid w:val="003E688B"/>
    <w:rsid w:val="003E7BBC"/>
    <w:rsid w:val="003E7DE0"/>
    <w:rsid w:val="003F02F9"/>
    <w:rsid w:val="003F0BD2"/>
    <w:rsid w:val="003F1221"/>
    <w:rsid w:val="003F16F0"/>
    <w:rsid w:val="003F18A2"/>
    <w:rsid w:val="003F1AF2"/>
    <w:rsid w:val="003F2952"/>
    <w:rsid w:val="003F3133"/>
    <w:rsid w:val="003F3C70"/>
    <w:rsid w:val="003F4245"/>
    <w:rsid w:val="003F4E12"/>
    <w:rsid w:val="003F4EB9"/>
    <w:rsid w:val="003F5611"/>
    <w:rsid w:val="003F6452"/>
    <w:rsid w:val="003F79DC"/>
    <w:rsid w:val="003F7A13"/>
    <w:rsid w:val="00400476"/>
    <w:rsid w:val="004017B0"/>
    <w:rsid w:val="004028A0"/>
    <w:rsid w:val="00402BFE"/>
    <w:rsid w:val="00404BD7"/>
    <w:rsid w:val="00404EAC"/>
    <w:rsid w:val="00404FAD"/>
    <w:rsid w:val="004050AB"/>
    <w:rsid w:val="00407B97"/>
    <w:rsid w:val="00410DE1"/>
    <w:rsid w:val="00411188"/>
    <w:rsid w:val="00411676"/>
    <w:rsid w:val="0041187D"/>
    <w:rsid w:val="00411FD9"/>
    <w:rsid w:val="004132B7"/>
    <w:rsid w:val="00413976"/>
    <w:rsid w:val="00413E14"/>
    <w:rsid w:val="00414280"/>
    <w:rsid w:val="0041473C"/>
    <w:rsid w:val="00414D7A"/>
    <w:rsid w:val="00414EB0"/>
    <w:rsid w:val="00415089"/>
    <w:rsid w:val="004154BF"/>
    <w:rsid w:val="0041658C"/>
    <w:rsid w:val="004167FD"/>
    <w:rsid w:val="00417067"/>
    <w:rsid w:val="004170DB"/>
    <w:rsid w:val="00417948"/>
    <w:rsid w:val="00417BA6"/>
    <w:rsid w:val="00420F1B"/>
    <w:rsid w:val="004212D8"/>
    <w:rsid w:val="0042174D"/>
    <w:rsid w:val="004223D5"/>
    <w:rsid w:val="00423362"/>
    <w:rsid w:val="00423B29"/>
    <w:rsid w:val="00423F9C"/>
    <w:rsid w:val="00426AB8"/>
    <w:rsid w:val="00426CBB"/>
    <w:rsid w:val="0042764A"/>
    <w:rsid w:val="0042764C"/>
    <w:rsid w:val="00427AA9"/>
    <w:rsid w:val="0043006E"/>
    <w:rsid w:val="0043087A"/>
    <w:rsid w:val="00431435"/>
    <w:rsid w:val="00431A42"/>
    <w:rsid w:val="0043231F"/>
    <w:rsid w:val="004325E7"/>
    <w:rsid w:val="00432954"/>
    <w:rsid w:val="00433380"/>
    <w:rsid w:val="00435355"/>
    <w:rsid w:val="004365B4"/>
    <w:rsid w:val="00437722"/>
    <w:rsid w:val="004405F1"/>
    <w:rsid w:val="00441B12"/>
    <w:rsid w:val="00441D86"/>
    <w:rsid w:val="004421D6"/>
    <w:rsid w:val="0044346E"/>
    <w:rsid w:val="00444EDC"/>
    <w:rsid w:val="0044506F"/>
    <w:rsid w:val="00447563"/>
    <w:rsid w:val="0044791C"/>
    <w:rsid w:val="00450F05"/>
    <w:rsid w:val="00452DEC"/>
    <w:rsid w:val="004546E4"/>
    <w:rsid w:val="00454E28"/>
    <w:rsid w:val="00455220"/>
    <w:rsid w:val="004559D7"/>
    <w:rsid w:val="0045683A"/>
    <w:rsid w:val="004574B5"/>
    <w:rsid w:val="004604F9"/>
    <w:rsid w:val="00460786"/>
    <w:rsid w:val="00461046"/>
    <w:rsid w:val="00463304"/>
    <w:rsid w:val="00463556"/>
    <w:rsid w:val="004643DB"/>
    <w:rsid w:val="0046660A"/>
    <w:rsid w:val="00466ABB"/>
    <w:rsid w:val="0046742D"/>
    <w:rsid w:val="00467B8C"/>
    <w:rsid w:val="004708BB"/>
    <w:rsid w:val="004714B4"/>
    <w:rsid w:val="004717FD"/>
    <w:rsid w:val="004726F9"/>
    <w:rsid w:val="0047286D"/>
    <w:rsid w:val="004729F0"/>
    <w:rsid w:val="00472A3B"/>
    <w:rsid w:val="00473435"/>
    <w:rsid w:val="00473567"/>
    <w:rsid w:val="00473EE9"/>
    <w:rsid w:val="00476331"/>
    <w:rsid w:val="00476397"/>
    <w:rsid w:val="0047645D"/>
    <w:rsid w:val="004765C0"/>
    <w:rsid w:val="00480126"/>
    <w:rsid w:val="00480485"/>
    <w:rsid w:val="00480BF3"/>
    <w:rsid w:val="00480D1B"/>
    <w:rsid w:val="004811E7"/>
    <w:rsid w:val="00481D85"/>
    <w:rsid w:val="00483240"/>
    <w:rsid w:val="004832BF"/>
    <w:rsid w:val="00483B6C"/>
    <w:rsid w:val="0048411B"/>
    <w:rsid w:val="0048529E"/>
    <w:rsid w:val="00485CCF"/>
    <w:rsid w:val="00487285"/>
    <w:rsid w:val="0048765D"/>
    <w:rsid w:val="00487C50"/>
    <w:rsid w:val="00487D1A"/>
    <w:rsid w:val="00487D72"/>
    <w:rsid w:val="00491062"/>
    <w:rsid w:val="00491E9D"/>
    <w:rsid w:val="00495035"/>
    <w:rsid w:val="00495122"/>
    <w:rsid w:val="00495560"/>
    <w:rsid w:val="00495A5B"/>
    <w:rsid w:val="0049705E"/>
    <w:rsid w:val="0049739B"/>
    <w:rsid w:val="00497825"/>
    <w:rsid w:val="00497C53"/>
    <w:rsid w:val="00497D08"/>
    <w:rsid w:val="004A0711"/>
    <w:rsid w:val="004A0E11"/>
    <w:rsid w:val="004A1781"/>
    <w:rsid w:val="004A206E"/>
    <w:rsid w:val="004A26B7"/>
    <w:rsid w:val="004A2738"/>
    <w:rsid w:val="004A39B4"/>
    <w:rsid w:val="004A3ACE"/>
    <w:rsid w:val="004A3D08"/>
    <w:rsid w:val="004A55D6"/>
    <w:rsid w:val="004A7B2A"/>
    <w:rsid w:val="004B0155"/>
    <w:rsid w:val="004B0487"/>
    <w:rsid w:val="004B09F6"/>
    <w:rsid w:val="004B1312"/>
    <w:rsid w:val="004B2246"/>
    <w:rsid w:val="004B32C6"/>
    <w:rsid w:val="004B3F6D"/>
    <w:rsid w:val="004B3FAC"/>
    <w:rsid w:val="004B42F5"/>
    <w:rsid w:val="004B4FEE"/>
    <w:rsid w:val="004B5626"/>
    <w:rsid w:val="004B5739"/>
    <w:rsid w:val="004B6B2D"/>
    <w:rsid w:val="004B70FB"/>
    <w:rsid w:val="004B7BF0"/>
    <w:rsid w:val="004B7DEF"/>
    <w:rsid w:val="004C0DE3"/>
    <w:rsid w:val="004C1727"/>
    <w:rsid w:val="004C1A7D"/>
    <w:rsid w:val="004C2AD2"/>
    <w:rsid w:val="004C46B1"/>
    <w:rsid w:val="004C4838"/>
    <w:rsid w:val="004C56B4"/>
    <w:rsid w:val="004C56E6"/>
    <w:rsid w:val="004C56FF"/>
    <w:rsid w:val="004C63B3"/>
    <w:rsid w:val="004C65D2"/>
    <w:rsid w:val="004C698A"/>
    <w:rsid w:val="004C7905"/>
    <w:rsid w:val="004D0721"/>
    <w:rsid w:val="004D0879"/>
    <w:rsid w:val="004D126A"/>
    <w:rsid w:val="004D1C9B"/>
    <w:rsid w:val="004D1E07"/>
    <w:rsid w:val="004D2410"/>
    <w:rsid w:val="004D24ED"/>
    <w:rsid w:val="004D26C2"/>
    <w:rsid w:val="004D5314"/>
    <w:rsid w:val="004D65E5"/>
    <w:rsid w:val="004D6C28"/>
    <w:rsid w:val="004D6DCA"/>
    <w:rsid w:val="004D6F54"/>
    <w:rsid w:val="004E1526"/>
    <w:rsid w:val="004E1D27"/>
    <w:rsid w:val="004E20C9"/>
    <w:rsid w:val="004E283A"/>
    <w:rsid w:val="004E3BF2"/>
    <w:rsid w:val="004E3CAA"/>
    <w:rsid w:val="004E3CAC"/>
    <w:rsid w:val="004E3CC3"/>
    <w:rsid w:val="004E47F9"/>
    <w:rsid w:val="004E52D5"/>
    <w:rsid w:val="004E5B0D"/>
    <w:rsid w:val="004E6A6B"/>
    <w:rsid w:val="004E6AB1"/>
    <w:rsid w:val="004E6C4D"/>
    <w:rsid w:val="004E7A2D"/>
    <w:rsid w:val="004E7D05"/>
    <w:rsid w:val="004F08BE"/>
    <w:rsid w:val="004F11D3"/>
    <w:rsid w:val="004F1E02"/>
    <w:rsid w:val="004F24FE"/>
    <w:rsid w:val="004F3963"/>
    <w:rsid w:val="004F4A33"/>
    <w:rsid w:val="004F4D4F"/>
    <w:rsid w:val="004F64EC"/>
    <w:rsid w:val="004F6D36"/>
    <w:rsid w:val="004F712D"/>
    <w:rsid w:val="004F7BC0"/>
    <w:rsid w:val="00500AC4"/>
    <w:rsid w:val="00500ADE"/>
    <w:rsid w:val="005020C6"/>
    <w:rsid w:val="00502F93"/>
    <w:rsid w:val="005036AD"/>
    <w:rsid w:val="0050466D"/>
    <w:rsid w:val="0050471B"/>
    <w:rsid w:val="00504824"/>
    <w:rsid w:val="00504A2C"/>
    <w:rsid w:val="005050B5"/>
    <w:rsid w:val="0050514C"/>
    <w:rsid w:val="005053E0"/>
    <w:rsid w:val="00505431"/>
    <w:rsid w:val="00505971"/>
    <w:rsid w:val="00505C03"/>
    <w:rsid w:val="00505F9F"/>
    <w:rsid w:val="00506FDD"/>
    <w:rsid w:val="00507F8E"/>
    <w:rsid w:val="0051217E"/>
    <w:rsid w:val="0051247E"/>
    <w:rsid w:val="00512FD1"/>
    <w:rsid w:val="00513DC2"/>
    <w:rsid w:val="00513EB7"/>
    <w:rsid w:val="0051466D"/>
    <w:rsid w:val="00514D3E"/>
    <w:rsid w:val="00515432"/>
    <w:rsid w:val="00515840"/>
    <w:rsid w:val="00515DA8"/>
    <w:rsid w:val="005169C6"/>
    <w:rsid w:val="005177C5"/>
    <w:rsid w:val="00520F5F"/>
    <w:rsid w:val="00522113"/>
    <w:rsid w:val="005226C6"/>
    <w:rsid w:val="00522FD3"/>
    <w:rsid w:val="00523B63"/>
    <w:rsid w:val="00523B7A"/>
    <w:rsid w:val="00524B5B"/>
    <w:rsid w:val="00524DF9"/>
    <w:rsid w:val="00525031"/>
    <w:rsid w:val="0052572C"/>
    <w:rsid w:val="0052682A"/>
    <w:rsid w:val="0052726F"/>
    <w:rsid w:val="0052781D"/>
    <w:rsid w:val="00527F48"/>
    <w:rsid w:val="00530339"/>
    <w:rsid w:val="00530D61"/>
    <w:rsid w:val="00531E34"/>
    <w:rsid w:val="00532ED2"/>
    <w:rsid w:val="005343E3"/>
    <w:rsid w:val="00534430"/>
    <w:rsid w:val="00534D8E"/>
    <w:rsid w:val="0053657F"/>
    <w:rsid w:val="00540D3F"/>
    <w:rsid w:val="00541D0A"/>
    <w:rsid w:val="00542850"/>
    <w:rsid w:val="00542B74"/>
    <w:rsid w:val="00542D33"/>
    <w:rsid w:val="005432A3"/>
    <w:rsid w:val="00543392"/>
    <w:rsid w:val="005437C6"/>
    <w:rsid w:val="005437C7"/>
    <w:rsid w:val="005444C7"/>
    <w:rsid w:val="00544AE9"/>
    <w:rsid w:val="00544C70"/>
    <w:rsid w:val="0054548D"/>
    <w:rsid w:val="005455C3"/>
    <w:rsid w:val="0054566B"/>
    <w:rsid w:val="00546004"/>
    <w:rsid w:val="00547C43"/>
    <w:rsid w:val="0055007E"/>
    <w:rsid w:val="005510BF"/>
    <w:rsid w:val="00551B2C"/>
    <w:rsid w:val="005524D7"/>
    <w:rsid w:val="0055309E"/>
    <w:rsid w:val="005531E4"/>
    <w:rsid w:val="00553A1A"/>
    <w:rsid w:val="00553A99"/>
    <w:rsid w:val="005540DF"/>
    <w:rsid w:val="00555870"/>
    <w:rsid w:val="005559BB"/>
    <w:rsid w:val="0055693A"/>
    <w:rsid w:val="0055757C"/>
    <w:rsid w:val="00557AAE"/>
    <w:rsid w:val="00560393"/>
    <w:rsid w:val="00560812"/>
    <w:rsid w:val="00560B67"/>
    <w:rsid w:val="00560FED"/>
    <w:rsid w:val="00561C7F"/>
    <w:rsid w:val="0056221E"/>
    <w:rsid w:val="00562B0A"/>
    <w:rsid w:val="00562FB2"/>
    <w:rsid w:val="0056344D"/>
    <w:rsid w:val="0056477A"/>
    <w:rsid w:val="00564AE1"/>
    <w:rsid w:val="00565F34"/>
    <w:rsid w:val="005660BD"/>
    <w:rsid w:val="00566A36"/>
    <w:rsid w:val="00567BB3"/>
    <w:rsid w:val="005701E6"/>
    <w:rsid w:val="005705CE"/>
    <w:rsid w:val="0057076D"/>
    <w:rsid w:val="0057093F"/>
    <w:rsid w:val="005710CD"/>
    <w:rsid w:val="0057169A"/>
    <w:rsid w:val="00571EB4"/>
    <w:rsid w:val="00571FC1"/>
    <w:rsid w:val="005721BB"/>
    <w:rsid w:val="00573FBF"/>
    <w:rsid w:val="0057550F"/>
    <w:rsid w:val="00575B39"/>
    <w:rsid w:val="00576DB1"/>
    <w:rsid w:val="00577C47"/>
    <w:rsid w:val="00577D0A"/>
    <w:rsid w:val="005809A0"/>
    <w:rsid w:val="00580F25"/>
    <w:rsid w:val="00581B4B"/>
    <w:rsid w:val="0058221E"/>
    <w:rsid w:val="00582609"/>
    <w:rsid w:val="00582CDA"/>
    <w:rsid w:val="00583118"/>
    <w:rsid w:val="0058313F"/>
    <w:rsid w:val="005841AC"/>
    <w:rsid w:val="00584800"/>
    <w:rsid w:val="00584D83"/>
    <w:rsid w:val="00585988"/>
    <w:rsid w:val="00585B71"/>
    <w:rsid w:val="00585F19"/>
    <w:rsid w:val="00585F60"/>
    <w:rsid w:val="00586227"/>
    <w:rsid w:val="00586623"/>
    <w:rsid w:val="00586711"/>
    <w:rsid w:val="005876C2"/>
    <w:rsid w:val="00587F9A"/>
    <w:rsid w:val="00591581"/>
    <w:rsid w:val="005918D8"/>
    <w:rsid w:val="00591B51"/>
    <w:rsid w:val="00591C33"/>
    <w:rsid w:val="00592514"/>
    <w:rsid w:val="005926F7"/>
    <w:rsid w:val="00592929"/>
    <w:rsid w:val="00592F09"/>
    <w:rsid w:val="005951E8"/>
    <w:rsid w:val="0059572D"/>
    <w:rsid w:val="005957A7"/>
    <w:rsid w:val="00595DB5"/>
    <w:rsid w:val="0059673E"/>
    <w:rsid w:val="005969FB"/>
    <w:rsid w:val="0059727E"/>
    <w:rsid w:val="00597559"/>
    <w:rsid w:val="00597C2C"/>
    <w:rsid w:val="00597FB1"/>
    <w:rsid w:val="005A04E0"/>
    <w:rsid w:val="005A0EB2"/>
    <w:rsid w:val="005A1AE5"/>
    <w:rsid w:val="005A1F35"/>
    <w:rsid w:val="005A233C"/>
    <w:rsid w:val="005A2AAF"/>
    <w:rsid w:val="005A333A"/>
    <w:rsid w:val="005A5A9C"/>
    <w:rsid w:val="005A5AEF"/>
    <w:rsid w:val="005A66AC"/>
    <w:rsid w:val="005A789C"/>
    <w:rsid w:val="005A7B1C"/>
    <w:rsid w:val="005B0085"/>
    <w:rsid w:val="005B0CAE"/>
    <w:rsid w:val="005B258F"/>
    <w:rsid w:val="005B2672"/>
    <w:rsid w:val="005B2967"/>
    <w:rsid w:val="005B2B21"/>
    <w:rsid w:val="005B316D"/>
    <w:rsid w:val="005B3A78"/>
    <w:rsid w:val="005B3EF9"/>
    <w:rsid w:val="005B49BA"/>
    <w:rsid w:val="005B558E"/>
    <w:rsid w:val="005B6285"/>
    <w:rsid w:val="005B7F10"/>
    <w:rsid w:val="005C004E"/>
    <w:rsid w:val="005C068F"/>
    <w:rsid w:val="005C0B6D"/>
    <w:rsid w:val="005C0DDF"/>
    <w:rsid w:val="005C1EEB"/>
    <w:rsid w:val="005C2A64"/>
    <w:rsid w:val="005C4AFB"/>
    <w:rsid w:val="005C4C30"/>
    <w:rsid w:val="005C520F"/>
    <w:rsid w:val="005C5465"/>
    <w:rsid w:val="005C5E03"/>
    <w:rsid w:val="005C6560"/>
    <w:rsid w:val="005C65B8"/>
    <w:rsid w:val="005C6C8E"/>
    <w:rsid w:val="005C6CF0"/>
    <w:rsid w:val="005C7A4C"/>
    <w:rsid w:val="005C7BBA"/>
    <w:rsid w:val="005D17F5"/>
    <w:rsid w:val="005D27AD"/>
    <w:rsid w:val="005D2D06"/>
    <w:rsid w:val="005D31F4"/>
    <w:rsid w:val="005D3A64"/>
    <w:rsid w:val="005D4939"/>
    <w:rsid w:val="005D51AE"/>
    <w:rsid w:val="005D536D"/>
    <w:rsid w:val="005D5471"/>
    <w:rsid w:val="005D5687"/>
    <w:rsid w:val="005D568B"/>
    <w:rsid w:val="005D57D7"/>
    <w:rsid w:val="005D588B"/>
    <w:rsid w:val="005D5F08"/>
    <w:rsid w:val="005D6660"/>
    <w:rsid w:val="005D69A7"/>
    <w:rsid w:val="005D7BF7"/>
    <w:rsid w:val="005D7F36"/>
    <w:rsid w:val="005E04FA"/>
    <w:rsid w:val="005E10BB"/>
    <w:rsid w:val="005E36CE"/>
    <w:rsid w:val="005E42E8"/>
    <w:rsid w:val="005E474C"/>
    <w:rsid w:val="005E5009"/>
    <w:rsid w:val="005E50EA"/>
    <w:rsid w:val="005E5414"/>
    <w:rsid w:val="005E647D"/>
    <w:rsid w:val="005E711A"/>
    <w:rsid w:val="005E7610"/>
    <w:rsid w:val="005F15D2"/>
    <w:rsid w:val="005F1960"/>
    <w:rsid w:val="005F1C0C"/>
    <w:rsid w:val="005F3749"/>
    <w:rsid w:val="005F4170"/>
    <w:rsid w:val="005F61E1"/>
    <w:rsid w:val="005F6322"/>
    <w:rsid w:val="005F6618"/>
    <w:rsid w:val="005F72B9"/>
    <w:rsid w:val="005F7AF0"/>
    <w:rsid w:val="00600590"/>
    <w:rsid w:val="00601283"/>
    <w:rsid w:val="00601631"/>
    <w:rsid w:val="0060168A"/>
    <w:rsid w:val="00601AF3"/>
    <w:rsid w:val="0060248E"/>
    <w:rsid w:val="006024E8"/>
    <w:rsid w:val="00602889"/>
    <w:rsid w:val="00602FA6"/>
    <w:rsid w:val="0060314D"/>
    <w:rsid w:val="00603B70"/>
    <w:rsid w:val="00604022"/>
    <w:rsid w:val="00605202"/>
    <w:rsid w:val="00605C1A"/>
    <w:rsid w:val="00610FAF"/>
    <w:rsid w:val="00611B89"/>
    <w:rsid w:val="00611E44"/>
    <w:rsid w:val="006121A0"/>
    <w:rsid w:val="0061230D"/>
    <w:rsid w:val="006123BC"/>
    <w:rsid w:val="00613E9A"/>
    <w:rsid w:val="0061470D"/>
    <w:rsid w:val="006158E6"/>
    <w:rsid w:val="006166FE"/>
    <w:rsid w:val="00616EE2"/>
    <w:rsid w:val="00617194"/>
    <w:rsid w:val="00617307"/>
    <w:rsid w:val="006175C7"/>
    <w:rsid w:val="00621393"/>
    <w:rsid w:val="00621A22"/>
    <w:rsid w:val="00621F93"/>
    <w:rsid w:val="006220DB"/>
    <w:rsid w:val="00622551"/>
    <w:rsid w:val="00623197"/>
    <w:rsid w:val="006235D5"/>
    <w:rsid w:val="00623BA6"/>
    <w:rsid w:val="00624A90"/>
    <w:rsid w:val="00625BBA"/>
    <w:rsid w:val="00625F23"/>
    <w:rsid w:val="00626000"/>
    <w:rsid w:val="006267E2"/>
    <w:rsid w:val="0062743C"/>
    <w:rsid w:val="0062782E"/>
    <w:rsid w:val="006351BA"/>
    <w:rsid w:val="00635842"/>
    <w:rsid w:val="00635B7D"/>
    <w:rsid w:val="00635F5A"/>
    <w:rsid w:val="00635F67"/>
    <w:rsid w:val="0063669A"/>
    <w:rsid w:val="00637768"/>
    <w:rsid w:val="00637997"/>
    <w:rsid w:val="00637BB7"/>
    <w:rsid w:val="006403FD"/>
    <w:rsid w:val="00640650"/>
    <w:rsid w:val="00640663"/>
    <w:rsid w:val="00640BF8"/>
    <w:rsid w:val="00640FB3"/>
    <w:rsid w:val="00641CA1"/>
    <w:rsid w:val="00641ED0"/>
    <w:rsid w:val="00642061"/>
    <w:rsid w:val="0064280A"/>
    <w:rsid w:val="0064308D"/>
    <w:rsid w:val="006431F4"/>
    <w:rsid w:val="006433A9"/>
    <w:rsid w:val="00643652"/>
    <w:rsid w:val="00644B45"/>
    <w:rsid w:val="00644FF9"/>
    <w:rsid w:val="0064725E"/>
    <w:rsid w:val="00647B0C"/>
    <w:rsid w:val="00647C4D"/>
    <w:rsid w:val="00650264"/>
    <w:rsid w:val="006503A5"/>
    <w:rsid w:val="006506C4"/>
    <w:rsid w:val="00651793"/>
    <w:rsid w:val="0065268A"/>
    <w:rsid w:val="0065285D"/>
    <w:rsid w:val="00652B93"/>
    <w:rsid w:val="00653B08"/>
    <w:rsid w:val="00654BE3"/>
    <w:rsid w:val="006560C7"/>
    <w:rsid w:val="006566BF"/>
    <w:rsid w:val="00656D26"/>
    <w:rsid w:val="006574C5"/>
    <w:rsid w:val="00657BD3"/>
    <w:rsid w:val="00657E55"/>
    <w:rsid w:val="00660D94"/>
    <w:rsid w:val="006610DD"/>
    <w:rsid w:val="00663810"/>
    <w:rsid w:val="0066412D"/>
    <w:rsid w:val="00664287"/>
    <w:rsid w:val="00664424"/>
    <w:rsid w:val="006644DD"/>
    <w:rsid w:val="006654AF"/>
    <w:rsid w:val="006654B9"/>
    <w:rsid w:val="00665505"/>
    <w:rsid w:val="00665EF7"/>
    <w:rsid w:val="00666948"/>
    <w:rsid w:val="00666CC7"/>
    <w:rsid w:val="00666DE8"/>
    <w:rsid w:val="006671A2"/>
    <w:rsid w:val="0066775E"/>
    <w:rsid w:val="006700B1"/>
    <w:rsid w:val="006703C3"/>
    <w:rsid w:val="00670EAA"/>
    <w:rsid w:val="006715F4"/>
    <w:rsid w:val="006721E7"/>
    <w:rsid w:val="0067253F"/>
    <w:rsid w:val="00674174"/>
    <w:rsid w:val="006749D3"/>
    <w:rsid w:val="00676090"/>
    <w:rsid w:val="0067644F"/>
    <w:rsid w:val="00677C51"/>
    <w:rsid w:val="00677D5D"/>
    <w:rsid w:val="00680761"/>
    <w:rsid w:val="00681907"/>
    <w:rsid w:val="00682464"/>
    <w:rsid w:val="00684277"/>
    <w:rsid w:val="00684704"/>
    <w:rsid w:val="0068553B"/>
    <w:rsid w:val="00685C36"/>
    <w:rsid w:val="00685E6F"/>
    <w:rsid w:val="006864E4"/>
    <w:rsid w:val="00687554"/>
    <w:rsid w:val="00690690"/>
    <w:rsid w:val="00691372"/>
    <w:rsid w:val="00691598"/>
    <w:rsid w:val="00691982"/>
    <w:rsid w:val="00692D80"/>
    <w:rsid w:val="00692FAF"/>
    <w:rsid w:val="006937CE"/>
    <w:rsid w:val="0069521F"/>
    <w:rsid w:val="006956C1"/>
    <w:rsid w:val="00695A97"/>
    <w:rsid w:val="0069655C"/>
    <w:rsid w:val="00696EE6"/>
    <w:rsid w:val="006973FA"/>
    <w:rsid w:val="00697A68"/>
    <w:rsid w:val="006A04E3"/>
    <w:rsid w:val="006A0633"/>
    <w:rsid w:val="006A1865"/>
    <w:rsid w:val="006A1D3C"/>
    <w:rsid w:val="006A2AB5"/>
    <w:rsid w:val="006A4FBC"/>
    <w:rsid w:val="006A54A7"/>
    <w:rsid w:val="006A689B"/>
    <w:rsid w:val="006A6D6E"/>
    <w:rsid w:val="006A7163"/>
    <w:rsid w:val="006A7A08"/>
    <w:rsid w:val="006A7B97"/>
    <w:rsid w:val="006B074C"/>
    <w:rsid w:val="006B1298"/>
    <w:rsid w:val="006B2345"/>
    <w:rsid w:val="006B3B01"/>
    <w:rsid w:val="006B3BBD"/>
    <w:rsid w:val="006B51BF"/>
    <w:rsid w:val="006B5270"/>
    <w:rsid w:val="006B635B"/>
    <w:rsid w:val="006B6554"/>
    <w:rsid w:val="006B78C3"/>
    <w:rsid w:val="006B7C94"/>
    <w:rsid w:val="006C01AD"/>
    <w:rsid w:val="006C0557"/>
    <w:rsid w:val="006C07A6"/>
    <w:rsid w:val="006C0D80"/>
    <w:rsid w:val="006C1426"/>
    <w:rsid w:val="006C253D"/>
    <w:rsid w:val="006C28D7"/>
    <w:rsid w:val="006C2AA5"/>
    <w:rsid w:val="006C2E84"/>
    <w:rsid w:val="006C3345"/>
    <w:rsid w:val="006C34E5"/>
    <w:rsid w:val="006C3716"/>
    <w:rsid w:val="006C3CF2"/>
    <w:rsid w:val="006C622C"/>
    <w:rsid w:val="006C7693"/>
    <w:rsid w:val="006C7983"/>
    <w:rsid w:val="006C7C82"/>
    <w:rsid w:val="006D077A"/>
    <w:rsid w:val="006D3299"/>
    <w:rsid w:val="006D3F03"/>
    <w:rsid w:val="006D4F3F"/>
    <w:rsid w:val="006D611F"/>
    <w:rsid w:val="006D73C6"/>
    <w:rsid w:val="006E0480"/>
    <w:rsid w:val="006E0B63"/>
    <w:rsid w:val="006E13F9"/>
    <w:rsid w:val="006E1806"/>
    <w:rsid w:val="006E22B1"/>
    <w:rsid w:val="006E2679"/>
    <w:rsid w:val="006E2FAD"/>
    <w:rsid w:val="006E4188"/>
    <w:rsid w:val="006E446B"/>
    <w:rsid w:val="006E4781"/>
    <w:rsid w:val="006E57B9"/>
    <w:rsid w:val="006E5867"/>
    <w:rsid w:val="006E5C14"/>
    <w:rsid w:val="006E5D87"/>
    <w:rsid w:val="006E689F"/>
    <w:rsid w:val="006E6C2B"/>
    <w:rsid w:val="006E6CD3"/>
    <w:rsid w:val="006F0E18"/>
    <w:rsid w:val="006F0E3E"/>
    <w:rsid w:val="006F1A7A"/>
    <w:rsid w:val="006F1DC7"/>
    <w:rsid w:val="006F2293"/>
    <w:rsid w:val="006F3EB8"/>
    <w:rsid w:val="006F4350"/>
    <w:rsid w:val="006F45D3"/>
    <w:rsid w:val="006F49D4"/>
    <w:rsid w:val="006F5A86"/>
    <w:rsid w:val="006F647B"/>
    <w:rsid w:val="006F6646"/>
    <w:rsid w:val="006F665A"/>
    <w:rsid w:val="006F6F97"/>
    <w:rsid w:val="006F70D5"/>
    <w:rsid w:val="006F738E"/>
    <w:rsid w:val="006F74B1"/>
    <w:rsid w:val="006F79EA"/>
    <w:rsid w:val="0070055C"/>
    <w:rsid w:val="00700861"/>
    <w:rsid w:val="00700E18"/>
    <w:rsid w:val="00700F74"/>
    <w:rsid w:val="0070120F"/>
    <w:rsid w:val="00702312"/>
    <w:rsid w:val="00702A6A"/>
    <w:rsid w:val="00703E44"/>
    <w:rsid w:val="00704CFF"/>
    <w:rsid w:val="007052D4"/>
    <w:rsid w:val="007057A3"/>
    <w:rsid w:val="00705E9D"/>
    <w:rsid w:val="00706DBA"/>
    <w:rsid w:val="00710447"/>
    <w:rsid w:val="0071061B"/>
    <w:rsid w:val="00710C42"/>
    <w:rsid w:val="007116AB"/>
    <w:rsid w:val="00711A59"/>
    <w:rsid w:val="00711EDE"/>
    <w:rsid w:val="00714A14"/>
    <w:rsid w:val="00714A4F"/>
    <w:rsid w:val="007153C5"/>
    <w:rsid w:val="007156BF"/>
    <w:rsid w:val="007167AC"/>
    <w:rsid w:val="007169B6"/>
    <w:rsid w:val="00717089"/>
    <w:rsid w:val="00717D77"/>
    <w:rsid w:val="00720221"/>
    <w:rsid w:val="00720311"/>
    <w:rsid w:val="00720355"/>
    <w:rsid w:val="00721A7C"/>
    <w:rsid w:val="0072352B"/>
    <w:rsid w:val="00723920"/>
    <w:rsid w:val="00724397"/>
    <w:rsid w:val="007245E1"/>
    <w:rsid w:val="0072475A"/>
    <w:rsid w:val="00725300"/>
    <w:rsid w:val="007257AB"/>
    <w:rsid w:val="007265CB"/>
    <w:rsid w:val="0072701F"/>
    <w:rsid w:val="00727CD5"/>
    <w:rsid w:val="0073036E"/>
    <w:rsid w:val="007311F4"/>
    <w:rsid w:val="00732866"/>
    <w:rsid w:val="00732913"/>
    <w:rsid w:val="00732C1F"/>
    <w:rsid w:val="0073330F"/>
    <w:rsid w:val="00734576"/>
    <w:rsid w:val="007361B5"/>
    <w:rsid w:val="00736CB3"/>
    <w:rsid w:val="00736DFE"/>
    <w:rsid w:val="007377C7"/>
    <w:rsid w:val="0073788D"/>
    <w:rsid w:val="00741167"/>
    <w:rsid w:val="00741241"/>
    <w:rsid w:val="00741B96"/>
    <w:rsid w:val="00741F8D"/>
    <w:rsid w:val="00743DBE"/>
    <w:rsid w:val="00745BAC"/>
    <w:rsid w:val="007470E9"/>
    <w:rsid w:val="007474F4"/>
    <w:rsid w:val="007501B6"/>
    <w:rsid w:val="00750C7F"/>
    <w:rsid w:val="00751970"/>
    <w:rsid w:val="00751F28"/>
    <w:rsid w:val="0075256B"/>
    <w:rsid w:val="00752994"/>
    <w:rsid w:val="00753111"/>
    <w:rsid w:val="00753512"/>
    <w:rsid w:val="00753C70"/>
    <w:rsid w:val="007552C0"/>
    <w:rsid w:val="0075585F"/>
    <w:rsid w:val="00756024"/>
    <w:rsid w:val="00756CFB"/>
    <w:rsid w:val="0075754D"/>
    <w:rsid w:val="007575A4"/>
    <w:rsid w:val="00760081"/>
    <w:rsid w:val="0076151E"/>
    <w:rsid w:val="007622FA"/>
    <w:rsid w:val="0076283C"/>
    <w:rsid w:val="00763F50"/>
    <w:rsid w:val="00764356"/>
    <w:rsid w:val="00764F61"/>
    <w:rsid w:val="00765640"/>
    <w:rsid w:val="007668C1"/>
    <w:rsid w:val="00766BE5"/>
    <w:rsid w:val="00766C64"/>
    <w:rsid w:val="00766C88"/>
    <w:rsid w:val="007671E3"/>
    <w:rsid w:val="00767AD5"/>
    <w:rsid w:val="00770165"/>
    <w:rsid w:val="00770C14"/>
    <w:rsid w:val="00772F4D"/>
    <w:rsid w:val="007730E8"/>
    <w:rsid w:val="007736CE"/>
    <w:rsid w:val="0077372D"/>
    <w:rsid w:val="00774309"/>
    <w:rsid w:val="007744F2"/>
    <w:rsid w:val="007747D8"/>
    <w:rsid w:val="007748F6"/>
    <w:rsid w:val="00774F38"/>
    <w:rsid w:val="00775138"/>
    <w:rsid w:val="0077714C"/>
    <w:rsid w:val="00777384"/>
    <w:rsid w:val="00780440"/>
    <w:rsid w:val="00782B76"/>
    <w:rsid w:val="0078378E"/>
    <w:rsid w:val="00783DB6"/>
    <w:rsid w:val="007843E4"/>
    <w:rsid w:val="00784DC1"/>
    <w:rsid w:val="00784DD4"/>
    <w:rsid w:val="00785B2E"/>
    <w:rsid w:val="00785D1E"/>
    <w:rsid w:val="00786701"/>
    <w:rsid w:val="00787224"/>
    <w:rsid w:val="00787CE5"/>
    <w:rsid w:val="00790BC8"/>
    <w:rsid w:val="00790EC0"/>
    <w:rsid w:val="00792314"/>
    <w:rsid w:val="00792325"/>
    <w:rsid w:val="0079243C"/>
    <w:rsid w:val="0079493B"/>
    <w:rsid w:val="00794DA8"/>
    <w:rsid w:val="00794F0B"/>
    <w:rsid w:val="007951A9"/>
    <w:rsid w:val="00795F6C"/>
    <w:rsid w:val="00796CBF"/>
    <w:rsid w:val="00797286"/>
    <w:rsid w:val="007972D4"/>
    <w:rsid w:val="00797425"/>
    <w:rsid w:val="00797D89"/>
    <w:rsid w:val="007A0C75"/>
    <w:rsid w:val="007A11D9"/>
    <w:rsid w:val="007A11EA"/>
    <w:rsid w:val="007A19E4"/>
    <w:rsid w:val="007A256B"/>
    <w:rsid w:val="007A3018"/>
    <w:rsid w:val="007A3100"/>
    <w:rsid w:val="007A401D"/>
    <w:rsid w:val="007A4D83"/>
    <w:rsid w:val="007A5202"/>
    <w:rsid w:val="007A5300"/>
    <w:rsid w:val="007A5F2D"/>
    <w:rsid w:val="007A7621"/>
    <w:rsid w:val="007B0016"/>
    <w:rsid w:val="007B00A6"/>
    <w:rsid w:val="007B0106"/>
    <w:rsid w:val="007B1DFB"/>
    <w:rsid w:val="007B1E1D"/>
    <w:rsid w:val="007B30EC"/>
    <w:rsid w:val="007B4587"/>
    <w:rsid w:val="007B4B47"/>
    <w:rsid w:val="007B56B4"/>
    <w:rsid w:val="007B57EE"/>
    <w:rsid w:val="007B5C53"/>
    <w:rsid w:val="007B6ABE"/>
    <w:rsid w:val="007B7037"/>
    <w:rsid w:val="007B7566"/>
    <w:rsid w:val="007B756A"/>
    <w:rsid w:val="007B784A"/>
    <w:rsid w:val="007B7EBF"/>
    <w:rsid w:val="007C1D8A"/>
    <w:rsid w:val="007C1DAF"/>
    <w:rsid w:val="007C1DBB"/>
    <w:rsid w:val="007C1FF3"/>
    <w:rsid w:val="007C3428"/>
    <w:rsid w:val="007C37BD"/>
    <w:rsid w:val="007C4596"/>
    <w:rsid w:val="007C4ADA"/>
    <w:rsid w:val="007C4F0C"/>
    <w:rsid w:val="007C547F"/>
    <w:rsid w:val="007C5787"/>
    <w:rsid w:val="007C58AA"/>
    <w:rsid w:val="007C5B96"/>
    <w:rsid w:val="007C7400"/>
    <w:rsid w:val="007C789C"/>
    <w:rsid w:val="007D0AD2"/>
    <w:rsid w:val="007D11A3"/>
    <w:rsid w:val="007D2CD3"/>
    <w:rsid w:val="007D3141"/>
    <w:rsid w:val="007D4E73"/>
    <w:rsid w:val="007D53F5"/>
    <w:rsid w:val="007D5565"/>
    <w:rsid w:val="007E0099"/>
    <w:rsid w:val="007E0137"/>
    <w:rsid w:val="007E0371"/>
    <w:rsid w:val="007E081C"/>
    <w:rsid w:val="007E0EFE"/>
    <w:rsid w:val="007E17DB"/>
    <w:rsid w:val="007E20A8"/>
    <w:rsid w:val="007E24F2"/>
    <w:rsid w:val="007E4689"/>
    <w:rsid w:val="007E4871"/>
    <w:rsid w:val="007E49EA"/>
    <w:rsid w:val="007E4E02"/>
    <w:rsid w:val="007E5792"/>
    <w:rsid w:val="007E5881"/>
    <w:rsid w:val="007E5A8A"/>
    <w:rsid w:val="007E5E47"/>
    <w:rsid w:val="007F06F6"/>
    <w:rsid w:val="007F0E55"/>
    <w:rsid w:val="007F33DA"/>
    <w:rsid w:val="007F3507"/>
    <w:rsid w:val="007F3ED7"/>
    <w:rsid w:val="007F5335"/>
    <w:rsid w:val="007F5D96"/>
    <w:rsid w:val="007F7898"/>
    <w:rsid w:val="007F7CD8"/>
    <w:rsid w:val="008012CB"/>
    <w:rsid w:val="00801430"/>
    <w:rsid w:val="0080271C"/>
    <w:rsid w:val="00802EDB"/>
    <w:rsid w:val="00803C58"/>
    <w:rsid w:val="00803F1C"/>
    <w:rsid w:val="00803FC2"/>
    <w:rsid w:val="00804D12"/>
    <w:rsid w:val="00805200"/>
    <w:rsid w:val="008062CB"/>
    <w:rsid w:val="008071A1"/>
    <w:rsid w:val="008074BD"/>
    <w:rsid w:val="00807C1F"/>
    <w:rsid w:val="008123C5"/>
    <w:rsid w:val="00812B13"/>
    <w:rsid w:val="00812B1B"/>
    <w:rsid w:val="008132F1"/>
    <w:rsid w:val="00813366"/>
    <w:rsid w:val="00814036"/>
    <w:rsid w:val="00814318"/>
    <w:rsid w:val="00814D11"/>
    <w:rsid w:val="00815628"/>
    <w:rsid w:val="00815682"/>
    <w:rsid w:val="008161B1"/>
    <w:rsid w:val="008169C4"/>
    <w:rsid w:val="008171CA"/>
    <w:rsid w:val="0081737C"/>
    <w:rsid w:val="008176C1"/>
    <w:rsid w:val="00817904"/>
    <w:rsid w:val="00820077"/>
    <w:rsid w:val="008211A1"/>
    <w:rsid w:val="00823D06"/>
    <w:rsid w:val="00823DCD"/>
    <w:rsid w:val="00824110"/>
    <w:rsid w:val="00824CF7"/>
    <w:rsid w:val="00824D38"/>
    <w:rsid w:val="008251F2"/>
    <w:rsid w:val="00826035"/>
    <w:rsid w:val="008263D4"/>
    <w:rsid w:val="0082662B"/>
    <w:rsid w:val="0082779C"/>
    <w:rsid w:val="00827C58"/>
    <w:rsid w:val="00827E98"/>
    <w:rsid w:val="00830903"/>
    <w:rsid w:val="0083195F"/>
    <w:rsid w:val="00831FE8"/>
    <w:rsid w:val="00831FF4"/>
    <w:rsid w:val="0083478C"/>
    <w:rsid w:val="00834D03"/>
    <w:rsid w:val="00834EDD"/>
    <w:rsid w:val="0083580D"/>
    <w:rsid w:val="008360E0"/>
    <w:rsid w:val="0083626A"/>
    <w:rsid w:val="00837236"/>
    <w:rsid w:val="008374B6"/>
    <w:rsid w:val="00837882"/>
    <w:rsid w:val="008379BC"/>
    <w:rsid w:val="00837F8B"/>
    <w:rsid w:val="0084202E"/>
    <w:rsid w:val="00842A49"/>
    <w:rsid w:val="008439F5"/>
    <w:rsid w:val="00843A01"/>
    <w:rsid w:val="008447BA"/>
    <w:rsid w:val="008450FB"/>
    <w:rsid w:val="00845179"/>
    <w:rsid w:val="008461E9"/>
    <w:rsid w:val="00847297"/>
    <w:rsid w:val="0084788B"/>
    <w:rsid w:val="00847DD4"/>
    <w:rsid w:val="0085044A"/>
    <w:rsid w:val="00850615"/>
    <w:rsid w:val="00850E39"/>
    <w:rsid w:val="008529E7"/>
    <w:rsid w:val="008529F4"/>
    <w:rsid w:val="00852DF1"/>
    <w:rsid w:val="00854A9B"/>
    <w:rsid w:val="00855087"/>
    <w:rsid w:val="008550AF"/>
    <w:rsid w:val="008553D7"/>
    <w:rsid w:val="00856D93"/>
    <w:rsid w:val="008575A2"/>
    <w:rsid w:val="00860030"/>
    <w:rsid w:val="008601CA"/>
    <w:rsid w:val="00861A77"/>
    <w:rsid w:val="00861C95"/>
    <w:rsid w:val="008621AE"/>
    <w:rsid w:val="00862683"/>
    <w:rsid w:val="00862883"/>
    <w:rsid w:val="00862AB4"/>
    <w:rsid w:val="00862C11"/>
    <w:rsid w:val="00862DEA"/>
    <w:rsid w:val="00863478"/>
    <w:rsid w:val="0086377A"/>
    <w:rsid w:val="00863A23"/>
    <w:rsid w:val="00864115"/>
    <w:rsid w:val="00864576"/>
    <w:rsid w:val="008648D1"/>
    <w:rsid w:val="00865182"/>
    <w:rsid w:val="008666F9"/>
    <w:rsid w:val="00866B3C"/>
    <w:rsid w:val="00866E5D"/>
    <w:rsid w:val="00867E70"/>
    <w:rsid w:val="0087014E"/>
    <w:rsid w:val="0087078D"/>
    <w:rsid w:val="008712E8"/>
    <w:rsid w:val="0087140F"/>
    <w:rsid w:val="00871B24"/>
    <w:rsid w:val="00872891"/>
    <w:rsid w:val="00874209"/>
    <w:rsid w:val="0087453D"/>
    <w:rsid w:val="008754FF"/>
    <w:rsid w:val="00875886"/>
    <w:rsid w:val="008763E6"/>
    <w:rsid w:val="00876B5D"/>
    <w:rsid w:val="00876C2E"/>
    <w:rsid w:val="00877151"/>
    <w:rsid w:val="008804F4"/>
    <w:rsid w:val="0088102D"/>
    <w:rsid w:val="00881590"/>
    <w:rsid w:val="008817FB"/>
    <w:rsid w:val="0088183A"/>
    <w:rsid w:val="00881EE0"/>
    <w:rsid w:val="008824F2"/>
    <w:rsid w:val="00882767"/>
    <w:rsid w:val="00882BA4"/>
    <w:rsid w:val="008837E9"/>
    <w:rsid w:val="008848F1"/>
    <w:rsid w:val="0088709A"/>
    <w:rsid w:val="00887A19"/>
    <w:rsid w:val="00887B57"/>
    <w:rsid w:val="00887BE0"/>
    <w:rsid w:val="00890630"/>
    <w:rsid w:val="00890637"/>
    <w:rsid w:val="00892832"/>
    <w:rsid w:val="0089363F"/>
    <w:rsid w:val="008936C5"/>
    <w:rsid w:val="008936F2"/>
    <w:rsid w:val="0089396A"/>
    <w:rsid w:val="00893DDF"/>
    <w:rsid w:val="008964E1"/>
    <w:rsid w:val="00896AFF"/>
    <w:rsid w:val="0089701D"/>
    <w:rsid w:val="008972B2"/>
    <w:rsid w:val="008973DB"/>
    <w:rsid w:val="008977F9"/>
    <w:rsid w:val="00897B71"/>
    <w:rsid w:val="008A06DB"/>
    <w:rsid w:val="008A0828"/>
    <w:rsid w:val="008A1051"/>
    <w:rsid w:val="008A1DCD"/>
    <w:rsid w:val="008A21D3"/>
    <w:rsid w:val="008A23C5"/>
    <w:rsid w:val="008A2939"/>
    <w:rsid w:val="008A29A8"/>
    <w:rsid w:val="008A3937"/>
    <w:rsid w:val="008A396C"/>
    <w:rsid w:val="008A5242"/>
    <w:rsid w:val="008A6D70"/>
    <w:rsid w:val="008A6D8F"/>
    <w:rsid w:val="008A6F3D"/>
    <w:rsid w:val="008A6FCE"/>
    <w:rsid w:val="008A7481"/>
    <w:rsid w:val="008B0842"/>
    <w:rsid w:val="008B18CB"/>
    <w:rsid w:val="008B1D08"/>
    <w:rsid w:val="008B23D8"/>
    <w:rsid w:val="008B2609"/>
    <w:rsid w:val="008B2A79"/>
    <w:rsid w:val="008B3AA1"/>
    <w:rsid w:val="008B3CEC"/>
    <w:rsid w:val="008B503F"/>
    <w:rsid w:val="008B563F"/>
    <w:rsid w:val="008B590A"/>
    <w:rsid w:val="008B5E39"/>
    <w:rsid w:val="008B62CC"/>
    <w:rsid w:val="008B63C0"/>
    <w:rsid w:val="008B6F27"/>
    <w:rsid w:val="008B6FC4"/>
    <w:rsid w:val="008B729F"/>
    <w:rsid w:val="008B7882"/>
    <w:rsid w:val="008C2402"/>
    <w:rsid w:val="008C268B"/>
    <w:rsid w:val="008C27CF"/>
    <w:rsid w:val="008C3747"/>
    <w:rsid w:val="008C37FB"/>
    <w:rsid w:val="008C48C6"/>
    <w:rsid w:val="008C4AE1"/>
    <w:rsid w:val="008C5A00"/>
    <w:rsid w:val="008C6208"/>
    <w:rsid w:val="008C633D"/>
    <w:rsid w:val="008C6466"/>
    <w:rsid w:val="008C7F3F"/>
    <w:rsid w:val="008D0928"/>
    <w:rsid w:val="008D0988"/>
    <w:rsid w:val="008D3E16"/>
    <w:rsid w:val="008D47CC"/>
    <w:rsid w:val="008D517D"/>
    <w:rsid w:val="008D5A01"/>
    <w:rsid w:val="008D7A3F"/>
    <w:rsid w:val="008E0D22"/>
    <w:rsid w:val="008E0EE5"/>
    <w:rsid w:val="008E1266"/>
    <w:rsid w:val="008E1555"/>
    <w:rsid w:val="008E2810"/>
    <w:rsid w:val="008E3880"/>
    <w:rsid w:val="008E3B74"/>
    <w:rsid w:val="008E43D9"/>
    <w:rsid w:val="008E4DBF"/>
    <w:rsid w:val="008E64A2"/>
    <w:rsid w:val="008E6E53"/>
    <w:rsid w:val="008E71AA"/>
    <w:rsid w:val="008E7488"/>
    <w:rsid w:val="008E79B1"/>
    <w:rsid w:val="008E79B4"/>
    <w:rsid w:val="008E7D89"/>
    <w:rsid w:val="008F0451"/>
    <w:rsid w:val="008F069D"/>
    <w:rsid w:val="008F078F"/>
    <w:rsid w:val="008F1BE7"/>
    <w:rsid w:val="008F2104"/>
    <w:rsid w:val="008F296A"/>
    <w:rsid w:val="008F3D70"/>
    <w:rsid w:val="008F473B"/>
    <w:rsid w:val="008F4F0B"/>
    <w:rsid w:val="008F5326"/>
    <w:rsid w:val="008F5E46"/>
    <w:rsid w:val="008F6BFC"/>
    <w:rsid w:val="008F7795"/>
    <w:rsid w:val="00900F9E"/>
    <w:rsid w:val="00901353"/>
    <w:rsid w:val="00901CE3"/>
    <w:rsid w:val="00901E5E"/>
    <w:rsid w:val="00901EB6"/>
    <w:rsid w:val="009023B8"/>
    <w:rsid w:val="0090332F"/>
    <w:rsid w:val="00904753"/>
    <w:rsid w:val="009048CB"/>
    <w:rsid w:val="0090498C"/>
    <w:rsid w:val="00905964"/>
    <w:rsid w:val="00905D47"/>
    <w:rsid w:val="009076D2"/>
    <w:rsid w:val="00910036"/>
    <w:rsid w:val="0091111C"/>
    <w:rsid w:val="0091140D"/>
    <w:rsid w:val="009114BA"/>
    <w:rsid w:val="00911745"/>
    <w:rsid w:val="009123B4"/>
    <w:rsid w:val="00912466"/>
    <w:rsid w:val="009124B9"/>
    <w:rsid w:val="009130A8"/>
    <w:rsid w:val="00913233"/>
    <w:rsid w:val="00913BC6"/>
    <w:rsid w:val="009142BF"/>
    <w:rsid w:val="00914313"/>
    <w:rsid w:val="00914761"/>
    <w:rsid w:val="00914787"/>
    <w:rsid w:val="00914CF6"/>
    <w:rsid w:val="009158F4"/>
    <w:rsid w:val="009160A3"/>
    <w:rsid w:val="00916408"/>
    <w:rsid w:val="00916888"/>
    <w:rsid w:val="0091759F"/>
    <w:rsid w:val="00917F76"/>
    <w:rsid w:val="0092002E"/>
    <w:rsid w:val="00921980"/>
    <w:rsid w:val="009224C8"/>
    <w:rsid w:val="009224F9"/>
    <w:rsid w:val="009250EF"/>
    <w:rsid w:val="00931353"/>
    <w:rsid w:val="00933E66"/>
    <w:rsid w:val="0093517B"/>
    <w:rsid w:val="00936EE5"/>
    <w:rsid w:val="009376EB"/>
    <w:rsid w:val="00940360"/>
    <w:rsid w:val="009404EA"/>
    <w:rsid w:val="00940614"/>
    <w:rsid w:val="00940B1B"/>
    <w:rsid w:val="00941D8C"/>
    <w:rsid w:val="0094313D"/>
    <w:rsid w:val="009436DE"/>
    <w:rsid w:val="0094374D"/>
    <w:rsid w:val="00944BA1"/>
    <w:rsid w:val="00945967"/>
    <w:rsid w:val="00947A0B"/>
    <w:rsid w:val="00947C37"/>
    <w:rsid w:val="00947CE4"/>
    <w:rsid w:val="0095020B"/>
    <w:rsid w:val="00951CD0"/>
    <w:rsid w:val="0095264F"/>
    <w:rsid w:val="00952E6B"/>
    <w:rsid w:val="009532CF"/>
    <w:rsid w:val="00953A8D"/>
    <w:rsid w:val="00953E4F"/>
    <w:rsid w:val="009549CE"/>
    <w:rsid w:val="009553BD"/>
    <w:rsid w:val="00955CD6"/>
    <w:rsid w:val="009569D1"/>
    <w:rsid w:val="00957C69"/>
    <w:rsid w:val="00960C38"/>
    <w:rsid w:val="0096341D"/>
    <w:rsid w:val="009637BB"/>
    <w:rsid w:val="00964022"/>
    <w:rsid w:val="00964B70"/>
    <w:rsid w:val="009653E8"/>
    <w:rsid w:val="0096628C"/>
    <w:rsid w:val="0096640C"/>
    <w:rsid w:val="00966CAC"/>
    <w:rsid w:val="009676E1"/>
    <w:rsid w:val="00967B6A"/>
    <w:rsid w:val="00970C66"/>
    <w:rsid w:val="009713FA"/>
    <w:rsid w:val="009728E4"/>
    <w:rsid w:val="009729D6"/>
    <w:rsid w:val="009738E1"/>
    <w:rsid w:val="00974959"/>
    <w:rsid w:val="009752BC"/>
    <w:rsid w:val="009777E2"/>
    <w:rsid w:val="009778C1"/>
    <w:rsid w:val="00977C12"/>
    <w:rsid w:val="00977C99"/>
    <w:rsid w:val="00981D40"/>
    <w:rsid w:val="00981D81"/>
    <w:rsid w:val="009840E1"/>
    <w:rsid w:val="009846B4"/>
    <w:rsid w:val="00984C1C"/>
    <w:rsid w:val="00985651"/>
    <w:rsid w:val="00986704"/>
    <w:rsid w:val="0098693D"/>
    <w:rsid w:val="0098763D"/>
    <w:rsid w:val="009878F5"/>
    <w:rsid w:val="00987A4D"/>
    <w:rsid w:val="00990550"/>
    <w:rsid w:val="0099061B"/>
    <w:rsid w:val="009909B4"/>
    <w:rsid w:val="009911CA"/>
    <w:rsid w:val="009915FA"/>
    <w:rsid w:val="00992151"/>
    <w:rsid w:val="0099215A"/>
    <w:rsid w:val="00993089"/>
    <w:rsid w:val="0099332D"/>
    <w:rsid w:val="009940CB"/>
    <w:rsid w:val="009942C6"/>
    <w:rsid w:val="00994556"/>
    <w:rsid w:val="0099457F"/>
    <w:rsid w:val="00995A46"/>
    <w:rsid w:val="00995B98"/>
    <w:rsid w:val="0099614C"/>
    <w:rsid w:val="00996393"/>
    <w:rsid w:val="009967FC"/>
    <w:rsid w:val="00996C40"/>
    <w:rsid w:val="009971C0"/>
    <w:rsid w:val="009A0E87"/>
    <w:rsid w:val="009A10DA"/>
    <w:rsid w:val="009A117E"/>
    <w:rsid w:val="009A14FB"/>
    <w:rsid w:val="009A1FCF"/>
    <w:rsid w:val="009A2849"/>
    <w:rsid w:val="009A2B01"/>
    <w:rsid w:val="009A31DD"/>
    <w:rsid w:val="009A36C2"/>
    <w:rsid w:val="009A3765"/>
    <w:rsid w:val="009A3FE3"/>
    <w:rsid w:val="009A4973"/>
    <w:rsid w:val="009A4ECF"/>
    <w:rsid w:val="009A5076"/>
    <w:rsid w:val="009A58EB"/>
    <w:rsid w:val="009A6C2B"/>
    <w:rsid w:val="009A7076"/>
    <w:rsid w:val="009A7273"/>
    <w:rsid w:val="009A74B4"/>
    <w:rsid w:val="009A7565"/>
    <w:rsid w:val="009A769E"/>
    <w:rsid w:val="009B1C56"/>
    <w:rsid w:val="009B1EAA"/>
    <w:rsid w:val="009B255D"/>
    <w:rsid w:val="009B37CA"/>
    <w:rsid w:val="009B4616"/>
    <w:rsid w:val="009B5CE9"/>
    <w:rsid w:val="009B5DC8"/>
    <w:rsid w:val="009B5E19"/>
    <w:rsid w:val="009B5EE4"/>
    <w:rsid w:val="009B698F"/>
    <w:rsid w:val="009B72D8"/>
    <w:rsid w:val="009B7CDA"/>
    <w:rsid w:val="009C15B0"/>
    <w:rsid w:val="009C324E"/>
    <w:rsid w:val="009C4527"/>
    <w:rsid w:val="009C57D2"/>
    <w:rsid w:val="009C57ED"/>
    <w:rsid w:val="009C5992"/>
    <w:rsid w:val="009C69F3"/>
    <w:rsid w:val="009C797C"/>
    <w:rsid w:val="009C7E12"/>
    <w:rsid w:val="009D1885"/>
    <w:rsid w:val="009D3584"/>
    <w:rsid w:val="009D3897"/>
    <w:rsid w:val="009D4148"/>
    <w:rsid w:val="009D4265"/>
    <w:rsid w:val="009D48E5"/>
    <w:rsid w:val="009D6398"/>
    <w:rsid w:val="009D683F"/>
    <w:rsid w:val="009D6BAA"/>
    <w:rsid w:val="009D6ED4"/>
    <w:rsid w:val="009D7C07"/>
    <w:rsid w:val="009E0077"/>
    <w:rsid w:val="009E0DC2"/>
    <w:rsid w:val="009E1663"/>
    <w:rsid w:val="009E1AE4"/>
    <w:rsid w:val="009E3C45"/>
    <w:rsid w:val="009E42FA"/>
    <w:rsid w:val="009E5B56"/>
    <w:rsid w:val="009E7400"/>
    <w:rsid w:val="009E759D"/>
    <w:rsid w:val="009F16AD"/>
    <w:rsid w:val="009F1A77"/>
    <w:rsid w:val="009F2C8E"/>
    <w:rsid w:val="009F2DE6"/>
    <w:rsid w:val="009F4686"/>
    <w:rsid w:val="009F4882"/>
    <w:rsid w:val="009F5070"/>
    <w:rsid w:val="009F5B43"/>
    <w:rsid w:val="009F72F3"/>
    <w:rsid w:val="009F7B5D"/>
    <w:rsid w:val="00A0023D"/>
    <w:rsid w:val="00A00D46"/>
    <w:rsid w:val="00A00F3C"/>
    <w:rsid w:val="00A0145E"/>
    <w:rsid w:val="00A02059"/>
    <w:rsid w:val="00A02324"/>
    <w:rsid w:val="00A02748"/>
    <w:rsid w:val="00A02E1D"/>
    <w:rsid w:val="00A032EA"/>
    <w:rsid w:val="00A0342E"/>
    <w:rsid w:val="00A042C6"/>
    <w:rsid w:val="00A05170"/>
    <w:rsid w:val="00A05259"/>
    <w:rsid w:val="00A05643"/>
    <w:rsid w:val="00A06D5C"/>
    <w:rsid w:val="00A0700E"/>
    <w:rsid w:val="00A076EB"/>
    <w:rsid w:val="00A07C39"/>
    <w:rsid w:val="00A10A5D"/>
    <w:rsid w:val="00A112FB"/>
    <w:rsid w:val="00A11801"/>
    <w:rsid w:val="00A1210F"/>
    <w:rsid w:val="00A12666"/>
    <w:rsid w:val="00A12AA9"/>
    <w:rsid w:val="00A147A2"/>
    <w:rsid w:val="00A149E5"/>
    <w:rsid w:val="00A15703"/>
    <w:rsid w:val="00A159E0"/>
    <w:rsid w:val="00A16C8D"/>
    <w:rsid w:val="00A17230"/>
    <w:rsid w:val="00A210E6"/>
    <w:rsid w:val="00A2143D"/>
    <w:rsid w:val="00A215AB"/>
    <w:rsid w:val="00A21D43"/>
    <w:rsid w:val="00A2233A"/>
    <w:rsid w:val="00A2299A"/>
    <w:rsid w:val="00A23103"/>
    <w:rsid w:val="00A23EE0"/>
    <w:rsid w:val="00A23F0E"/>
    <w:rsid w:val="00A2485B"/>
    <w:rsid w:val="00A25546"/>
    <w:rsid w:val="00A25C88"/>
    <w:rsid w:val="00A25F8E"/>
    <w:rsid w:val="00A2669A"/>
    <w:rsid w:val="00A27266"/>
    <w:rsid w:val="00A3370E"/>
    <w:rsid w:val="00A35963"/>
    <w:rsid w:val="00A36184"/>
    <w:rsid w:val="00A40DD7"/>
    <w:rsid w:val="00A4113B"/>
    <w:rsid w:val="00A41941"/>
    <w:rsid w:val="00A41B7B"/>
    <w:rsid w:val="00A422A8"/>
    <w:rsid w:val="00A4367C"/>
    <w:rsid w:val="00A43B79"/>
    <w:rsid w:val="00A44AE9"/>
    <w:rsid w:val="00A44EBC"/>
    <w:rsid w:val="00A463F9"/>
    <w:rsid w:val="00A46BA7"/>
    <w:rsid w:val="00A47B43"/>
    <w:rsid w:val="00A516C9"/>
    <w:rsid w:val="00A51934"/>
    <w:rsid w:val="00A51BCC"/>
    <w:rsid w:val="00A5272D"/>
    <w:rsid w:val="00A5328B"/>
    <w:rsid w:val="00A5340B"/>
    <w:rsid w:val="00A53C7E"/>
    <w:rsid w:val="00A5402F"/>
    <w:rsid w:val="00A54C59"/>
    <w:rsid w:val="00A5688B"/>
    <w:rsid w:val="00A572F1"/>
    <w:rsid w:val="00A57CE9"/>
    <w:rsid w:val="00A60F22"/>
    <w:rsid w:val="00A60F74"/>
    <w:rsid w:val="00A616D2"/>
    <w:rsid w:val="00A61834"/>
    <w:rsid w:val="00A61B23"/>
    <w:rsid w:val="00A61EEF"/>
    <w:rsid w:val="00A622BF"/>
    <w:rsid w:val="00A628A2"/>
    <w:rsid w:val="00A63440"/>
    <w:rsid w:val="00A63822"/>
    <w:rsid w:val="00A64567"/>
    <w:rsid w:val="00A64CAB"/>
    <w:rsid w:val="00A65220"/>
    <w:rsid w:val="00A6562E"/>
    <w:rsid w:val="00A656E3"/>
    <w:rsid w:val="00A658FE"/>
    <w:rsid w:val="00A6597A"/>
    <w:rsid w:val="00A659DE"/>
    <w:rsid w:val="00A667CE"/>
    <w:rsid w:val="00A66C42"/>
    <w:rsid w:val="00A66FC7"/>
    <w:rsid w:val="00A67510"/>
    <w:rsid w:val="00A67A69"/>
    <w:rsid w:val="00A70129"/>
    <w:rsid w:val="00A704E5"/>
    <w:rsid w:val="00A7082D"/>
    <w:rsid w:val="00A71658"/>
    <w:rsid w:val="00A71D99"/>
    <w:rsid w:val="00A72E06"/>
    <w:rsid w:val="00A73FB0"/>
    <w:rsid w:val="00A742C0"/>
    <w:rsid w:val="00A752D0"/>
    <w:rsid w:val="00A759B7"/>
    <w:rsid w:val="00A764B1"/>
    <w:rsid w:val="00A76739"/>
    <w:rsid w:val="00A775BA"/>
    <w:rsid w:val="00A8054D"/>
    <w:rsid w:val="00A817B7"/>
    <w:rsid w:val="00A81A14"/>
    <w:rsid w:val="00A81D5A"/>
    <w:rsid w:val="00A82CE0"/>
    <w:rsid w:val="00A82EA6"/>
    <w:rsid w:val="00A82F3C"/>
    <w:rsid w:val="00A84477"/>
    <w:rsid w:val="00A8553C"/>
    <w:rsid w:val="00A855A7"/>
    <w:rsid w:val="00A857A2"/>
    <w:rsid w:val="00A861E1"/>
    <w:rsid w:val="00A8644C"/>
    <w:rsid w:val="00A86626"/>
    <w:rsid w:val="00A901F1"/>
    <w:rsid w:val="00A90B30"/>
    <w:rsid w:val="00A90E62"/>
    <w:rsid w:val="00A910F0"/>
    <w:rsid w:val="00A9120B"/>
    <w:rsid w:val="00A92CFC"/>
    <w:rsid w:val="00A942D2"/>
    <w:rsid w:val="00A94D09"/>
    <w:rsid w:val="00A94FB3"/>
    <w:rsid w:val="00A9502E"/>
    <w:rsid w:val="00A958AE"/>
    <w:rsid w:val="00A95DC7"/>
    <w:rsid w:val="00AA06A5"/>
    <w:rsid w:val="00AA128A"/>
    <w:rsid w:val="00AA284B"/>
    <w:rsid w:val="00AA3190"/>
    <w:rsid w:val="00AA31D9"/>
    <w:rsid w:val="00AA36B3"/>
    <w:rsid w:val="00AA3735"/>
    <w:rsid w:val="00AA374D"/>
    <w:rsid w:val="00AA3946"/>
    <w:rsid w:val="00AA40D2"/>
    <w:rsid w:val="00AA4AC7"/>
    <w:rsid w:val="00AA4D40"/>
    <w:rsid w:val="00AA58D3"/>
    <w:rsid w:val="00AA5D28"/>
    <w:rsid w:val="00AA62AD"/>
    <w:rsid w:val="00AA655D"/>
    <w:rsid w:val="00AA6974"/>
    <w:rsid w:val="00AA7A33"/>
    <w:rsid w:val="00AB0F77"/>
    <w:rsid w:val="00AB1342"/>
    <w:rsid w:val="00AB17A8"/>
    <w:rsid w:val="00AB1CD3"/>
    <w:rsid w:val="00AB2B89"/>
    <w:rsid w:val="00AB3160"/>
    <w:rsid w:val="00AB3C61"/>
    <w:rsid w:val="00AB4756"/>
    <w:rsid w:val="00AB4AF6"/>
    <w:rsid w:val="00AB4F4C"/>
    <w:rsid w:val="00AB51A1"/>
    <w:rsid w:val="00AB5956"/>
    <w:rsid w:val="00AB6A4B"/>
    <w:rsid w:val="00AB6AFD"/>
    <w:rsid w:val="00AB741B"/>
    <w:rsid w:val="00AB7697"/>
    <w:rsid w:val="00AC167C"/>
    <w:rsid w:val="00AC2825"/>
    <w:rsid w:val="00AC5B05"/>
    <w:rsid w:val="00AC5C6A"/>
    <w:rsid w:val="00AC62DD"/>
    <w:rsid w:val="00AC6596"/>
    <w:rsid w:val="00AC691E"/>
    <w:rsid w:val="00AC6C33"/>
    <w:rsid w:val="00AC6D0F"/>
    <w:rsid w:val="00AC7225"/>
    <w:rsid w:val="00AC7441"/>
    <w:rsid w:val="00AC7EE2"/>
    <w:rsid w:val="00AD189B"/>
    <w:rsid w:val="00AD1DF1"/>
    <w:rsid w:val="00AD2505"/>
    <w:rsid w:val="00AD2616"/>
    <w:rsid w:val="00AD2A90"/>
    <w:rsid w:val="00AD4716"/>
    <w:rsid w:val="00AD6E8D"/>
    <w:rsid w:val="00AD721B"/>
    <w:rsid w:val="00AD7251"/>
    <w:rsid w:val="00AD7B74"/>
    <w:rsid w:val="00AD7C89"/>
    <w:rsid w:val="00AE088A"/>
    <w:rsid w:val="00AE0B2A"/>
    <w:rsid w:val="00AE0C7F"/>
    <w:rsid w:val="00AE166E"/>
    <w:rsid w:val="00AE1B37"/>
    <w:rsid w:val="00AE2061"/>
    <w:rsid w:val="00AE32F9"/>
    <w:rsid w:val="00AE3D46"/>
    <w:rsid w:val="00AE4AE4"/>
    <w:rsid w:val="00AE5437"/>
    <w:rsid w:val="00AE55B7"/>
    <w:rsid w:val="00AE5D44"/>
    <w:rsid w:val="00AE60A1"/>
    <w:rsid w:val="00AE6C6F"/>
    <w:rsid w:val="00AE76E8"/>
    <w:rsid w:val="00AE7737"/>
    <w:rsid w:val="00AF0628"/>
    <w:rsid w:val="00AF2207"/>
    <w:rsid w:val="00AF4653"/>
    <w:rsid w:val="00AF54AC"/>
    <w:rsid w:val="00AF5674"/>
    <w:rsid w:val="00AF58AD"/>
    <w:rsid w:val="00AF5937"/>
    <w:rsid w:val="00AF6615"/>
    <w:rsid w:val="00AF6EBB"/>
    <w:rsid w:val="00B012F4"/>
    <w:rsid w:val="00B0136F"/>
    <w:rsid w:val="00B01759"/>
    <w:rsid w:val="00B02F8F"/>
    <w:rsid w:val="00B0487A"/>
    <w:rsid w:val="00B04A73"/>
    <w:rsid w:val="00B0592B"/>
    <w:rsid w:val="00B05A36"/>
    <w:rsid w:val="00B0642F"/>
    <w:rsid w:val="00B10748"/>
    <w:rsid w:val="00B10759"/>
    <w:rsid w:val="00B10ADA"/>
    <w:rsid w:val="00B123A9"/>
    <w:rsid w:val="00B127B0"/>
    <w:rsid w:val="00B1370E"/>
    <w:rsid w:val="00B139FF"/>
    <w:rsid w:val="00B146B6"/>
    <w:rsid w:val="00B14E01"/>
    <w:rsid w:val="00B15895"/>
    <w:rsid w:val="00B15A52"/>
    <w:rsid w:val="00B1661E"/>
    <w:rsid w:val="00B166A1"/>
    <w:rsid w:val="00B16BBE"/>
    <w:rsid w:val="00B172C9"/>
    <w:rsid w:val="00B206A2"/>
    <w:rsid w:val="00B20873"/>
    <w:rsid w:val="00B22A50"/>
    <w:rsid w:val="00B22A5C"/>
    <w:rsid w:val="00B22B6F"/>
    <w:rsid w:val="00B23526"/>
    <w:rsid w:val="00B23919"/>
    <w:rsid w:val="00B23A63"/>
    <w:rsid w:val="00B24890"/>
    <w:rsid w:val="00B251D5"/>
    <w:rsid w:val="00B25A5A"/>
    <w:rsid w:val="00B260D6"/>
    <w:rsid w:val="00B26ABA"/>
    <w:rsid w:val="00B26C67"/>
    <w:rsid w:val="00B26CC9"/>
    <w:rsid w:val="00B272FF"/>
    <w:rsid w:val="00B27602"/>
    <w:rsid w:val="00B27CE7"/>
    <w:rsid w:val="00B30208"/>
    <w:rsid w:val="00B30BB6"/>
    <w:rsid w:val="00B3132A"/>
    <w:rsid w:val="00B3276D"/>
    <w:rsid w:val="00B32E95"/>
    <w:rsid w:val="00B3306A"/>
    <w:rsid w:val="00B33DC7"/>
    <w:rsid w:val="00B34A84"/>
    <w:rsid w:val="00B350C7"/>
    <w:rsid w:val="00B3533A"/>
    <w:rsid w:val="00B35963"/>
    <w:rsid w:val="00B360C6"/>
    <w:rsid w:val="00B369A7"/>
    <w:rsid w:val="00B37184"/>
    <w:rsid w:val="00B37620"/>
    <w:rsid w:val="00B37767"/>
    <w:rsid w:val="00B405C3"/>
    <w:rsid w:val="00B42966"/>
    <w:rsid w:val="00B429DE"/>
    <w:rsid w:val="00B43156"/>
    <w:rsid w:val="00B45358"/>
    <w:rsid w:val="00B45760"/>
    <w:rsid w:val="00B4665B"/>
    <w:rsid w:val="00B46F22"/>
    <w:rsid w:val="00B479BE"/>
    <w:rsid w:val="00B50178"/>
    <w:rsid w:val="00B5092A"/>
    <w:rsid w:val="00B50DAA"/>
    <w:rsid w:val="00B519B8"/>
    <w:rsid w:val="00B52C69"/>
    <w:rsid w:val="00B5484A"/>
    <w:rsid w:val="00B54F19"/>
    <w:rsid w:val="00B5518A"/>
    <w:rsid w:val="00B5643F"/>
    <w:rsid w:val="00B56F0F"/>
    <w:rsid w:val="00B60A31"/>
    <w:rsid w:val="00B61EAF"/>
    <w:rsid w:val="00B6356F"/>
    <w:rsid w:val="00B648D8"/>
    <w:rsid w:val="00B64EF0"/>
    <w:rsid w:val="00B655B6"/>
    <w:rsid w:val="00B6721C"/>
    <w:rsid w:val="00B67CD6"/>
    <w:rsid w:val="00B7028F"/>
    <w:rsid w:val="00B71175"/>
    <w:rsid w:val="00B7179A"/>
    <w:rsid w:val="00B7230A"/>
    <w:rsid w:val="00B72398"/>
    <w:rsid w:val="00B724FD"/>
    <w:rsid w:val="00B72517"/>
    <w:rsid w:val="00B7341B"/>
    <w:rsid w:val="00B73D90"/>
    <w:rsid w:val="00B7430F"/>
    <w:rsid w:val="00B757E1"/>
    <w:rsid w:val="00B76008"/>
    <w:rsid w:val="00B761DC"/>
    <w:rsid w:val="00B827AE"/>
    <w:rsid w:val="00B8354B"/>
    <w:rsid w:val="00B83A6C"/>
    <w:rsid w:val="00B84685"/>
    <w:rsid w:val="00B84CDD"/>
    <w:rsid w:val="00B85441"/>
    <w:rsid w:val="00B8546D"/>
    <w:rsid w:val="00B854E4"/>
    <w:rsid w:val="00B856BC"/>
    <w:rsid w:val="00B859FB"/>
    <w:rsid w:val="00B85C03"/>
    <w:rsid w:val="00B8600E"/>
    <w:rsid w:val="00B8641C"/>
    <w:rsid w:val="00B867AB"/>
    <w:rsid w:val="00B87DDA"/>
    <w:rsid w:val="00B87F76"/>
    <w:rsid w:val="00B90041"/>
    <w:rsid w:val="00B92BD5"/>
    <w:rsid w:val="00B9305A"/>
    <w:rsid w:val="00B930AD"/>
    <w:rsid w:val="00B935D2"/>
    <w:rsid w:val="00B947D4"/>
    <w:rsid w:val="00B953EE"/>
    <w:rsid w:val="00B960C9"/>
    <w:rsid w:val="00B96753"/>
    <w:rsid w:val="00B96C85"/>
    <w:rsid w:val="00B97238"/>
    <w:rsid w:val="00BA0FF1"/>
    <w:rsid w:val="00BA1C0F"/>
    <w:rsid w:val="00BA26CA"/>
    <w:rsid w:val="00BA286B"/>
    <w:rsid w:val="00BA2ECB"/>
    <w:rsid w:val="00BA3506"/>
    <w:rsid w:val="00BA399A"/>
    <w:rsid w:val="00BA3B0C"/>
    <w:rsid w:val="00BA4B2A"/>
    <w:rsid w:val="00BA52E0"/>
    <w:rsid w:val="00BA5B99"/>
    <w:rsid w:val="00BA5CEE"/>
    <w:rsid w:val="00BA65C1"/>
    <w:rsid w:val="00BA66B0"/>
    <w:rsid w:val="00BA6A69"/>
    <w:rsid w:val="00BB073A"/>
    <w:rsid w:val="00BB0749"/>
    <w:rsid w:val="00BB180B"/>
    <w:rsid w:val="00BB1EF8"/>
    <w:rsid w:val="00BB1FD9"/>
    <w:rsid w:val="00BB2DD3"/>
    <w:rsid w:val="00BB32E1"/>
    <w:rsid w:val="00BB3A29"/>
    <w:rsid w:val="00BB44E7"/>
    <w:rsid w:val="00BB4C20"/>
    <w:rsid w:val="00BB4E92"/>
    <w:rsid w:val="00BB5DE4"/>
    <w:rsid w:val="00BB5F58"/>
    <w:rsid w:val="00BB5F5A"/>
    <w:rsid w:val="00BB6428"/>
    <w:rsid w:val="00BB690D"/>
    <w:rsid w:val="00BB6CE5"/>
    <w:rsid w:val="00BB7975"/>
    <w:rsid w:val="00BC02DC"/>
    <w:rsid w:val="00BC0356"/>
    <w:rsid w:val="00BC19D5"/>
    <w:rsid w:val="00BC22FF"/>
    <w:rsid w:val="00BC298A"/>
    <w:rsid w:val="00BC2CAC"/>
    <w:rsid w:val="00BC4C3A"/>
    <w:rsid w:val="00BC50B3"/>
    <w:rsid w:val="00BC52D4"/>
    <w:rsid w:val="00BC5465"/>
    <w:rsid w:val="00BC5E17"/>
    <w:rsid w:val="00BC6C90"/>
    <w:rsid w:val="00BC7F2B"/>
    <w:rsid w:val="00BD069E"/>
    <w:rsid w:val="00BD0836"/>
    <w:rsid w:val="00BD1560"/>
    <w:rsid w:val="00BD1A96"/>
    <w:rsid w:val="00BD1CBD"/>
    <w:rsid w:val="00BD1E36"/>
    <w:rsid w:val="00BD35F0"/>
    <w:rsid w:val="00BD3F2A"/>
    <w:rsid w:val="00BD4ACE"/>
    <w:rsid w:val="00BD52F1"/>
    <w:rsid w:val="00BD6755"/>
    <w:rsid w:val="00BD6CF6"/>
    <w:rsid w:val="00BD72E9"/>
    <w:rsid w:val="00BD7895"/>
    <w:rsid w:val="00BD7AEA"/>
    <w:rsid w:val="00BE0162"/>
    <w:rsid w:val="00BE021B"/>
    <w:rsid w:val="00BE0D67"/>
    <w:rsid w:val="00BE1607"/>
    <w:rsid w:val="00BE234E"/>
    <w:rsid w:val="00BE5D19"/>
    <w:rsid w:val="00BE611A"/>
    <w:rsid w:val="00BE67E2"/>
    <w:rsid w:val="00BE6826"/>
    <w:rsid w:val="00BE70DB"/>
    <w:rsid w:val="00BE7BB8"/>
    <w:rsid w:val="00BF01CB"/>
    <w:rsid w:val="00BF0A97"/>
    <w:rsid w:val="00BF0ABD"/>
    <w:rsid w:val="00BF4A0B"/>
    <w:rsid w:val="00BF522C"/>
    <w:rsid w:val="00BF5263"/>
    <w:rsid w:val="00BF53B5"/>
    <w:rsid w:val="00BF5FA7"/>
    <w:rsid w:val="00BF622B"/>
    <w:rsid w:val="00C00309"/>
    <w:rsid w:val="00C003F8"/>
    <w:rsid w:val="00C0046E"/>
    <w:rsid w:val="00C01283"/>
    <w:rsid w:val="00C0145F"/>
    <w:rsid w:val="00C01558"/>
    <w:rsid w:val="00C020C5"/>
    <w:rsid w:val="00C02121"/>
    <w:rsid w:val="00C02323"/>
    <w:rsid w:val="00C0264C"/>
    <w:rsid w:val="00C03350"/>
    <w:rsid w:val="00C04793"/>
    <w:rsid w:val="00C04D59"/>
    <w:rsid w:val="00C06550"/>
    <w:rsid w:val="00C075FC"/>
    <w:rsid w:val="00C10132"/>
    <w:rsid w:val="00C1146A"/>
    <w:rsid w:val="00C1156C"/>
    <w:rsid w:val="00C11945"/>
    <w:rsid w:val="00C13DF7"/>
    <w:rsid w:val="00C14C0D"/>
    <w:rsid w:val="00C15418"/>
    <w:rsid w:val="00C156F2"/>
    <w:rsid w:val="00C167EE"/>
    <w:rsid w:val="00C16B20"/>
    <w:rsid w:val="00C20B6A"/>
    <w:rsid w:val="00C21D0E"/>
    <w:rsid w:val="00C22058"/>
    <w:rsid w:val="00C22704"/>
    <w:rsid w:val="00C23B6E"/>
    <w:rsid w:val="00C2539D"/>
    <w:rsid w:val="00C253E2"/>
    <w:rsid w:val="00C2599E"/>
    <w:rsid w:val="00C25A2E"/>
    <w:rsid w:val="00C25B71"/>
    <w:rsid w:val="00C2659C"/>
    <w:rsid w:val="00C26623"/>
    <w:rsid w:val="00C26D4B"/>
    <w:rsid w:val="00C26EF2"/>
    <w:rsid w:val="00C27434"/>
    <w:rsid w:val="00C27D7F"/>
    <w:rsid w:val="00C3243B"/>
    <w:rsid w:val="00C338D9"/>
    <w:rsid w:val="00C33FE5"/>
    <w:rsid w:val="00C3551F"/>
    <w:rsid w:val="00C35C48"/>
    <w:rsid w:val="00C369C6"/>
    <w:rsid w:val="00C36A48"/>
    <w:rsid w:val="00C36DBB"/>
    <w:rsid w:val="00C377F6"/>
    <w:rsid w:val="00C37A5C"/>
    <w:rsid w:val="00C400F4"/>
    <w:rsid w:val="00C40A33"/>
    <w:rsid w:val="00C41E92"/>
    <w:rsid w:val="00C421DD"/>
    <w:rsid w:val="00C42793"/>
    <w:rsid w:val="00C43376"/>
    <w:rsid w:val="00C437DE"/>
    <w:rsid w:val="00C438DD"/>
    <w:rsid w:val="00C44658"/>
    <w:rsid w:val="00C452DB"/>
    <w:rsid w:val="00C45B21"/>
    <w:rsid w:val="00C46395"/>
    <w:rsid w:val="00C464F0"/>
    <w:rsid w:val="00C46B55"/>
    <w:rsid w:val="00C46BD5"/>
    <w:rsid w:val="00C47C94"/>
    <w:rsid w:val="00C50112"/>
    <w:rsid w:val="00C50B6C"/>
    <w:rsid w:val="00C50C4F"/>
    <w:rsid w:val="00C51913"/>
    <w:rsid w:val="00C51CD9"/>
    <w:rsid w:val="00C5263E"/>
    <w:rsid w:val="00C52CDF"/>
    <w:rsid w:val="00C5312D"/>
    <w:rsid w:val="00C5365F"/>
    <w:rsid w:val="00C5485F"/>
    <w:rsid w:val="00C54F25"/>
    <w:rsid w:val="00C55024"/>
    <w:rsid w:val="00C550D3"/>
    <w:rsid w:val="00C553C9"/>
    <w:rsid w:val="00C553FB"/>
    <w:rsid w:val="00C55C35"/>
    <w:rsid w:val="00C55EB0"/>
    <w:rsid w:val="00C56340"/>
    <w:rsid w:val="00C565D4"/>
    <w:rsid w:val="00C56827"/>
    <w:rsid w:val="00C56D78"/>
    <w:rsid w:val="00C56DDB"/>
    <w:rsid w:val="00C573A9"/>
    <w:rsid w:val="00C5745B"/>
    <w:rsid w:val="00C574CA"/>
    <w:rsid w:val="00C576B2"/>
    <w:rsid w:val="00C578F3"/>
    <w:rsid w:val="00C61EEB"/>
    <w:rsid w:val="00C62070"/>
    <w:rsid w:val="00C63F1C"/>
    <w:rsid w:val="00C6490D"/>
    <w:rsid w:val="00C6638F"/>
    <w:rsid w:val="00C66935"/>
    <w:rsid w:val="00C66FC5"/>
    <w:rsid w:val="00C67A7A"/>
    <w:rsid w:val="00C70E48"/>
    <w:rsid w:val="00C716E0"/>
    <w:rsid w:val="00C71D20"/>
    <w:rsid w:val="00C7293B"/>
    <w:rsid w:val="00C74472"/>
    <w:rsid w:val="00C74BB9"/>
    <w:rsid w:val="00C74CB9"/>
    <w:rsid w:val="00C751ED"/>
    <w:rsid w:val="00C762D8"/>
    <w:rsid w:val="00C76502"/>
    <w:rsid w:val="00C7676F"/>
    <w:rsid w:val="00C76F42"/>
    <w:rsid w:val="00C773C0"/>
    <w:rsid w:val="00C778BB"/>
    <w:rsid w:val="00C77980"/>
    <w:rsid w:val="00C80B7A"/>
    <w:rsid w:val="00C80FD8"/>
    <w:rsid w:val="00C8144C"/>
    <w:rsid w:val="00C81B13"/>
    <w:rsid w:val="00C82729"/>
    <w:rsid w:val="00C82E6B"/>
    <w:rsid w:val="00C83C7A"/>
    <w:rsid w:val="00C8471C"/>
    <w:rsid w:val="00C84E49"/>
    <w:rsid w:val="00C856FA"/>
    <w:rsid w:val="00C86A99"/>
    <w:rsid w:val="00C87A2A"/>
    <w:rsid w:val="00C901DC"/>
    <w:rsid w:val="00C908FF"/>
    <w:rsid w:val="00C90B21"/>
    <w:rsid w:val="00C9253F"/>
    <w:rsid w:val="00C926CC"/>
    <w:rsid w:val="00C928FC"/>
    <w:rsid w:val="00C92B53"/>
    <w:rsid w:val="00C93B97"/>
    <w:rsid w:val="00C94584"/>
    <w:rsid w:val="00C94FCC"/>
    <w:rsid w:val="00C95614"/>
    <w:rsid w:val="00C95942"/>
    <w:rsid w:val="00C96260"/>
    <w:rsid w:val="00C97223"/>
    <w:rsid w:val="00C97FD3"/>
    <w:rsid w:val="00CA002F"/>
    <w:rsid w:val="00CA0902"/>
    <w:rsid w:val="00CA0F0E"/>
    <w:rsid w:val="00CA126D"/>
    <w:rsid w:val="00CA20E5"/>
    <w:rsid w:val="00CA26B2"/>
    <w:rsid w:val="00CA433B"/>
    <w:rsid w:val="00CA5695"/>
    <w:rsid w:val="00CA5CAC"/>
    <w:rsid w:val="00CA5DE4"/>
    <w:rsid w:val="00CA65A4"/>
    <w:rsid w:val="00CA66C0"/>
    <w:rsid w:val="00CA6F42"/>
    <w:rsid w:val="00CA73DD"/>
    <w:rsid w:val="00CA79B2"/>
    <w:rsid w:val="00CB0A6D"/>
    <w:rsid w:val="00CB0FF6"/>
    <w:rsid w:val="00CB20E9"/>
    <w:rsid w:val="00CB5CB4"/>
    <w:rsid w:val="00CB63BC"/>
    <w:rsid w:val="00CB770D"/>
    <w:rsid w:val="00CC0065"/>
    <w:rsid w:val="00CC0147"/>
    <w:rsid w:val="00CC0317"/>
    <w:rsid w:val="00CC042A"/>
    <w:rsid w:val="00CC0649"/>
    <w:rsid w:val="00CC0CF4"/>
    <w:rsid w:val="00CC1303"/>
    <w:rsid w:val="00CC14BC"/>
    <w:rsid w:val="00CC2182"/>
    <w:rsid w:val="00CC23F8"/>
    <w:rsid w:val="00CC3956"/>
    <w:rsid w:val="00CC3D3A"/>
    <w:rsid w:val="00CC4750"/>
    <w:rsid w:val="00CC5ECD"/>
    <w:rsid w:val="00CC616B"/>
    <w:rsid w:val="00CC6586"/>
    <w:rsid w:val="00CC661D"/>
    <w:rsid w:val="00CC782A"/>
    <w:rsid w:val="00CD0CE5"/>
    <w:rsid w:val="00CD0D08"/>
    <w:rsid w:val="00CD115D"/>
    <w:rsid w:val="00CD138D"/>
    <w:rsid w:val="00CD24D1"/>
    <w:rsid w:val="00CD35B0"/>
    <w:rsid w:val="00CD3606"/>
    <w:rsid w:val="00CD4668"/>
    <w:rsid w:val="00CD69EF"/>
    <w:rsid w:val="00CD6BF7"/>
    <w:rsid w:val="00CD71FA"/>
    <w:rsid w:val="00CD75A4"/>
    <w:rsid w:val="00CD791E"/>
    <w:rsid w:val="00CE0738"/>
    <w:rsid w:val="00CE113D"/>
    <w:rsid w:val="00CE138D"/>
    <w:rsid w:val="00CE1AF0"/>
    <w:rsid w:val="00CE1FCD"/>
    <w:rsid w:val="00CE2125"/>
    <w:rsid w:val="00CE31FE"/>
    <w:rsid w:val="00CE34C4"/>
    <w:rsid w:val="00CE374F"/>
    <w:rsid w:val="00CE48E4"/>
    <w:rsid w:val="00CE4CB6"/>
    <w:rsid w:val="00CE5280"/>
    <w:rsid w:val="00CE62E7"/>
    <w:rsid w:val="00CE67C4"/>
    <w:rsid w:val="00CE702E"/>
    <w:rsid w:val="00CE76C6"/>
    <w:rsid w:val="00CE76FB"/>
    <w:rsid w:val="00CE7D61"/>
    <w:rsid w:val="00CE7FA7"/>
    <w:rsid w:val="00CF001E"/>
    <w:rsid w:val="00CF0321"/>
    <w:rsid w:val="00CF096D"/>
    <w:rsid w:val="00CF1174"/>
    <w:rsid w:val="00CF1858"/>
    <w:rsid w:val="00CF1AFC"/>
    <w:rsid w:val="00CF1E34"/>
    <w:rsid w:val="00CF223C"/>
    <w:rsid w:val="00CF4C30"/>
    <w:rsid w:val="00CF7135"/>
    <w:rsid w:val="00D009F0"/>
    <w:rsid w:val="00D011C6"/>
    <w:rsid w:val="00D01431"/>
    <w:rsid w:val="00D01530"/>
    <w:rsid w:val="00D01C39"/>
    <w:rsid w:val="00D0214F"/>
    <w:rsid w:val="00D02447"/>
    <w:rsid w:val="00D0246D"/>
    <w:rsid w:val="00D02D29"/>
    <w:rsid w:val="00D030A2"/>
    <w:rsid w:val="00D035CB"/>
    <w:rsid w:val="00D041DF"/>
    <w:rsid w:val="00D05D26"/>
    <w:rsid w:val="00D06327"/>
    <w:rsid w:val="00D0773B"/>
    <w:rsid w:val="00D07834"/>
    <w:rsid w:val="00D07C65"/>
    <w:rsid w:val="00D12A43"/>
    <w:rsid w:val="00D132BE"/>
    <w:rsid w:val="00D133FC"/>
    <w:rsid w:val="00D133FF"/>
    <w:rsid w:val="00D13805"/>
    <w:rsid w:val="00D13869"/>
    <w:rsid w:val="00D141C5"/>
    <w:rsid w:val="00D14439"/>
    <w:rsid w:val="00D14857"/>
    <w:rsid w:val="00D15C52"/>
    <w:rsid w:val="00D15EA4"/>
    <w:rsid w:val="00D15F69"/>
    <w:rsid w:val="00D1662A"/>
    <w:rsid w:val="00D214F9"/>
    <w:rsid w:val="00D223F1"/>
    <w:rsid w:val="00D23901"/>
    <w:rsid w:val="00D23D2C"/>
    <w:rsid w:val="00D23E14"/>
    <w:rsid w:val="00D23EB7"/>
    <w:rsid w:val="00D2524B"/>
    <w:rsid w:val="00D25AD6"/>
    <w:rsid w:val="00D26DD5"/>
    <w:rsid w:val="00D27010"/>
    <w:rsid w:val="00D2747D"/>
    <w:rsid w:val="00D2778A"/>
    <w:rsid w:val="00D27E23"/>
    <w:rsid w:val="00D30B55"/>
    <w:rsid w:val="00D31321"/>
    <w:rsid w:val="00D31335"/>
    <w:rsid w:val="00D31642"/>
    <w:rsid w:val="00D328DA"/>
    <w:rsid w:val="00D3369F"/>
    <w:rsid w:val="00D337F3"/>
    <w:rsid w:val="00D338C6"/>
    <w:rsid w:val="00D349C2"/>
    <w:rsid w:val="00D351D4"/>
    <w:rsid w:val="00D3739D"/>
    <w:rsid w:val="00D400C3"/>
    <w:rsid w:val="00D40F0B"/>
    <w:rsid w:val="00D40F35"/>
    <w:rsid w:val="00D4121B"/>
    <w:rsid w:val="00D4121F"/>
    <w:rsid w:val="00D4143C"/>
    <w:rsid w:val="00D414F6"/>
    <w:rsid w:val="00D4386F"/>
    <w:rsid w:val="00D455BA"/>
    <w:rsid w:val="00D46907"/>
    <w:rsid w:val="00D46D89"/>
    <w:rsid w:val="00D507D4"/>
    <w:rsid w:val="00D50C26"/>
    <w:rsid w:val="00D5203E"/>
    <w:rsid w:val="00D52978"/>
    <w:rsid w:val="00D52DDE"/>
    <w:rsid w:val="00D532B4"/>
    <w:rsid w:val="00D53F74"/>
    <w:rsid w:val="00D5451B"/>
    <w:rsid w:val="00D54988"/>
    <w:rsid w:val="00D564E6"/>
    <w:rsid w:val="00D56613"/>
    <w:rsid w:val="00D572A1"/>
    <w:rsid w:val="00D57419"/>
    <w:rsid w:val="00D576DE"/>
    <w:rsid w:val="00D6053A"/>
    <w:rsid w:val="00D60569"/>
    <w:rsid w:val="00D6355F"/>
    <w:rsid w:val="00D640F1"/>
    <w:rsid w:val="00D6469A"/>
    <w:rsid w:val="00D64E19"/>
    <w:rsid w:val="00D64E3A"/>
    <w:rsid w:val="00D65893"/>
    <w:rsid w:val="00D65C95"/>
    <w:rsid w:val="00D660D8"/>
    <w:rsid w:val="00D66E2E"/>
    <w:rsid w:val="00D67097"/>
    <w:rsid w:val="00D6747A"/>
    <w:rsid w:val="00D67507"/>
    <w:rsid w:val="00D7074C"/>
    <w:rsid w:val="00D73F7E"/>
    <w:rsid w:val="00D74BD4"/>
    <w:rsid w:val="00D74ED0"/>
    <w:rsid w:val="00D7520D"/>
    <w:rsid w:val="00D7569B"/>
    <w:rsid w:val="00D75784"/>
    <w:rsid w:val="00D75D23"/>
    <w:rsid w:val="00D76206"/>
    <w:rsid w:val="00D7628F"/>
    <w:rsid w:val="00D7641C"/>
    <w:rsid w:val="00D76B71"/>
    <w:rsid w:val="00D76F83"/>
    <w:rsid w:val="00D771CC"/>
    <w:rsid w:val="00D7736E"/>
    <w:rsid w:val="00D77A0C"/>
    <w:rsid w:val="00D801A2"/>
    <w:rsid w:val="00D802A9"/>
    <w:rsid w:val="00D80CD4"/>
    <w:rsid w:val="00D81918"/>
    <w:rsid w:val="00D81DA4"/>
    <w:rsid w:val="00D83412"/>
    <w:rsid w:val="00D83E2F"/>
    <w:rsid w:val="00D83ECB"/>
    <w:rsid w:val="00D85DCB"/>
    <w:rsid w:val="00D8688F"/>
    <w:rsid w:val="00D8729C"/>
    <w:rsid w:val="00D875EB"/>
    <w:rsid w:val="00D876CF"/>
    <w:rsid w:val="00D87B76"/>
    <w:rsid w:val="00D9088C"/>
    <w:rsid w:val="00D90BE6"/>
    <w:rsid w:val="00D92F2A"/>
    <w:rsid w:val="00D93852"/>
    <w:rsid w:val="00D95183"/>
    <w:rsid w:val="00D95E97"/>
    <w:rsid w:val="00D967D0"/>
    <w:rsid w:val="00D968CC"/>
    <w:rsid w:val="00D972CF"/>
    <w:rsid w:val="00DA0034"/>
    <w:rsid w:val="00DA0279"/>
    <w:rsid w:val="00DA1024"/>
    <w:rsid w:val="00DA2143"/>
    <w:rsid w:val="00DA255A"/>
    <w:rsid w:val="00DA3017"/>
    <w:rsid w:val="00DA3558"/>
    <w:rsid w:val="00DA5A4C"/>
    <w:rsid w:val="00DA62A6"/>
    <w:rsid w:val="00DA708B"/>
    <w:rsid w:val="00DA731D"/>
    <w:rsid w:val="00DA7891"/>
    <w:rsid w:val="00DA7A6C"/>
    <w:rsid w:val="00DB1400"/>
    <w:rsid w:val="00DB17E5"/>
    <w:rsid w:val="00DB18A1"/>
    <w:rsid w:val="00DB1DC4"/>
    <w:rsid w:val="00DB3810"/>
    <w:rsid w:val="00DB3AF9"/>
    <w:rsid w:val="00DB4ECE"/>
    <w:rsid w:val="00DB58BD"/>
    <w:rsid w:val="00DB60CA"/>
    <w:rsid w:val="00DB7BA1"/>
    <w:rsid w:val="00DC0104"/>
    <w:rsid w:val="00DC12D5"/>
    <w:rsid w:val="00DC1BB1"/>
    <w:rsid w:val="00DC1FE2"/>
    <w:rsid w:val="00DC2516"/>
    <w:rsid w:val="00DC266D"/>
    <w:rsid w:val="00DC3890"/>
    <w:rsid w:val="00DC5433"/>
    <w:rsid w:val="00DC55D9"/>
    <w:rsid w:val="00DC592D"/>
    <w:rsid w:val="00DC7196"/>
    <w:rsid w:val="00DD09E1"/>
    <w:rsid w:val="00DD0FF2"/>
    <w:rsid w:val="00DD10E3"/>
    <w:rsid w:val="00DD1C14"/>
    <w:rsid w:val="00DD2359"/>
    <w:rsid w:val="00DD297C"/>
    <w:rsid w:val="00DD3300"/>
    <w:rsid w:val="00DD41A6"/>
    <w:rsid w:val="00DD4B47"/>
    <w:rsid w:val="00DD513D"/>
    <w:rsid w:val="00DD552F"/>
    <w:rsid w:val="00DD579D"/>
    <w:rsid w:val="00DD5EAE"/>
    <w:rsid w:val="00DD5FFE"/>
    <w:rsid w:val="00DD615F"/>
    <w:rsid w:val="00DD61C0"/>
    <w:rsid w:val="00DD64FE"/>
    <w:rsid w:val="00DD7111"/>
    <w:rsid w:val="00DD7AC2"/>
    <w:rsid w:val="00DD7BAF"/>
    <w:rsid w:val="00DD7E94"/>
    <w:rsid w:val="00DE07DA"/>
    <w:rsid w:val="00DE0833"/>
    <w:rsid w:val="00DE093B"/>
    <w:rsid w:val="00DE2166"/>
    <w:rsid w:val="00DE26B6"/>
    <w:rsid w:val="00DE2975"/>
    <w:rsid w:val="00DE542F"/>
    <w:rsid w:val="00DE5BD1"/>
    <w:rsid w:val="00DE5C73"/>
    <w:rsid w:val="00DE6BA4"/>
    <w:rsid w:val="00DE6CE8"/>
    <w:rsid w:val="00DE7096"/>
    <w:rsid w:val="00DF0BEB"/>
    <w:rsid w:val="00DF2867"/>
    <w:rsid w:val="00DF2ECC"/>
    <w:rsid w:val="00DF2F7F"/>
    <w:rsid w:val="00DF373E"/>
    <w:rsid w:val="00DF3D7C"/>
    <w:rsid w:val="00DF4235"/>
    <w:rsid w:val="00DF68B9"/>
    <w:rsid w:val="00E017EB"/>
    <w:rsid w:val="00E02A28"/>
    <w:rsid w:val="00E02DB9"/>
    <w:rsid w:val="00E053AC"/>
    <w:rsid w:val="00E0567D"/>
    <w:rsid w:val="00E068FC"/>
    <w:rsid w:val="00E06E8F"/>
    <w:rsid w:val="00E072C4"/>
    <w:rsid w:val="00E07888"/>
    <w:rsid w:val="00E10D40"/>
    <w:rsid w:val="00E11074"/>
    <w:rsid w:val="00E11AE0"/>
    <w:rsid w:val="00E11EFF"/>
    <w:rsid w:val="00E122F5"/>
    <w:rsid w:val="00E12416"/>
    <w:rsid w:val="00E127E8"/>
    <w:rsid w:val="00E13074"/>
    <w:rsid w:val="00E13B92"/>
    <w:rsid w:val="00E146BA"/>
    <w:rsid w:val="00E14904"/>
    <w:rsid w:val="00E14D41"/>
    <w:rsid w:val="00E14F96"/>
    <w:rsid w:val="00E151F6"/>
    <w:rsid w:val="00E1565A"/>
    <w:rsid w:val="00E158D5"/>
    <w:rsid w:val="00E1635B"/>
    <w:rsid w:val="00E16687"/>
    <w:rsid w:val="00E16875"/>
    <w:rsid w:val="00E16A31"/>
    <w:rsid w:val="00E17965"/>
    <w:rsid w:val="00E17DBD"/>
    <w:rsid w:val="00E2067E"/>
    <w:rsid w:val="00E21B52"/>
    <w:rsid w:val="00E21F32"/>
    <w:rsid w:val="00E22312"/>
    <w:rsid w:val="00E2247F"/>
    <w:rsid w:val="00E22CC3"/>
    <w:rsid w:val="00E22F54"/>
    <w:rsid w:val="00E2453A"/>
    <w:rsid w:val="00E24663"/>
    <w:rsid w:val="00E25444"/>
    <w:rsid w:val="00E25474"/>
    <w:rsid w:val="00E2628C"/>
    <w:rsid w:val="00E2701B"/>
    <w:rsid w:val="00E27277"/>
    <w:rsid w:val="00E303D3"/>
    <w:rsid w:val="00E31468"/>
    <w:rsid w:val="00E317A1"/>
    <w:rsid w:val="00E3184D"/>
    <w:rsid w:val="00E32A91"/>
    <w:rsid w:val="00E33461"/>
    <w:rsid w:val="00E33C5E"/>
    <w:rsid w:val="00E34C76"/>
    <w:rsid w:val="00E358F6"/>
    <w:rsid w:val="00E35AA0"/>
    <w:rsid w:val="00E35C0C"/>
    <w:rsid w:val="00E36760"/>
    <w:rsid w:val="00E36DDC"/>
    <w:rsid w:val="00E37812"/>
    <w:rsid w:val="00E37C65"/>
    <w:rsid w:val="00E4036E"/>
    <w:rsid w:val="00E40F36"/>
    <w:rsid w:val="00E41125"/>
    <w:rsid w:val="00E419A5"/>
    <w:rsid w:val="00E42C0B"/>
    <w:rsid w:val="00E42F51"/>
    <w:rsid w:val="00E439F6"/>
    <w:rsid w:val="00E444F0"/>
    <w:rsid w:val="00E446BC"/>
    <w:rsid w:val="00E45125"/>
    <w:rsid w:val="00E45449"/>
    <w:rsid w:val="00E45EA9"/>
    <w:rsid w:val="00E46332"/>
    <w:rsid w:val="00E46848"/>
    <w:rsid w:val="00E46D3F"/>
    <w:rsid w:val="00E476B0"/>
    <w:rsid w:val="00E50496"/>
    <w:rsid w:val="00E504F3"/>
    <w:rsid w:val="00E505A1"/>
    <w:rsid w:val="00E511CC"/>
    <w:rsid w:val="00E515BC"/>
    <w:rsid w:val="00E536B8"/>
    <w:rsid w:val="00E538B2"/>
    <w:rsid w:val="00E54B80"/>
    <w:rsid w:val="00E5648A"/>
    <w:rsid w:val="00E56786"/>
    <w:rsid w:val="00E569A7"/>
    <w:rsid w:val="00E60195"/>
    <w:rsid w:val="00E6066B"/>
    <w:rsid w:val="00E60ECC"/>
    <w:rsid w:val="00E61DF9"/>
    <w:rsid w:val="00E62089"/>
    <w:rsid w:val="00E62098"/>
    <w:rsid w:val="00E622B6"/>
    <w:rsid w:val="00E624D3"/>
    <w:rsid w:val="00E62711"/>
    <w:rsid w:val="00E63795"/>
    <w:rsid w:val="00E639D2"/>
    <w:rsid w:val="00E63FDB"/>
    <w:rsid w:val="00E6416A"/>
    <w:rsid w:val="00E64192"/>
    <w:rsid w:val="00E64408"/>
    <w:rsid w:val="00E64451"/>
    <w:rsid w:val="00E64851"/>
    <w:rsid w:val="00E64C6B"/>
    <w:rsid w:val="00E6529F"/>
    <w:rsid w:val="00E6559A"/>
    <w:rsid w:val="00E67268"/>
    <w:rsid w:val="00E67D55"/>
    <w:rsid w:val="00E70882"/>
    <w:rsid w:val="00E70937"/>
    <w:rsid w:val="00E70CBB"/>
    <w:rsid w:val="00E70D24"/>
    <w:rsid w:val="00E70E2B"/>
    <w:rsid w:val="00E714C4"/>
    <w:rsid w:val="00E71A59"/>
    <w:rsid w:val="00E71C61"/>
    <w:rsid w:val="00E71FF6"/>
    <w:rsid w:val="00E73A9C"/>
    <w:rsid w:val="00E73E87"/>
    <w:rsid w:val="00E74668"/>
    <w:rsid w:val="00E74716"/>
    <w:rsid w:val="00E74AC9"/>
    <w:rsid w:val="00E74B8D"/>
    <w:rsid w:val="00E75097"/>
    <w:rsid w:val="00E75A56"/>
    <w:rsid w:val="00E75AC5"/>
    <w:rsid w:val="00E76262"/>
    <w:rsid w:val="00E76C1D"/>
    <w:rsid w:val="00E76C33"/>
    <w:rsid w:val="00E76D82"/>
    <w:rsid w:val="00E77352"/>
    <w:rsid w:val="00E775F9"/>
    <w:rsid w:val="00E776C0"/>
    <w:rsid w:val="00E77EF6"/>
    <w:rsid w:val="00E80494"/>
    <w:rsid w:val="00E8142C"/>
    <w:rsid w:val="00E816D0"/>
    <w:rsid w:val="00E825C2"/>
    <w:rsid w:val="00E83694"/>
    <w:rsid w:val="00E836BB"/>
    <w:rsid w:val="00E8435F"/>
    <w:rsid w:val="00E8514C"/>
    <w:rsid w:val="00E85539"/>
    <w:rsid w:val="00E86225"/>
    <w:rsid w:val="00E86342"/>
    <w:rsid w:val="00E87724"/>
    <w:rsid w:val="00E87D35"/>
    <w:rsid w:val="00E90235"/>
    <w:rsid w:val="00E902E4"/>
    <w:rsid w:val="00E9094B"/>
    <w:rsid w:val="00E91199"/>
    <w:rsid w:val="00E911D9"/>
    <w:rsid w:val="00E91A9B"/>
    <w:rsid w:val="00E930F0"/>
    <w:rsid w:val="00E93172"/>
    <w:rsid w:val="00E95136"/>
    <w:rsid w:val="00E9668A"/>
    <w:rsid w:val="00E9715C"/>
    <w:rsid w:val="00E9733D"/>
    <w:rsid w:val="00EA38AC"/>
    <w:rsid w:val="00EA3A06"/>
    <w:rsid w:val="00EA54D1"/>
    <w:rsid w:val="00EA5C0F"/>
    <w:rsid w:val="00EA7633"/>
    <w:rsid w:val="00EA763E"/>
    <w:rsid w:val="00EB015B"/>
    <w:rsid w:val="00EB022C"/>
    <w:rsid w:val="00EB05A4"/>
    <w:rsid w:val="00EB0622"/>
    <w:rsid w:val="00EB084A"/>
    <w:rsid w:val="00EB0E80"/>
    <w:rsid w:val="00EB31D3"/>
    <w:rsid w:val="00EB34CA"/>
    <w:rsid w:val="00EB39AD"/>
    <w:rsid w:val="00EB4657"/>
    <w:rsid w:val="00EB46B5"/>
    <w:rsid w:val="00EB4B6B"/>
    <w:rsid w:val="00EB4BDD"/>
    <w:rsid w:val="00EB6CE3"/>
    <w:rsid w:val="00EB7885"/>
    <w:rsid w:val="00EC0081"/>
    <w:rsid w:val="00EC0990"/>
    <w:rsid w:val="00EC1F0E"/>
    <w:rsid w:val="00EC2B53"/>
    <w:rsid w:val="00EC2B56"/>
    <w:rsid w:val="00EC2C69"/>
    <w:rsid w:val="00EC3526"/>
    <w:rsid w:val="00EC392C"/>
    <w:rsid w:val="00EC3A2F"/>
    <w:rsid w:val="00EC4A33"/>
    <w:rsid w:val="00EC4AE4"/>
    <w:rsid w:val="00EC5064"/>
    <w:rsid w:val="00EC6B34"/>
    <w:rsid w:val="00EC7AA7"/>
    <w:rsid w:val="00EC7C33"/>
    <w:rsid w:val="00ED0818"/>
    <w:rsid w:val="00ED13F3"/>
    <w:rsid w:val="00ED200B"/>
    <w:rsid w:val="00ED31E9"/>
    <w:rsid w:val="00ED38F4"/>
    <w:rsid w:val="00ED417D"/>
    <w:rsid w:val="00ED5132"/>
    <w:rsid w:val="00ED5312"/>
    <w:rsid w:val="00ED5825"/>
    <w:rsid w:val="00ED5B5B"/>
    <w:rsid w:val="00ED5D15"/>
    <w:rsid w:val="00ED69C6"/>
    <w:rsid w:val="00ED6A71"/>
    <w:rsid w:val="00ED7CFE"/>
    <w:rsid w:val="00ED7EFA"/>
    <w:rsid w:val="00EE109C"/>
    <w:rsid w:val="00EE1270"/>
    <w:rsid w:val="00EE2785"/>
    <w:rsid w:val="00EE30C2"/>
    <w:rsid w:val="00EE3473"/>
    <w:rsid w:val="00EE3C2B"/>
    <w:rsid w:val="00EE4197"/>
    <w:rsid w:val="00EE457A"/>
    <w:rsid w:val="00EE4D65"/>
    <w:rsid w:val="00EE6E03"/>
    <w:rsid w:val="00EE7244"/>
    <w:rsid w:val="00EE7266"/>
    <w:rsid w:val="00EE7618"/>
    <w:rsid w:val="00EE762F"/>
    <w:rsid w:val="00EE7840"/>
    <w:rsid w:val="00EF2474"/>
    <w:rsid w:val="00EF26A6"/>
    <w:rsid w:val="00EF378F"/>
    <w:rsid w:val="00EF3F70"/>
    <w:rsid w:val="00EF42FF"/>
    <w:rsid w:val="00EF4944"/>
    <w:rsid w:val="00EF511E"/>
    <w:rsid w:val="00EF5477"/>
    <w:rsid w:val="00EF6042"/>
    <w:rsid w:val="00EF698D"/>
    <w:rsid w:val="00EF785F"/>
    <w:rsid w:val="00EF7B98"/>
    <w:rsid w:val="00F0000A"/>
    <w:rsid w:val="00F01B60"/>
    <w:rsid w:val="00F01B83"/>
    <w:rsid w:val="00F029F2"/>
    <w:rsid w:val="00F0341A"/>
    <w:rsid w:val="00F03744"/>
    <w:rsid w:val="00F03AFA"/>
    <w:rsid w:val="00F04D5F"/>
    <w:rsid w:val="00F05CCD"/>
    <w:rsid w:val="00F05CEA"/>
    <w:rsid w:val="00F06026"/>
    <w:rsid w:val="00F0636E"/>
    <w:rsid w:val="00F06832"/>
    <w:rsid w:val="00F06F9C"/>
    <w:rsid w:val="00F075BB"/>
    <w:rsid w:val="00F10023"/>
    <w:rsid w:val="00F10512"/>
    <w:rsid w:val="00F10B57"/>
    <w:rsid w:val="00F11B05"/>
    <w:rsid w:val="00F12F2F"/>
    <w:rsid w:val="00F13E7D"/>
    <w:rsid w:val="00F15252"/>
    <w:rsid w:val="00F15D3F"/>
    <w:rsid w:val="00F15EBA"/>
    <w:rsid w:val="00F16263"/>
    <w:rsid w:val="00F163EA"/>
    <w:rsid w:val="00F17000"/>
    <w:rsid w:val="00F1798A"/>
    <w:rsid w:val="00F17E5E"/>
    <w:rsid w:val="00F20152"/>
    <w:rsid w:val="00F20208"/>
    <w:rsid w:val="00F2068A"/>
    <w:rsid w:val="00F21092"/>
    <w:rsid w:val="00F216ED"/>
    <w:rsid w:val="00F22D1F"/>
    <w:rsid w:val="00F23032"/>
    <w:rsid w:val="00F2324F"/>
    <w:rsid w:val="00F233A7"/>
    <w:rsid w:val="00F23835"/>
    <w:rsid w:val="00F24A0D"/>
    <w:rsid w:val="00F24B9D"/>
    <w:rsid w:val="00F259C2"/>
    <w:rsid w:val="00F25BE1"/>
    <w:rsid w:val="00F30000"/>
    <w:rsid w:val="00F33B4A"/>
    <w:rsid w:val="00F353E7"/>
    <w:rsid w:val="00F358E7"/>
    <w:rsid w:val="00F36C7D"/>
    <w:rsid w:val="00F36F44"/>
    <w:rsid w:val="00F371D1"/>
    <w:rsid w:val="00F4187F"/>
    <w:rsid w:val="00F423F1"/>
    <w:rsid w:val="00F42D03"/>
    <w:rsid w:val="00F430E8"/>
    <w:rsid w:val="00F43549"/>
    <w:rsid w:val="00F43657"/>
    <w:rsid w:val="00F43E41"/>
    <w:rsid w:val="00F44207"/>
    <w:rsid w:val="00F44636"/>
    <w:rsid w:val="00F47D73"/>
    <w:rsid w:val="00F502C5"/>
    <w:rsid w:val="00F515A2"/>
    <w:rsid w:val="00F517BD"/>
    <w:rsid w:val="00F51EFE"/>
    <w:rsid w:val="00F520C5"/>
    <w:rsid w:val="00F5297F"/>
    <w:rsid w:val="00F52EFF"/>
    <w:rsid w:val="00F52F39"/>
    <w:rsid w:val="00F5322D"/>
    <w:rsid w:val="00F53726"/>
    <w:rsid w:val="00F54097"/>
    <w:rsid w:val="00F542D5"/>
    <w:rsid w:val="00F55AFF"/>
    <w:rsid w:val="00F5611A"/>
    <w:rsid w:val="00F56F26"/>
    <w:rsid w:val="00F577AC"/>
    <w:rsid w:val="00F61061"/>
    <w:rsid w:val="00F620AA"/>
    <w:rsid w:val="00F634DB"/>
    <w:rsid w:val="00F63CE8"/>
    <w:rsid w:val="00F64055"/>
    <w:rsid w:val="00F645D9"/>
    <w:rsid w:val="00F64DF7"/>
    <w:rsid w:val="00F656A3"/>
    <w:rsid w:val="00F6625A"/>
    <w:rsid w:val="00F66351"/>
    <w:rsid w:val="00F66362"/>
    <w:rsid w:val="00F677F2"/>
    <w:rsid w:val="00F704BD"/>
    <w:rsid w:val="00F7051F"/>
    <w:rsid w:val="00F71439"/>
    <w:rsid w:val="00F72040"/>
    <w:rsid w:val="00F72563"/>
    <w:rsid w:val="00F7309E"/>
    <w:rsid w:val="00F73150"/>
    <w:rsid w:val="00F73756"/>
    <w:rsid w:val="00F737CF"/>
    <w:rsid w:val="00F73C6B"/>
    <w:rsid w:val="00F7650F"/>
    <w:rsid w:val="00F800F2"/>
    <w:rsid w:val="00F804DC"/>
    <w:rsid w:val="00F8108E"/>
    <w:rsid w:val="00F84354"/>
    <w:rsid w:val="00F8570C"/>
    <w:rsid w:val="00F857C4"/>
    <w:rsid w:val="00F86A53"/>
    <w:rsid w:val="00F8730C"/>
    <w:rsid w:val="00F87D51"/>
    <w:rsid w:val="00F90DF7"/>
    <w:rsid w:val="00F9113B"/>
    <w:rsid w:val="00F921EE"/>
    <w:rsid w:val="00F92DF9"/>
    <w:rsid w:val="00F935F1"/>
    <w:rsid w:val="00F93FC5"/>
    <w:rsid w:val="00F94E2E"/>
    <w:rsid w:val="00F9545B"/>
    <w:rsid w:val="00F95CEB"/>
    <w:rsid w:val="00F95D6F"/>
    <w:rsid w:val="00F95FC0"/>
    <w:rsid w:val="00F96277"/>
    <w:rsid w:val="00F96E8D"/>
    <w:rsid w:val="00F979C5"/>
    <w:rsid w:val="00F979C9"/>
    <w:rsid w:val="00F97BBD"/>
    <w:rsid w:val="00FA0238"/>
    <w:rsid w:val="00FA03C8"/>
    <w:rsid w:val="00FA087A"/>
    <w:rsid w:val="00FA0FFB"/>
    <w:rsid w:val="00FA1A89"/>
    <w:rsid w:val="00FA2476"/>
    <w:rsid w:val="00FA24BE"/>
    <w:rsid w:val="00FA24D8"/>
    <w:rsid w:val="00FA3020"/>
    <w:rsid w:val="00FA41E9"/>
    <w:rsid w:val="00FA4574"/>
    <w:rsid w:val="00FA4742"/>
    <w:rsid w:val="00FA4833"/>
    <w:rsid w:val="00FA53D2"/>
    <w:rsid w:val="00FA574C"/>
    <w:rsid w:val="00FA667A"/>
    <w:rsid w:val="00FA6B6A"/>
    <w:rsid w:val="00FA7AB1"/>
    <w:rsid w:val="00FA7BC3"/>
    <w:rsid w:val="00FA7E3B"/>
    <w:rsid w:val="00FA7EE8"/>
    <w:rsid w:val="00FB10D3"/>
    <w:rsid w:val="00FB1830"/>
    <w:rsid w:val="00FB1ECC"/>
    <w:rsid w:val="00FB219D"/>
    <w:rsid w:val="00FB3141"/>
    <w:rsid w:val="00FB3351"/>
    <w:rsid w:val="00FB3618"/>
    <w:rsid w:val="00FB41E4"/>
    <w:rsid w:val="00FB4609"/>
    <w:rsid w:val="00FB4BE4"/>
    <w:rsid w:val="00FB580A"/>
    <w:rsid w:val="00FB5EE6"/>
    <w:rsid w:val="00FB5F19"/>
    <w:rsid w:val="00FB64BC"/>
    <w:rsid w:val="00FB67F3"/>
    <w:rsid w:val="00FB6CCC"/>
    <w:rsid w:val="00FB6D94"/>
    <w:rsid w:val="00FC0281"/>
    <w:rsid w:val="00FC11BD"/>
    <w:rsid w:val="00FC1A48"/>
    <w:rsid w:val="00FC1BD0"/>
    <w:rsid w:val="00FC2912"/>
    <w:rsid w:val="00FC3823"/>
    <w:rsid w:val="00FC3848"/>
    <w:rsid w:val="00FC3964"/>
    <w:rsid w:val="00FC3B77"/>
    <w:rsid w:val="00FC4406"/>
    <w:rsid w:val="00FC49F2"/>
    <w:rsid w:val="00FD10F0"/>
    <w:rsid w:val="00FD1B30"/>
    <w:rsid w:val="00FD2471"/>
    <w:rsid w:val="00FD285D"/>
    <w:rsid w:val="00FD28E8"/>
    <w:rsid w:val="00FD2C8C"/>
    <w:rsid w:val="00FD2E03"/>
    <w:rsid w:val="00FD3655"/>
    <w:rsid w:val="00FD47B7"/>
    <w:rsid w:val="00FD5351"/>
    <w:rsid w:val="00FD6289"/>
    <w:rsid w:val="00FD6AB8"/>
    <w:rsid w:val="00FD72DB"/>
    <w:rsid w:val="00FD75B9"/>
    <w:rsid w:val="00FE098A"/>
    <w:rsid w:val="00FE238D"/>
    <w:rsid w:val="00FE239D"/>
    <w:rsid w:val="00FE325D"/>
    <w:rsid w:val="00FE39AA"/>
    <w:rsid w:val="00FE3A4F"/>
    <w:rsid w:val="00FE434C"/>
    <w:rsid w:val="00FE4879"/>
    <w:rsid w:val="00FE4E93"/>
    <w:rsid w:val="00FE5BA3"/>
    <w:rsid w:val="00FE5F37"/>
    <w:rsid w:val="00FE6814"/>
    <w:rsid w:val="00FE70C6"/>
    <w:rsid w:val="00FE75A0"/>
    <w:rsid w:val="00FE762E"/>
    <w:rsid w:val="00FE7B28"/>
    <w:rsid w:val="00FF0031"/>
    <w:rsid w:val="00FF05B1"/>
    <w:rsid w:val="00FF097A"/>
    <w:rsid w:val="00FF0E3C"/>
    <w:rsid w:val="00FF167C"/>
    <w:rsid w:val="00FF2F20"/>
    <w:rsid w:val="00FF76ED"/>
    <w:rsid w:val="00FF7848"/>
    <w:rsid w:val="019A65AA"/>
    <w:rsid w:val="031569E6"/>
    <w:rsid w:val="03AA6F43"/>
    <w:rsid w:val="04BC1F2C"/>
    <w:rsid w:val="05773038"/>
    <w:rsid w:val="05F7419F"/>
    <w:rsid w:val="06D623BC"/>
    <w:rsid w:val="09AB7597"/>
    <w:rsid w:val="0A4638FC"/>
    <w:rsid w:val="0C873133"/>
    <w:rsid w:val="0F931DEF"/>
    <w:rsid w:val="12A07287"/>
    <w:rsid w:val="164F6FA2"/>
    <w:rsid w:val="17CB46F1"/>
    <w:rsid w:val="17D3547E"/>
    <w:rsid w:val="198F3860"/>
    <w:rsid w:val="1A0379A9"/>
    <w:rsid w:val="1A4411D5"/>
    <w:rsid w:val="1BBC26CD"/>
    <w:rsid w:val="20F66837"/>
    <w:rsid w:val="21887F7E"/>
    <w:rsid w:val="2462354A"/>
    <w:rsid w:val="2C0E55FD"/>
    <w:rsid w:val="3053665B"/>
    <w:rsid w:val="30577216"/>
    <w:rsid w:val="309C3551"/>
    <w:rsid w:val="31E54431"/>
    <w:rsid w:val="3242018E"/>
    <w:rsid w:val="32720A97"/>
    <w:rsid w:val="33615BDC"/>
    <w:rsid w:val="33924E40"/>
    <w:rsid w:val="347355E7"/>
    <w:rsid w:val="347B4A7C"/>
    <w:rsid w:val="3846382B"/>
    <w:rsid w:val="3B3D2A8B"/>
    <w:rsid w:val="3B832B76"/>
    <w:rsid w:val="3D6D0A49"/>
    <w:rsid w:val="401C5116"/>
    <w:rsid w:val="41C36A8A"/>
    <w:rsid w:val="4462631A"/>
    <w:rsid w:val="447004B4"/>
    <w:rsid w:val="46D833B7"/>
    <w:rsid w:val="478D2DCD"/>
    <w:rsid w:val="47EA5D49"/>
    <w:rsid w:val="482B4A8D"/>
    <w:rsid w:val="49902920"/>
    <w:rsid w:val="4D174220"/>
    <w:rsid w:val="4EE753D1"/>
    <w:rsid w:val="53426A39"/>
    <w:rsid w:val="53C3608B"/>
    <w:rsid w:val="54C86244"/>
    <w:rsid w:val="56B83149"/>
    <w:rsid w:val="58091D7D"/>
    <w:rsid w:val="5829466B"/>
    <w:rsid w:val="589C07F4"/>
    <w:rsid w:val="5A080C07"/>
    <w:rsid w:val="5B5F6407"/>
    <w:rsid w:val="5B630845"/>
    <w:rsid w:val="5C2869E8"/>
    <w:rsid w:val="5DE05293"/>
    <w:rsid w:val="5EA51E0F"/>
    <w:rsid w:val="5FCF49FC"/>
    <w:rsid w:val="61F421E6"/>
    <w:rsid w:val="62472F93"/>
    <w:rsid w:val="63B37857"/>
    <w:rsid w:val="63DC345F"/>
    <w:rsid w:val="645E5BA1"/>
    <w:rsid w:val="649A0066"/>
    <w:rsid w:val="65E10AA8"/>
    <w:rsid w:val="6AC55556"/>
    <w:rsid w:val="6BB13F8E"/>
    <w:rsid w:val="6BCE736D"/>
    <w:rsid w:val="6BD46B1B"/>
    <w:rsid w:val="6CD44717"/>
    <w:rsid w:val="6E7A1325"/>
    <w:rsid w:val="6EE275A0"/>
    <w:rsid w:val="70CD3A11"/>
    <w:rsid w:val="712832BA"/>
    <w:rsid w:val="7429230C"/>
    <w:rsid w:val="76961DF0"/>
    <w:rsid w:val="78375EE6"/>
    <w:rsid w:val="7C2B0102"/>
    <w:rsid w:val="7D852387"/>
    <w:rsid w:val="7E301A00"/>
    <w:rsid w:val="7E7F1AD5"/>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15"/>
    <w:qFormat/>
    <w:uiPriority w:val="0"/>
    <w:pPr>
      <w:outlineLvl w:val="0"/>
    </w:pPr>
  </w:style>
  <w:style w:type="paragraph" w:styleId="3">
    <w:name w:val="heading 2"/>
    <w:basedOn w:val="1"/>
    <w:next w:val="1"/>
    <w:link w:val="16"/>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17"/>
    <w:qFormat/>
    <w:uiPriority w:val="0"/>
    <w:pPr>
      <w:keepNext/>
      <w:keepLines/>
      <w:spacing w:before="260" w:after="260" w:line="416" w:lineRule="auto"/>
      <w:outlineLvl w:val="2"/>
    </w:pPr>
    <w:rPr>
      <w:rFonts w:ascii="Times New Roman" w:hAnsi="Times New Roman"/>
      <w:b/>
      <w:bCs/>
      <w:sz w:val="32"/>
      <w:szCs w:val="32"/>
    </w:rPr>
  </w:style>
  <w:style w:type="paragraph" w:styleId="5">
    <w:name w:val="heading 4"/>
    <w:basedOn w:val="1"/>
    <w:next w:val="1"/>
    <w:link w:val="18"/>
    <w:qFormat/>
    <w:uiPriority w:val="0"/>
    <w:pPr>
      <w:keepNext/>
      <w:keepLines/>
      <w:spacing w:before="280" w:after="290" w:line="376" w:lineRule="auto"/>
      <w:outlineLvl w:val="3"/>
    </w:pPr>
    <w:rPr>
      <w:rFonts w:ascii="Arial" w:hAnsi="Arial" w:eastAsia="黑体"/>
      <w:b/>
      <w:bCs/>
      <w:sz w:val="28"/>
      <w:szCs w:val="28"/>
    </w:rPr>
  </w:style>
  <w:style w:type="paragraph" w:styleId="6">
    <w:name w:val="heading 5"/>
    <w:basedOn w:val="1"/>
    <w:next w:val="1"/>
    <w:link w:val="35"/>
    <w:unhideWhenUsed/>
    <w:uiPriority w:val="9"/>
    <w:pPr>
      <w:keepNext/>
      <w:keepLines/>
      <w:spacing w:before="280" w:after="290" w:line="376" w:lineRule="auto"/>
      <w:outlineLvl w:val="4"/>
    </w:pPr>
    <w:rPr>
      <w:b/>
      <w:bCs/>
      <w:sz w:val="28"/>
      <w:szCs w:val="28"/>
    </w:rPr>
  </w:style>
  <w:style w:type="character" w:default="1" w:styleId="13">
    <w:name w:val="Default Paragraph Font"/>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21"/>
    <w:semiHidden/>
    <w:unhideWhenUsed/>
    <w:qFormat/>
    <w:uiPriority w:val="0"/>
    <w:rPr>
      <w:rFonts w:ascii="宋体"/>
      <w:sz w:val="18"/>
      <w:szCs w:val="18"/>
    </w:rPr>
  </w:style>
  <w:style w:type="paragraph" w:styleId="8">
    <w:name w:val="footer"/>
    <w:basedOn w:val="1"/>
    <w:link w:val="20"/>
    <w:unhideWhenUsed/>
    <w:qFormat/>
    <w:uiPriority w:val="0"/>
    <w:pPr>
      <w:tabs>
        <w:tab w:val="center" w:pos="4153"/>
        <w:tab w:val="right" w:pos="8306"/>
      </w:tabs>
      <w:snapToGrid w:val="0"/>
      <w:jc w:val="left"/>
    </w:pPr>
    <w:rPr>
      <w:sz w:val="18"/>
      <w:szCs w:val="18"/>
    </w:rPr>
  </w:style>
  <w:style w:type="paragraph" w:styleId="9">
    <w:name w:val="header"/>
    <w:basedOn w:val="1"/>
    <w:link w:val="19"/>
    <w:unhideWhenUsed/>
    <w:qFormat/>
    <w:uiPriority w:val="0"/>
    <w:pPr>
      <w:pBdr>
        <w:bottom w:val="single" w:color="auto" w:sz="6" w:space="1"/>
      </w:pBdr>
      <w:tabs>
        <w:tab w:val="center" w:pos="4153"/>
        <w:tab w:val="right" w:pos="8306"/>
      </w:tabs>
      <w:snapToGrid w:val="0"/>
      <w:jc w:val="center"/>
    </w:pPr>
    <w:rPr>
      <w:sz w:val="18"/>
      <w:szCs w:val="18"/>
    </w:rPr>
  </w:style>
  <w:style w:type="paragraph" w:styleId="10">
    <w:name w:val="footnote text"/>
    <w:basedOn w:val="1"/>
    <w:link w:val="37"/>
    <w:semiHidden/>
    <w:qFormat/>
    <w:uiPriority w:val="0"/>
    <w:pPr>
      <w:snapToGrid w:val="0"/>
      <w:jc w:val="left"/>
    </w:pPr>
    <w:rPr>
      <w:rFonts w:ascii="Times New Roman" w:hAnsi="Times New Roman"/>
      <w:sz w:val="18"/>
      <w:szCs w:val="18"/>
    </w:rPr>
  </w:style>
  <w:style w:type="table" w:styleId="12">
    <w:name w:val="Table Grid"/>
    <w:basedOn w:val="11"/>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4">
    <w:name w:val="footnote reference"/>
    <w:semiHidden/>
    <w:qFormat/>
    <w:uiPriority w:val="0"/>
    <w:rPr>
      <w:vertAlign w:val="superscript"/>
    </w:rPr>
  </w:style>
  <w:style w:type="character" w:customStyle="1" w:styleId="15">
    <w:name w:val="标题 1 Char"/>
    <w:link w:val="2"/>
    <w:qFormat/>
    <w:uiPriority w:val="9"/>
    <w:rPr>
      <w:kern w:val="2"/>
      <w:sz w:val="21"/>
      <w:szCs w:val="22"/>
    </w:rPr>
  </w:style>
  <w:style w:type="character" w:customStyle="1" w:styleId="16">
    <w:name w:val="标题 2 Char"/>
    <w:link w:val="3"/>
    <w:qFormat/>
    <w:uiPriority w:val="0"/>
    <w:rPr>
      <w:rFonts w:ascii="Arial" w:hAnsi="Arial" w:eastAsia="黑体"/>
      <w:b/>
      <w:bCs/>
      <w:kern w:val="2"/>
      <w:sz w:val="32"/>
      <w:szCs w:val="32"/>
    </w:rPr>
  </w:style>
  <w:style w:type="character" w:customStyle="1" w:styleId="17">
    <w:name w:val="标题 3 Char"/>
    <w:link w:val="4"/>
    <w:qFormat/>
    <w:uiPriority w:val="0"/>
    <w:rPr>
      <w:rFonts w:ascii="Times New Roman" w:hAnsi="Times New Roman"/>
      <w:b/>
      <w:bCs/>
      <w:kern w:val="2"/>
      <w:sz w:val="32"/>
      <w:szCs w:val="32"/>
    </w:rPr>
  </w:style>
  <w:style w:type="character" w:customStyle="1" w:styleId="18">
    <w:name w:val="标题 4 Char"/>
    <w:link w:val="5"/>
    <w:qFormat/>
    <w:uiPriority w:val="0"/>
    <w:rPr>
      <w:rFonts w:ascii="Arial" w:hAnsi="Arial" w:eastAsia="黑体"/>
      <w:b/>
      <w:bCs/>
      <w:kern w:val="2"/>
      <w:sz w:val="28"/>
      <w:szCs w:val="28"/>
    </w:rPr>
  </w:style>
  <w:style w:type="character" w:customStyle="1" w:styleId="19">
    <w:name w:val="页眉 Char"/>
    <w:link w:val="9"/>
    <w:semiHidden/>
    <w:qFormat/>
    <w:uiPriority w:val="99"/>
    <w:rPr>
      <w:kern w:val="2"/>
      <w:sz w:val="18"/>
      <w:szCs w:val="18"/>
    </w:rPr>
  </w:style>
  <w:style w:type="character" w:customStyle="1" w:styleId="20">
    <w:name w:val="页脚 Char"/>
    <w:link w:val="8"/>
    <w:semiHidden/>
    <w:qFormat/>
    <w:uiPriority w:val="99"/>
    <w:rPr>
      <w:kern w:val="2"/>
      <w:sz w:val="18"/>
      <w:szCs w:val="18"/>
    </w:rPr>
  </w:style>
  <w:style w:type="character" w:customStyle="1" w:styleId="21">
    <w:name w:val="文档结构图 Char"/>
    <w:link w:val="7"/>
    <w:semiHidden/>
    <w:qFormat/>
    <w:uiPriority w:val="99"/>
    <w:rPr>
      <w:rFonts w:ascii="宋体"/>
      <w:kern w:val="2"/>
      <w:sz w:val="18"/>
      <w:szCs w:val="18"/>
    </w:rPr>
  </w:style>
  <w:style w:type="paragraph" w:customStyle="1" w:styleId="22">
    <w:name w:val="1_章标题"/>
    <w:basedOn w:val="2"/>
    <w:next w:val="23"/>
    <w:qFormat/>
    <w:uiPriority w:val="0"/>
    <w:pPr>
      <w:keepNext/>
      <w:keepLines/>
      <w:spacing w:before="480" w:after="360"/>
      <w:jc w:val="center"/>
    </w:pPr>
    <w:rPr>
      <w:rFonts w:ascii="Times New Roman" w:hAnsi="Times New Roman" w:eastAsia="黑体"/>
      <w:bCs/>
      <w:kern w:val="44"/>
      <w:sz w:val="32"/>
      <w:szCs w:val="44"/>
    </w:rPr>
  </w:style>
  <w:style w:type="paragraph" w:customStyle="1" w:styleId="23">
    <w:name w:val="5_正文"/>
    <w:basedOn w:val="1"/>
    <w:qFormat/>
    <w:uiPriority w:val="0"/>
    <w:pPr>
      <w:spacing w:line="400" w:lineRule="exact"/>
      <w:ind w:firstLine="200" w:firstLineChars="200"/>
    </w:pPr>
    <w:rPr>
      <w:rFonts w:ascii="Times New Roman" w:hAnsi="Times New Roman"/>
      <w:sz w:val="24"/>
      <w:szCs w:val="24"/>
    </w:rPr>
  </w:style>
  <w:style w:type="paragraph" w:customStyle="1" w:styleId="24">
    <w:name w:val="2_一级节标题"/>
    <w:basedOn w:val="3"/>
    <w:next w:val="23"/>
    <w:qFormat/>
    <w:uiPriority w:val="0"/>
    <w:pPr>
      <w:spacing w:before="480" w:after="120" w:line="400" w:lineRule="exact"/>
      <w:jc w:val="left"/>
    </w:pPr>
    <w:rPr>
      <w:b w:val="0"/>
      <w:sz w:val="28"/>
    </w:rPr>
  </w:style>
  <w:style w:type="paragraph" w:customStyle="1" w:styleId="25">
    <w:name w:val="3_二级节标题"/>
    <w:basedOn w:val="4"/>
    <w:next w:val="23"/>
    <w:qFormat/>
    <w:uiPriority w:val="0"/>
    <w:pPr>
      <w:spacing w:before="240" w:after="120" w:line="400" w:lineRule="exact"/>
      <w:jc w:val="left"/>
    </w:pPr>
    <w:rPr>
      <w:rFonts w:eastAsia="黑体"/>
      <w:sz w:val="26"/>
    </w:rPr>
  </w:style>
  <w:style w:type="paragraph" w:customStyle="1" w:styleId="26">
    <w:name w:val="4_三级节标题"/>
    <w:basedOn w:val="5"/>
    <w:next w:val="23"/>
    <w:qFormat/>
    <w:uiPriority w:val="0"/>
    <w:pPr>
      <w:spacing w:before="240" w:after="120" w:line="400" w:lineRule="exact"/>
      <w:jc w:val="left"/>
    </w:pPr>
    <w:rPr>
      <w:b w:val="0"/>
      <w:sz w:val="24"/>
    </w:rPr>
  </w:style>
  <w:style w:type="paragraph" w:customStyle="1" w:styleId="27">
    <w:name w:val="C_页眉"/>
    <w:basedOn w:val="9"/>
    <w:qFormat/>
    <w:uiPriority w:val="0"/>
    <w:rPr>
      <w:rFonts w:ascii="Times New Roman" w:hAnsi="Times New Roman"/>
      <w:sz w:val="21"/>
    </w:rPr>
  </w:style>
  <w:style w:type="paragraph" w:customStyle="1" w:styleId="28">
    <w:name w:val="D_页脚"/>
    <w:basedOn w:val="8"/>
    <w:qFormat/>
    <w:uiPriority w:val="0"/>
    <w:pPr>
      <w:jc w:val="center"/>
    </w:pPr>
    <w:rPr>
      <w:rFonts w:ascii="Times New Roman" w:hAnsi="Times New Roman" w:eastAsia="Times New Roman"/>
      <w:sz w:val="21"/>
    </w:rPr>
  </w:style>
  <w:style w:type="paragraph" w:customStyle="1" w:styleId="29">
    <w:name w:val="B_插图"/>
    <w:basedOn w:val="1"/>
    <w:qFormat/>
    <w:uiPriority w:val="0"/>
    <w:pPr>
      <w:jc w:val="center"/>
    </w:pPr>
    <w:rPr>
      <w:rFonts w:ascii="Times New Roman" w:hAnsi="Times New Roman"/>
      <w:szCs w:val="24"/>
    </w:rPr>
  </w:style>
  <w:style w:type="paragraph" w:customStyle="1" w:styleId="30">
    <w:name w:val="A_图名图序"/>
    <w:basedOn w:val="1"/>
    <w:qFormat/>
    <w:uiPriority w:val="0"/>
    <w:pPr>
      <w:spacing w:before="120" w:after="240"/>
      <w:jc w:val="center"/>
    </w:pPr>
    <w:rPr>
      <w:rFonts w:ascii="Times New Roman" w:hAnsi="Times New Roman"/>
      <w:sz w:val="22"/>
      <w:szCs w:val="24"/>
    </w:rPr>
  </w:style>
  <w:style w:type="paragraph" w:customStyle="1" w:styleId="31">
    <w:name w:val="9_表格内容"/>
    <w:basedOn w:val="1"/>
    <w:qFormat/>
    <w:uiPriority w:val="0"/>
    <w:pPr>
      <w:spacing w:before="60" w:after="60"/>
      <w:jc w:val="center"/>
    </w:pPr>
    <w:rPr>
      <w:rFonts w:ascii="Times New Roman" w:hAnsi="Times New Roman"/>
      <w:sz w:val="22"/>
      <w:szCs w:val="24"/>
    </w:rPr>
  </w:style>
  <w:style w:type="paragraph" w:customStyle="1" w:styleId="32">
    <w:name w:val="7_公式表达式"/>
    <w:basedOn w:val="23"/>
    <w:qFormat/>
    <w:uiPriority w:val="0"/>
    <w:pPr>
      <w:spacing w:before="120" w:after="120" w:line="240" w:lineRule="auto"/>
    </w:pPr>
  </w:style>
  <w:style w:type="paragraph" w:customStyle="1" w:styleId="33">
    <w:name w:val="6_有表达式的段落"/>
    <w:basedOn w:val="23"/>
    <w:qFormat/>
    <w:uiPriority w:val="0"/>
    <w:pPr>
      <w:spacing w:before="60" w:after="60" w:line="240" w:lineRule="auto"/>
    </w:pPr>
  </w:style>
  <w:style w:type="paragraph" w:customStyle="1" w:styleId="34">
    <w:name w:val="8_表名表序"/>
    <w:basedOn w:val="1"/>
    <w:qFormat/>
    <w:uiPriority w:val="0"/>
    <w:pPr>
      <w:spacing w:before="240" w:after="120"/>
      <w:jc w:val="center"/>
    </w:pPr>
    <w:rPr>
      <w:rFonts w:ascii="Times New Roman" w:hAnsi="Times New Roman"/>
      <w:sz w:val="22"/>
      <w:szCs w:val="24"/>
    </w:rPr>
  </w:style>
  <w:style w:type="character" w:customStyle="1" w:styleId="35">
    <w:name w:val="标题 5 Char"/>
    <w:link w:val="6"/>
    <w:qFormat/>
    <w:uiPriority w:val="9"/>
    <w:rPr>
      <w:b/>
      <w:bCs/>
      <w:kern w:val="2"/>
      <w:sz w:val="28"/>
      <w:szCs w:val="28"/>
    </w:rPr>
  </w:style>
  <w:style w:type="paragraph" w:customStyle="1" w:styleId="36">
    <w:name w:val="段落"/>
    <w:basedOn w:val="1"/>
    <w:qFormat/>
    <w:uiPriority w:val="0"/>
    <w:pPr>
      <w:widowControl/>
      <w:adjustRightInd w:val="0"/>
      <w:spacing w:line="420" w:lineRule="exact"/>
      <w:ind w:firstLine="520" w:firstLineChars="200"/>
      <w:textAlignment w:val="baseline"/>
    </w:pPr>
    <w:rPr>
      <w:rFonts w:ascii="Times New Roman" w:hAnsi="Times New Roman"/>
      <w:spacing w:val="10"/>
      <w:kern w:val="0"/>
      <w:sz w:val="24"/>
      <w:szCs w:val="20"/>
    </w:rPr>
  </w:style>
  <w:style w:type="character" w:customStyle="1" w:styleId="37">
    <w:name w:val="脚注文本 Char"/>
    <w:link w:val="10"/>
    <w:semiHidden/>
    <w:qFormat/>
    <w:uiPriority w:val="0"/>
    <w:rPr>
      <w:rFonts w:ascii="Times New Roman" w:hAnsi="Times New Roman"/>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8165;&#21326;\&#27773;&#36710;&#25286;&#35013;\&#21457;&#21160;&#26426;&#26500;&#36896;&#25286;&#35013;&#23454;&#20064;&#25253;&#21578;.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发动机构造拆装实习报告.dot</Template>
  <Pages>5</Pages>
  <Words>876</Words>
  <Characters>1011</Characters>
  <Lines>8</Lines>
  <Paragraphs>2</Paragraphs>
  <TotalTime>7</TotalTime>
  <ScaleCrop>false</ScaleCrop>
  <LinksUpToDate>false</LinksUpToDate>
  <CharactersWithSpaces>1070</CharactersWithSpaces>
  <Application>WPS Office_11.1.0.11435_F1E327BC-269C-435d-A152-05C5408002CA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2022-07-23T03:59:00Z</dcterms:created>
  <dc:creator>2020010480</dc:creator>
  <cp:lastModifiedBy>2020010480</cp:lastModifiedBy>
  <dcterms:modified xsi:type="dcterms:W3CDTF">2022-07-24T09:52:43Z</dcterms:modified>
  <cp:revision>359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4A3D07BA392940B4B959D5E102643320</vt:lpwstr>
  </property>
  <property fmtid="{D5CDD505-2E9C-101B-9397-08002B2CF9AE}" pid="3" name="KSOProductBuildVer">
    <vt:lpwstr>2052-11.1.0.11435</vt:lpwstr>
  </property>
</Properties>
</file>